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C0F3" w14:textId="0736BC21" w:rsidR="006C6C90" w:rsidRPr="002B5018" w:rsidRDefault="00E529A7" w:rsidP="006C6C90">
      <w:pPr>
        <w:pStyle w:val="Ttulo1"/>
        <w:spacing w:before="0"/>
      </w:pPr>
      <w:r>
        <w:fldChar w:fldCharType="begin"/>
      </w:r>
      <w:r>
        <w:instrText xml:space="preserve"> TITLE  "Diseño Técnico &lt;Aplicación de Desarrollo&gt;"  \* MERGEFORMAT </w:instrText>
      </w:r>
      <w:r>
        <w:fldChar w:fldCharType="separate"/>
      </w:r>
      <w:bookmarkStart w:id="0" w:name="_Toc428960262"/>
      <w:r w:rsidR="006C6C90">
        <w:t>Diseño Funcional &lt;</w:t>
      </w:r>
      <w:r w:rsidR="00F32B9A">
        <w:t>Generación de archivo de Reporte FATCA para la SUNAT</w:t>
      </w:r>
      <w:r w:rsidR="006C6C90">
        <w:t>&gt;</w:t>
      </w:r>
      <w:r>
        <w:fldChar w:fldCharType="end"/>
      </w:r>
      <w:r w:rsidR="006C6C90">
        <w:t xml:space="preserve">- </w:t>
      </w:r>
      <w:r w:rsidR="006C6C90" w:rsidRPr="00196D0A">
        <w:t>RQ2015000</w:t>
      </w:r>
      <w:r w:rsidR="00F32B9A">
        <w:t>451</w:t>
      </w:r>
      <w:bookmarkEnd w:id="0"/>
      <w:r w:rsidR="006C6C90" w:rsidRPr="00196D0A">
        <w:t xml:space="preserve"> </w:t>
      </w:r>
    </w:p>
    <w:bookmarkStart w:id="1" w:name="_Toc368985304"/>
    <w:bookmarkStart w:id="2" w:name="_Toc368985716"/>
    <w:bookmarkStart w:id="3" w:name="_Toc368986013"/>
    <w:bookmarkStart w:id="4" w:name="_Toc369940470"/>
    <w:p w14:paraId="69FEFC06" w14:textId="0D0BFB26" w:rsidR="00320AA5" w:rsidRPr="002B5018" w:rsidRDefault="00043252" w:rsidP="006C6C90">
      <w:pPr>
        <w:pStyle w:val="Firma"/>
        <w:ind w:left="6237"/>
        <w:rPr>
          <w:sz w:val="20"/>
        </w:rPr>
      </w:pP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fecha  \* MERGEFORMAT </w:instrText>
      </w:r>
      <w:r w:rsidRPr="00652BCD">
        <w:rPr>
          <w:sz w:val="20"/>
        </w:rPr>
        <w:fldChar w:fldCharType="separate"/>
      </w:r>
      <w:r w:rsidR="00D92F8E">
        <w:rPr>
          <w:sz w:val="20"/>
        </w:rPr>
        <w:t>04</w:t>
      </w:r>
      <w:r w:rsidR="006C6C90">
        <w:rPr>
          <w:sz w:val="20"/>
        </w:rPr>
        <w:t>/0</w:t>
      </w:r>
      <w:r w:rsidR="00D92F8E">
        <w:rPr>
          <w:sz w:val="20"/>
        </w:rPr>
        <w:t>8</w:t>
      </w:r>
      <w:r w:rsidR="0028277A" w:rsidRPr="00652BCD">
        <w:rPr>
          <w:sz w:val="20"/>
        </w:rPr>
        <w:t>/2015</w:t>
      </w:r>
      <w:r w:rsidRPr="00652BCD">
        <w:rPr>
          <w:sz w:val="20"/>
        </w:rPr>
        <w:fldChar w:fldCharType="end"/>
      </w:r>
      <w:r w:rsidR="00A1394C" w:rsidRPr="00652BCD">
        <w:rPr>
          <w:sz w:val="20"/>
        </w:rPr>
        <w:t xml:space="preserve"> </w:t>
      </w:r>
      <w:r w:rsidR="00320AA5" w:rsidRPr="00652BCD">
        <w:rPr>
          <w:sz w:val="20"/>
        </w:rPr>
        <w:t xml:space="preserve">– </w:t>
      </w:r>
      <w:r w:rsidRPr="00652BCD">
        <w:rPr>
          <w:sz w:val="20"/>
        </w:rPr>
        <w:fldChar w:fldCharType="begin"/>
      </w:r>
      <w:r w:rsidRPr="00652BCD">
        <w:rPr>
          <w:sz w:val="20"/>
        </w:rPr>
        <w:instrText xml:space="preserve"> DOCPROPERTY  Versión  \* MERGEFORMAT </w:instrText>
      </w:r>
      <w:r w:rsidRPr="00652BCD">
        <w:rPr>
          <w:sz w:val="20"/>
        </w:rPr>
        <w:fldChar w:fldCharType="separate"/>
      </w:r>
      <w:r w:rsidR="00FA74BD" w:rsidRPr="00652BCD">
        <w:rPr>
          <w:sz w:val="20"/>
        </w:rPr>
        <w:t xml:space="preserve">v </w:t>
      </w:r>
      <w:r w:rsidR="006C6C90">
        <w:rPr>
          <w:sz w:val="20"/>
        </w:rPr>
        <w:t>1.0</w:t>
      </w:r>
      <w:r w:rsidRPr="00652BCD">
        <w:rPr>
          <w:sz w:val="20"/>
        </w:rPr>
        <w:fldChar w:fldCharType="end"/>
      </w:r>
      <w:r w:rsidR="00320AA5" w:rsidRPr="002B5018">
        <w:rPr>
          <w:sz w:val="20"/>
        </w:rPr>
        <w:t xml:space="preserve"> </w:t>
      </w:r>
    </w:p>
    <w:p w14:paraId="76175289" w14:textId="77777777" w:rsidR="000133BC" w:rsidRPr="002B5018" w:rsidRDefault="000133BC" w:rsidP="00320AA5">
      <w:pPr>
        <w:pStyle w:val="Firma"/>
        <w:ind w:left="0"/>
        <w:jc w:val="both"/>
        <w:sectPr w:rsidR="000133BC" w:rsidRPr="002B5018" w:rsidSect="00320AA5">
          <w:headerReference w:type="default" r:id="rId11"/>
          <w:pgSz w:w="11907" w:h="16840" w:code="9"/>
          <w:pgMar w:top="1418" w:right="850" w:bottom="1418" w:left="1418" w:header="720" w:footer="720" w:gutter="0"/>
          <w:cols w:space="720"/>
          <w:vAlign w:val="center"/>
        </w:sectPr>
      </w:pPr>
    </w:p>
    <w:p w14:paraId="77C6423C" w14:textId="77777777" w:rsidR="006947E1" w:rsidRPr="002B5018" w:rsidRDefault="009C31E4" w:rsidP="009C31E4">
      <w:pPr>
        <w:pStyle w:val="Ttulondice"/>
      </w:pPr>
      <w:r w:rsidRPr="002B5018">
        <w:lastRenderedPageBreak/>
        <w:t>Control de cambios</w:t>
      </w:r>
      <w:r w:rsidR="008F02E6" w:rsidRPr="002B5018">
        <w:t xml:space="preserve"> del documento</w:t>
      </w:r>
    </w:p>
    <w:p w14:paraId="0BE7EA5E" w14:textId="77777777" w:rsidR="00320AA5" w:rsidRDefault="00320AA5" w:rsidP="00320AA5">
      <w:pPr>
        <w:ind w:left="0"/>
        <w:rPr>
          <w:sz w:val="20"/>
          <w:lang w:eastAsia="es-ES"/>
        </w:rPr>
      </w:pPr>
    </w:p>
    <w:p w14:paraId="5B16C148" w14:textId="77777777" w:rsidR="00B71C55" w:rsidRPr="002B5018" w:rsidRDefault="00B71C55" w:rsidP="00320AA5">
      <w:pPr>
        <w:ind w:left="0"/>
        <w:rPr>
          <w:sz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877"/>
        <w:gridCol w:w="1276"/>
        <w:gridCol w:w="4677"/>
        <w:gridCol w:w="2835"/>
      </w:tblGrid>
      <w:tr w:rsidR="00320AA5" w:rsidRPr="002B5018" w14:paraId="497A7896" w14:textId="77777777" w:rsidTr="00C349DB">
        <w:tc>
          <w:tcPr>
            <w:tcW w:w="9665" w:type="dxa"/>
            <w:gridSpan w:val="4"/>
            <w:shd w:val="clear" w:color="auto" w:fill="B3B3B3"/>
          </w:tcPr>
          <w:p w14:paraId="1301DCA6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22"/>
                <w:szCs w:val="22"/>
                <w:lang w:eastAsia="es-ES"/>
              </w:rPr>
            </w:pPr>
            <w:r w:rsidRPr="002B5018">
              <w:rPr>
                <w:b/>
                <w:color w:val="000080"/>
                <w:sz w:val="22"/>
                <w:szCs w:val="22"/>
                <w:lang w:eastAsia="es-ES"/>
              </w:rPr>
              <w:t>Histórico de Versiones</w:t>
            </w:r>
          </w:p>
        </w:tc>
      </w:tr>
      <w:tr w:rsidR="00320AA5" w:rsidRPr="002B5018" w14:paraId="43787409" w14:textId="77777777" w:rsidTr="00C349DB">
        <w:tc>
          <w:tcPr>
            <w:tcW w:w="877" w:type="dxa"/>
            <w:shd w:val="clear" w:color="auto" w:fill="B3B3B3"/>
          </w:tcPr>
          <w:p w14:paraId="7A70F9BD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276" w:type="dxa"/>
            <w:shd w:val="clear" w:color="auto" w:fill="B3B3B3"/>
          </w:tcPr>
          <w:p w14:paraId="5B29D366" w14:textId="77777777" w:rsidR="00320AA5" w:rsidRPr="002B5018" w:rsidRDefault="00320AA5" w:rsidP="00320AA5">
            <w:pPr>
              <w:ind w:left="0"/>
              <w:jc w:val="center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4677" w:type="dxa"/>
            <w:shd w:val="clear" w:color="auto" w:fill="B3B3B3"/>
          </w:tcPr>
          <w:p w14:paraId="6E9FE71D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Resumen de los cambios</w:t>
            </w:r>
          </w:p>
        </w:tc>
        <w:tc>
          <w:tcPr>
            <w:tcW w:w="2835" w:type="dxa"/>
            <w:shd w:val="clear" w:color="auto" w:fill="B3B3B3"/>
          </w:tcPr>
          <w:p w14:paraId="0772356E" w14:textId="77777777" w:rsidR="00320AA5" w:rsidRPr="002B5018" w:rsidRDefault="00320AA5" w:rsidP="00320AA5">
            <w:pPr>
              <w:ind w:left="0"/>
              <w:jc w:val="left"/>
              <w:rPr>
                <w:b/>
                <w:color w:val="000080"/>
                <w:sz w:val="18"/>
                <w:szCs w:val="18"/>
                <w:lang w:eastAsia="es-ES"/>
              </w:rPr>
            </w:pPr>
            <w:r w:rsidRPr="002B5018">
              <w:rPr>
                <w:b/>
                <w:color w:val="000080"/>
                <w:sz w:val="18"/>
                <w:szCs w:val="18"/>
                <w:lang w:eastAsia="es-ES"/>
              </w:rPr>
              <w:t>Autor</w:t>
            </w:r>
          </w:p>
        </w:tc>
      </w:tr>
      <w:tr w:rsidR="00320AA5" w:rsidRPr="002B5018" w14:paraId="240421F7" w14:textId="77777777" w:rsidTr="006C6C90">
        <w:trPr>
          <w:trHeight w:val="291"/>
        </w:trPr>
        <w:tc>
          <w:tcPr>
            <w:tcW w:w="877" w:type="dxa"/>
          </w:tcPr>
          <w:p w14:paraId="7F084426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 1.0</w:t>
            </w:r>
          </w:p>
        </w:tc>
        <w:tc>
          <w:tcPr>
            <w:tcW w:w="1276" w:type="dxa"/>
          </w:tcPr>
          <w:p w14:paraId="7B2B5F8F" w14:textId="6D3F6C27" w:rsidR="00320AA5" w:rsidRPr="002B5018" w:rsidRDefault="00D92F8E" w:rsidP="00D92F8E">
            <w:pPr>
              <w:ind w:left="0"/>
              <w:rPr>
                <w:sz w:val="18"/>
                <w:szCs w:val="18"/>
                <w:lang w:eastAsia="es-ES"/>
              </w:rPr>
            </w:pPr>
            <w:r w:rsidRPr="00652BCD">
              <w:rPr>
                <w:sz w:val="20"/>
              </w:rPr>
              <w:fldChar w:fldCharType="begin"/>
            </w:r>
            <w:r w:rsidRPr="00652BCD">
              <w:rPr>
                <w:sz w:val="20"/>
              </w:rPr>
              <w:instrText xml:space="preserve"> DOCPROPERTY  fecha  \* MERGEFORMAT </w:instrText>
            </w:r>
            <w:r w:rsidRPr="00652BCD">
              <w:rPr>
                <w:sz w:val="20"/>
              </w:rPr>
              <w:fldChar w:fldCharType="separate"/>
            </w:r>
            <w:r>
              <w:rPr>
                <w:sz w:val="20"/>
              </w:rPr>
              <w:t>04/08/201</w:t>
            </w:r>
            <w:r w:rsidRPr="00652BCD">
              <w:rPr>
                <w:sz w:val="20"/>
              </w:rPr>
              <w:fldChar w:fldCharType="end"/>
            </w:r>
            <w:r>
              <w:rPr>
                <w:sz w:val="20"/>
              </w:rPr>
              <w:t>5</w:t>
            </w:r>
          </w:p>
        </w:tc>
        <w:tc>
          <w:tcPr>
            <w:tcW w:w="4677" w:type="dxa"/>
          </w:tcPr>
          <w:p w14:paraId="49FDF798" w14:textId="77777777" w:rsidR="00320AA5" w:rsidRPr="002B5018" w:rsidRDefault="0036093E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>Versión inicial</w:t>
            </w:r>
          </w:p>
        </w:tc>
        <w:tc>
          <w:tcPr>
            <w:tcW w:w="2835" w:type="dxa"/>
          </w:tcPr>
          <w:p w14:paraId="2F106BCB" w14:textId="77777777" w:rsidR="00320AA5" w:rsidRPr="002B5018" w:rsidRDefault="006C6C90" w:rsidP="00320AA5">
            <w:pPr>
              <w:ind w:left="0"/>
              <w:rPr>
                <w:sz w:val="18"/>
                <w:szCs w:val="18"/>
                <w:lang w:eastAsia="es-ES"/>
              </w:rPr>
            </w:pPr>
            <w:r>
              <w:rPr>
                <w:sz w:val="18"/>
                <w:szCs w:val="18"/>
                <w:lang w:eastAsia="es-ES"/>
              </w:rPr>
              <w:t xml:space="preserve">Javier </w:t>
            </w:r>
            <w:proofErr w:type="spellStart"/>
            <w:r>
              <w:rPr>
                <w:sz w:val="18"/>
                <w:szCs w:val="18"/>
                <w:lang w:eastAsia="es-ES"/>
              </w:rPr>
              <w:t>Raffo</w:t>
            </w:r>
            <w:proofErr w:type="spellEnd"/>
          </w:p>
        </w:tc>
      </w:tr>
    </w:tbl>
    <w:p w14:paraId="4D97C4B1" w14:textId="77777777" w:rsidR="00320AA5" w:rsidRPr="002B5018" w:rsidRDefault="00320AA5" w:rsidP="00320AA5">
      <w:pPr>
        <w:pStyle w:val="Encabezado"/>
        <w:tabs>
          <w:tab w:val="clear" w:pos="4252"/>
          <w:tab w:val="clear" w:pos="8504"/>
        </w:tabs>
        <w:ind w:left="0"/>
        <w:rPr>
          <w:sz w:val="20"/>
        </w:rPr>
      </w:pPr>
    </w:p>
    <w:p w14:paraId="52618A79" w14:textId="77777777" w:rsidR="006947E1" w:rsidRPr="002B5018" w:rsidRDefault="006947E1">
      <w:pPr>
        <w:pStyle w:val="Ttulondice"/>
      </w:pPr>
      <w:r w:rsidRPr="002B5018">
        <w:lastRenderedPageBreak/>
        <w:t>Índice</w:t>
      </w:r>
    </w:p>
    <w:p w14:paraId="1651F89F" w14:textId="77777777" w:rsidR="00F70857" w:rsidRDefault="00EC1B7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960262" w:history="1">
        <w:r w:rsidR="00F70857" w:rsidRPr="0048270E">
          <w:rPr>
            <w:rStyle w:val="Hipervnculo"/>
          </w:rPr>
          <w:t>Diseño Funcional &lt;Generación de archivo de Reporte FATCA para la SUNAT&gt;- RQ2015000451</w:t>
        </w:r>
        <w:r w:rsidR="00F70857">
          <w:rPr>
            <w:noProof/>
            <w:webHidden/>
          </w:rPr>
          <w:tab/>
        </w:r>
        <w:r w:rsidR="00F70857">
          <w:rPr>
            <w:noProof/>
            <w:webHidden/>
          </w:rPr>
          <w:fldChar w:fldCharType="begin"/>
        </w:r>
        <w:r w:rsidR="00F70857">
          <w:rPr>
            <w:noProof/>
            <w:webHidden/>
          </w:rPr>
          <w:instrText xml:space="preserve"> PAGEREF _Toc428960262 \h </w:instrText>
        </w:r>
        <w:r w:rsidR="00F70857">
          <w:rPr>
            <w:noProof/>
            <w:webHidden/>
          </w:rPr>
        </w:r>
        <w:r w:rsidR="00F70857">
          <w:rPr>
            <w:noProof/>
            <w:webHidden/>
          </w:rPr>
          <w:fldChar w:fldCharType="separate"/>
        </w:r>
        <w:r w:rsidR="00F70857">
          <w:rPr>
            <w:noProof/>
            <w:webHidden/>
          </w:rPr>
          <w:t>1</w:t>
        </w:r>
        <w:r w:rsidR="00F70857">
          <w:rPr>
            <w:noProof/>
            <w:webHidden/>
          </w:rPr>
          <w:fldChar w:fldCharType="end"/>
        </w:r>
      </w:hyperlink>
    </w:p>
    <w:p w14:paraId="61BBB9FC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3" w:history="1">
        <w:r w:rsidR="00F70857" w:rsidRPr="0048270E">
          <w:rPr>
            <w:rStyle w:val="Hipervnculo"/>
          </w:rPr>
          <w:t>1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Alcances y objetivos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_Toc428960263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3</w:t>
        </w:r>
        <w:r w:rsidR="00F70857">
          <w:rPr>
            <w:webHidden/>
          </w:rPr>
          <w:fldChar w:fldCharType="end"/>
        </w:r>
      </w:hyperlink>
    </w:p>
    <w:p w14:paraId="79DAEAA9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4" w:history="1">
        <w:r w:rsidR="00F70857" w:rsidRPr="0048270E">
          <w:rPr>
            <w:rStyle w:val="Hipervnculo"/>
          </w:rPr>
          <w:t>2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&lt;F001_GenerarArchivosFatca&gt;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_Toc428960264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4</w:t>
        </w:r>
        <w:r w:rsidR="00F70857">
          <w:rPr>
            <w:webHidden/>
          </w:rPr>
          <w:fldChar w:fldCharType="end"/>
        </w:r>
      </w:hyperlink>
    </w:p>
    <w:p w14:paraId="5E6947BC" w14:textId="77777777" w:rsidR="00F70857" w:rsidRDefault="00DD0D8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5" w:history="1">
        <w:r w:rsidR="00F70857" w:rsidRPr="0048270E">
          <w:rPr>
            <w:rStyle w:val="Hipervnculo"/>
          </w:rPr>
          <w:t>2.1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&lt;CU001_GenerarArchivosFatca&gt;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_Toc428960265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4</w:t>
        </w:r>
        <w:r w:rsidR="00F70857">
          <w:rPr>
            <w:webHidden/>
          </w:rPr>
          <w:fldChar w:fldCharType="end"/>
        </w:r>
      </w:hyperlink>
    </w:p>
    <w:p w14:paraId="07F1D855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6" w:history="1">
        <w:r w:rsidR="00F70857" w:rsidRPr="0048270E">
          <w:rPr>
            <w:rStyle w:val="Hipervnculo"/>
          </w:rPr>
          <w:t>3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Arquitectura del Sistema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_Toc428960266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7</w:t>
        </w:r>
        <w:r w:rsidR="00F70857">
          <w:rPr>
            <w:webHidden/>
          </w:rPr>
          <w:fldChar w:fldCharType="end"/>
        </w:r>
      </w:hyperlink>
    </w:p>
    <w:p w14:paraId="6404F0F8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7" w:history="1">
        <w:r w:rsidR="00F70857" w:rsidRPr="0048270E">
          <w:rPr>
            <w:rStyle w:val="Hipervnculo"/>
          </w:rPr>
          <w:t>4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Entidades de datos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_Toc428960267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8</w:t>
        </w:r>
        <w:r w:rsidR="00F70857">
          <w:rPr>
            <w:webHidden/>
          </w:rPr>
          <w:fldChar w:fldCharType="end"/>
        </w:r>
      </w:hyperlink>
    </w:p>
    <w:p w14:paraId="2C9D4DDC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8" w:history="1">
        <w:r w:rsidR="00F70857" w:rsidRPr="0048270E">
          <w:rPr>
            <w:rStyle w:val="Hipervnculo"/>
          </w:rPr>
          <w:t>5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Actores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_Toc428960268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9</w:t>
        </w:r>
        <w:r w:rsidR="00F70857">
          <w:rPr>
            <w:webHidden/>
          </w:rPr>
          <w:fldChar w:fldCharType="end"/>
        </w:r>
      </w:hyperlink>
    </w:p>
    <w:p w14:paraId="29C0BCC0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69" w:history="1">
        <w:r w:rsidR="00F70857" w:rsidRPr="0048270E">
          <w:rPr>
            <w:rStyle w:val="Hipervnculo"/>
          </w:rPr>
          <w:t>6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Modelo de Proceso de Negocio Automatizado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_Toc428960269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10</w:t>
        </w:r>
        <w:r w:rsidR="00F70857">
          <w:rPr>
            <w:webHidden/>
          </w:rPr>
          <w:fldChar w:fldCharType="end"/>
        </w:r>
      </w:hyperlink>
    </w:p>
    <w:p w14:paraId="6215E4B2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70" w:history="1">
        <w:r w:rsidR="00F70857" w:rsidRPr="0048270E">
          <w:rPr>
            <w:rStyle w:val="Hipervnculo"/>
          </w:rPr>
          <w:t>7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Servicios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_Toc428960270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11</w:t>
        </w:r>
        <w:r w:rsidR="00F70857">
          <w:rPr>
            <w:webHidden/>
          </w:rPr>
          <w:fldChar w:fldCharType="end"/>
        </w:r>
      </w:hyperlink>
    </w:p>
    <w:p w14:paraId="7CF35D6C" w14:textId="77777777" w:rsidR="00F70857" w:rsidRDefault="00DD0D8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428960271" w:history="1">
        <w:r w:rsidR="00F70857" w:rsidRPr="0048270E">
          <w:rPr>
            <w:rStyle w:val="Hipervnculo"/>
          </w:rPr>
          <w:t>8</w:t>
        </w:r>
        <w:r w:rsidR="00F70857"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="00F70857" w:rsidRPr="0048270E">
          <w:rPr>
            <w:rStyle w:val="Hipervnculo"/>
          </w:rPr>
          <w:t>Anexos</w:t>
        </w:r>
        <w:r w:rsidR="00F70857">
          <w:rPr>
            <w:webHidden/>
          </w:rPr>
          <w:tab/>
        </w:r>
        <w:r w:rsidR="00F70857">
          <w:rPr>
            <w:webHidden/>
          </w:rPr>
          <w:fldChar w:fldCharType="begin"/>
        </w:r>
        <w:r w:rsidR="00F70857">
          <w:rPr>
            <w:webHidden/>
          </w:rPr>
          <w:instrText xml:space="preserve"> PAGEREF _Toc428960271 \h </w:instrText>
        </w:r>
        <w:r w:rsidR="00F70857">
          <w:rPr>
            <w:webHidden/>
          </w:rPr>
        </w:r>
        <w:r w:rsidR="00F70857">
          <w:rPr>
            <w:webHidden/>
          </w:rPr>
          <w:fldChar w:fldCharType="separate"/>
        </w:r>
        <w:r w:rsidR="00F70857">
          <w:rPr>
            <w:webHidden/>
          </w:rPr>
          <w:t>12</w:t>
        </w:r>
        <w:r w:rsidR="00F70857">
          <w:rPr>
            <w:webHidden/>
          </w:rPr>
          <w:fldChar w:fldCharType="end"/>
        </w:r>
      </w:hyperlink>
    </w:p>
    <w:p w14:paraId="6E2C54BE" w14:textId="77777777" w:rsidR="002B5018" w:rsidRPr="008E7B73" w:rsidRDefault="00EC1B75" w:rsidP="006C6C90">
      <w:r>
        <w:fldChar w:fldCharType="end"/>
      </w:r>
    </w:p>
    <w:p w14:paraId="35BBF941" w14:textId="77777777" w:rsidR="002B5018" w:rsidRPr="002B5018" w:rsidRDefault="002B5018" w:rsidP="002B5018">
      <w:pPr>
        <w:rPr>
          <w:sz w:val="20"/>
        </w:rPr>
      </w:pPr>
    </w:p>
    <w:p w14:paraId="075612C0" w14:textId="77777777" w:rsidR="002B5018" w:rsidRPr="002B5018" w:rsidRDefault="002B5018" w:rsidP="002B5018">
      <w:pPr>
        <w:rPr>
          <w:sz w:val="20"/>
        </w:rPr>
      </w:pPr>
    </w:p>
    <w:tbl>
      <w:tblPr>
        <w:tblpPr w:leftFromText="142" w:rightFromText="142" w:vertAnchor="page" w:horzAnchor="margin" w:tblpY="13049"/>
        <w:tblW w:w="0" w:type="auto"/>
        <w:tblLook w:val="04A0" w:firstRow="1" w:lastRow="0" w:firstColumn="1" w:lastColumn="0" w:noHBand="0" w:noVBand="1"/>
      </w:tblPr>
      <w:tblGrid>
        <w:gridCol w:w="9793"/>
      </w:tblGrid>
      <w:tr w:rsidR="00FA0F2A" w:rsidRPr="002B5018" w14:paraId="5D3CB6C4" w14:textId="77777777" w:rsidTr="00FA0F2A">
        <w:trPr>
          <w:trHeight w:val="2117"/>
        </w:trPr>
        <w:tc>
          <w:tcPr>
            <w:tcW w:w="9793" w:type="dxa"/>
            <w:shd w:val="clear" w:color="auto" w:fill="auto"/>
          </w:tcPr>
          <w:p w14:paraId="0C1A04F4" w14:textId="77777777" w:rsidR="00FA0F2A" w:rsidRPr="002B5018" w:rsidRDefault="00FA0F2A" w:rsidP="00FA0F2A">
            <w:pPr>
              <w:ind w:left="0"/>
            </w:pPr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 xml:space="preserve">El presente documento es propiedad de MAPFRE y es exclusivamente para uso interno o de cualquiera de las Entidades del Grupo MAPFRE (listado completo en la página </w:t>
            </w:r>
            <w:hyperlink r:id="rId12" w:history="1">
              <w:r w:rsidRPr="002B5018">
                <w:rPr>
                  <w:rStyle w:val="Hipervnculo"/>
                  <w:rFonts w:ascii="Bookman Old Style" w:hAnsi="Bookman Old Style"/>
                  <w:noProof w:val="0"/>
                  <w:snapToGrid w:val="0"/>
                  <w:color w:val="0000FF"/>
                  <w:sz w:val="20"/>
                  <w:szCs w:val="20"/>
                  <w:lang w:eastAsia="es-ES"/>
                </w:rPr>
                <w:t>www.mapfre.com</w:t>
              </w:r>
            </w:hyperlink>
            <w:r w:rsidRPr="002B5018">
              <w:rPr>
                <w:rFonts w:ascii="Bookman Old Style" w:hAnsi="Bookman Old Style"/>
                <w:snapToGrid w:val="0"/>
                <w:sz w:val="20"/>
                <w:lang w:eastAsia="es-ES"/>
              </w:rPr>
              <w:t>). No podrá ser reproducido total o parcialmente, ni procederse a su transmisión de ninguna forma, ya sea electrónica, mecánica, por fotocopia, grabación, reproducción u otros medios sin autorización expresa al efecto.</w:t>
            </w:r>
          </w:p>
        </w:tc>
      </w:tr>
    </w:tbl>
    <w:p w14:paraId="7D3C6AE5" w14:textId="77777777" w:rsidR="006947E1" w:rsidRPr="002B5018" w:rsidRDefault="006947E1">
      <w:pPr>
        <w:rPr>
          <w:sz w:val="18"/>
        </w:rPr>
      </w:pPr>
    </w:p>
    <w:p w14:paraId="11DDD066" w14:textId="77777777" w:rsidR="006947E1" w:rsidRPr="002B5018" w:rsidRDefault="006947E1">
      <w:pPr>
        <w:pStyle w:val="Ttulondice"/>
        <w:sectPr w:rsidR="006947E1" w:rsidRPr="002B5018" w:rsidSect="00F90404">
          <w:headerReference w:type="default" r:id="rId13"/>
          <w:pgSz w:w="11907" w:h="16840" w:code="9"/>
          <w:pgMar w:top="1418" w:right="850" w:bottom="1418" w:left="1418" w:header="720" w:footer="366" w:gutter="0"/>
          <w:pgNumType w:start="1"/>
          <w:cols w:space="720"/>
        </w:sectPr>
      </w:pPr>
    </w:p>
    <w:p w14:paraId="0590A09D" w14:textId="77777777" w:rsidR="004C20FB" w:rsidRPr="002B5018" w:rsidRDefault="007C5AB2" w:rsidP="004C20FB">
      <w:pPr>
        <w:pStyle w:val="Ttulo2"/>
        <w:tabs>
          <w:tab w:val="clear" w:pos="576"/>
        </w:tabs>
        <w:ind w:left="0" w:firstLine="0"/>
        <w:jc w:val="both"/>
      </w:pPr>
      <w:bookmarkStart w:id="5" w:name="Inicio"/>
      <w:bookmarkStart w:id="6" w:name="_Toc332630024"/>
      <w:bookmarkStart w:id="7" w:name="_Toc355011925"/>
      <w:bookmarkStart w:id="8" w:name="_Toc428960263"/>
      <w:bookmarkEnd w:id="1"/>
      <w:bookmarkEnd w:id="2"/>
      <w:bookmarkEnd w:id="3"/>
      <w:bookmarkEnd w:id="4"/>
      <w:bookmarkEnd w:id="5"/>
      <w:r w:rsidRPr="002B5018">
        <w:lastRenderedPageBreak/>
        <w:t>Alcances y objetivos</w:t>
      </w:r>
      <w:bookmarkEnd w:id="6"/>
      <w:bookmarkEnd w:id="7"/>
      <w:bookmarkEnd w:id="8"/>
    </w:p>
    <w:p w14:paraId="4B2D02A6" w14:textId="3E3F45CE" w:rsidR="00145512" w:rsidRDefault="00145512" w:rsidP="00D92F8E">
      <w:pPr>
        <w:pStyle w:val="Textoindependiente"/>
        <w:ind w:left="0"/>
        <w:rPr>
          <w:rFonts w:cs="Arial"/>
          <w:sz w:val="22"/>
          <w:szCs w:val="22"/>
          <w:lang w:eastAsia="es-ES"/>
        </w:rPr>
      </w:pPr>
    </w:p>
    <w:p w14:paraId="295C494F" w14:textId="2CEBFD93" w:rsidR="00D92F8E" w:rsidRDefault="00D92F8E" w:rsidP="00D92F8E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 w:rsidRPr="00D92F8E">
        <w:rPr>
          <w:rFonts w:cs="Arial"/>
          <w:sz w:val="22"/>
          <w:szCs w:val="22"/>
          <w:lang w:eastAsia="es-ES"/>
        </w:rPr>
        <w:t>Generar archivos en formato XML de reporte</w:t>
      </w:r>
      <w:r w:rsidR="0046779B">
        <w:rPr>
          <w:rFonts w:cs="Arial"/>
          <w:sz w:val="22"/>
          <w:szCs w:val="22"/>
          <w:lang w:eastAsia="es-ES"/>
        </w:rPr>
        <w:t xml:space="preserve"> </w:t>
      </w:r>
      <w:r w:rsidR="0046779B" w:rsidRPr="00BB7E6C">
        <w:rPr>
          <w:rFonts w:cs="Arial"/>
          <w:sz w:val="22"/>
          <w:szCs w:val="22"/>
          <w:lang w:eastAsia="es-ES"/>
        </w:rPr>
        <w:t>FATCA</w:t>
      </w:r>
      <w:r w:rsidR="0046779B">
        <w:rPr>
          <w:rFonts w:cs="Arial"/>
          <w:sz w:val="22"/>
          <w:szCs w:val="22"/>
          <w:lang w:eastAsia="es-ES"/>
        </w:rPr>
        <w:t xml:space="preserve"> (</w:t>
      </w:r>
      <w:proofErr w:type="spellStart"/>
      <w:r w:rsidR="0046779B" w:rsidRPr="00145512">
        <w:rPr>
          <w:rFonts w:cs="Arial"/>
          <w:sz w:val="22"/>
          <w:szCs w:val="22"/>
          <w:lang w:eastAsia="es-ES"/>
        </w:rPr>
        <w:t>Foreign</w:t>
      </w:r>
      <w:proofErr w:type="spellEnd"/>
      <w:r w:rsidR="0046779B" w:rsidRPr="00145512">
        <w:rPr>
          <w:rFonts w:cs="Arial"/>
          <w:sz w:val="22"/>
          <w:szCs w:val="22"/>
          <w:lang w:eastAsia="es-ES"/>
        </w:rPr>
        <w:t xml:space="preserve"> </w:t>
      </w:r>
      <w:proofErr w:type="spellStart"/>
      <w:r w:rsidR="0046779B" w:rsidRPr="00145512">
        <w:rPr>
          <w:rFonts w:cs="Arial"/>
          <w:sz w:val="22"/>
          <w:szCs w:val="22"/>
          <w:lang w:eastAsia="es-ES"/>
        </w:rPr>
        <w:t>Account</w:t>
      </w:r>
      <w:proofErr w:type="spellEnd"/>
      <w:r w:rsidR="0046779B" w:rsidRPr="00145512">
        <w:rPr>
          <w:rFonts w:cs="Arial"/>
          <w:sz w:val="22"/>
          <w:szCs w:val="22"/>
          <w:lang w:eastAsia="es-ES"/>
        </w:rPr>
        <w:t xml:space="preserve"> </w:t>
      </w:r>
      <w:proofErr w:type="spellStart"/>
      <w:r w:rsidR="0046779B" w:rsidRPr="00145512">
        <w:rPr>
          <w:rFonts w:cs="Arial"/>
          <w:sz w:val="22"/>
          <w:szCs w:val="22"/>
          <w:lang w:eastAsia="es-ES"/>
        </w:rPr>
        <w:t>Tax</w:t>
      </w:r>
      <w:proofErr w:type="spellEnd"/>
      <w:r w:rsidR="0046779B" w:rsidRPr="00145512">
        <w:rPr>
          <w:rFonts w:cs="Arial"/>
          <w:sz w:val="22"/>
          <w:szCs w:val="22"/>
          <w:lang w:eastAsia="es-ES"/>
        </w:rPr>
        <w:t xml:space="preserve"> </w:t>
      </w:r>
      <w:proofErr w:type="spellStart"/>
      <w:r w:rsidR="0046779B" w:rsidRPr="00145512">
        <w:rPr>
          <w:rFonts w:cs="Arial"/>
          <w:sz w:val="22"/>
          <w:szCs w:val="22"/>
          <w:lang w:eastAsia="es-ES"/>
        </w:rPr>
        <w:t>Compliance</w:t>
      </w:r>
      <w:proofErr w:type="spellEnd"/>
      <w:r w:rsidR="0046779B" w:rsidRPr="00145512">
        <w:rPr>
          <w:rFonts w:cs="Arial"/>
          <w:sz w:val="22"/>
          <w:szCs w:val="22"/>
          <w:lang w:eastAsia="es-ES"/>
        </w:rPr>
        <w:t xml:space="preserve"> </w:t>
      </w:r>
      <w:proofErr w:type="spellStart"/>
      <w:r w:rsidR="0046779B" w:rsidRPr="00145512">
        <w:rPr>
          <w:rFonts w:cs="Arial"/>
          <w:sz w:val="22"/>
          <w:szCs w:val="22"/>
          <w:lang w:eastAsia="es-ES"/>
        </w:rPr>
        <w:t>Act</w:t>
      </w:r>
      <w:proofErr w:type="spellEnd"/>
      <w:r w:rsidR="0046779B">
        <w:rPr>
          <w:rFonts w:cs="Arial"/>
          <w:sz w:val="22"/>
          <w:szCs w:val="22"/>
          <w:lang w:eastAsia="es-ES"/>
        </w:rPr>
        <w:t>)</w:t>
      </w:r>
      <w:r w:rsidR="0046779B" w:rsidRPr="00BB7E6C">
        <w:rPr>
          <w:rFonts w:cs="Arial"/>
          <w:sz w:val="22"/>
          <w:szCs w:val="22"/>
          <w:lang w:eastAsia="es-ES"/>
        </w:rPr>
        <w:t xml:space="preserve"> </w:t>
      </w:r>
      <w:r w:rsidR="0046779B">
        <w:rPr>
          <w:rFonts w:cs="Arial"/>
          <w:sz w:val="22"/>
          <w:szCs w:val="22"/>
          <w:lang w:eastAsia="es-ES"/>
        </w:rPr>
        <w:t xml:space="preserve"> para </w:t>
      </w:r>
      <w:r w:rsidRPr="00D92F8E">
        <w:rPr>
          <w:rFonts w:cs="Arial"/>
          <w:sz w:val="22"/>
          <w:szCs w:val="22"/>
          <w:lang w:eastAsia="es-ES"/>
        </w:rPr>
        <w:t xml:space="preserve">personas naturales y jurídicas a reportar </w:t>
      </w:r>
      <w:r w:rsidR="00BB68E7">
        <w:rPr>
          <w:rFonts w:cs="Arial"/>
          <w:sz w:val="22"/>
          <w:szCs w:val="22"/>
          <w:lang w:eastAsia="es-ES"/>
        </w:rPr>
        <w:t>a</w:t>
      </w:r>
      <w:r w:rsidR="00685E33">
        <w:rPr>
          <w:rFonts w:cs="Arial"/>
          <w:sz w:val="22"/>
          <w:szCs w:val="22"/>
          <w:lang w:eastAsia="es-ES"/>
        </w:rPr>
        <w:t xml:space="preserve"> la SUNAT</w:t>
      </w:r>
      <w:r w:rsidRPr="00D92F8E">
        <w:rPr>
          <w:rFonts w:cs="Arial"/>
          <w:sz w:val="22"/>
          <w:szCs w:val="22"/>
          <w:lang w:eastAsia="es-ES"/>
        </w:rPr>
        <w:t>.</w:t>
      </w:r>
    </w:p>
    <w:p w14:paraId="447C32E2" w14:textId="59980FEB" w:rsidR="00685E33" w:rsidRPr="00D92F8E" w:rsidRDefault="00685E33" w:rsidP="00D92F8E">
      <w:pPr>
        <w:pStyle w:val="Textoindependiente"/>
        <w:ind w:left="0"/>
        <w:rPr>
          <w:rFonts w:cs="Arial"/>
          <w:sz w:val="22"/>
          <w:szCs w:val="22"/>
          <w:lang w:eastAsia="es-ES"/>
        </w:rPr>
      </w:pPr>
      <w:r>
        <w:rPr>
          <w:rFonts w:cs="Arial"/>
          <w:sz w:val="22"/>
          <w:szCs w:val="22"/>
          <w:lang w:eastAsia="es-ES"/>
        </w:rPr>
        <w:t xml:space="preserve">Implementar herramienta para su tratamiento, generación y validación con firma digital. </w:t>
      </w:r>
    </w:p>
    <w:p w14:paraId="02DFF9D7" w14:textId="77777777" w:rsidR="00EB5428" w:rsidRPr="004C6D06" w:rsidRDefault="004C6D06" w:rsidP="003A6432">
      <w:pPr>
        <w:pStyle w:val="InfoBlue"/>
      </w:pPr>
      <w:r w:rsidRPr="004C6D06">
        <w:tab/>
        <w:t xml:space="preserve">  </w:t>
      </w:r>
    </w:p>
    <w:p w14:paraId="65806AEB" w14:textId="1EBE46D8" w:rsidR="00EB5428" w:rsidRPr="004C6D06" w:rsidRDefault="00EB5428" w:rsidP="009E3649">
      <w:pPr>
        <w:pStyle w:val="InfoBlue"/>
        <w:jc w:val="center"/>
      </w:pPr>
    </w:p>
    <w:p w14:paraId="0A92B3F6" w14:textId="77777777" w:rsidR="00472642" w:rsidRPr="008E7B73" w:rsidRDefault="00472642" w:rsidP="003A6432">
      <w:pPr>
        <w:pStyle w:val="InfoBlue"/>
      </w:pPr>
    </w:p>
    <w:p w14:paraId="390E8EC7" w14:textId="77777777" w:rsidR="00472642" w:rsidRPr="008E7B73" w:rsidRDefault="00472642" w:rsidP="003A6432">
      <w:pPr>
        <w:pStyle w:val="InfoBlue"/>
      </w:pPr>
    </w:p>
    <w:p w14:paraId="7E883AC9" w14:textId="0A29C622" w:rsidR="00DD5A25" w:rsidRPr="008E7B73" w:rsidRDefault="00FA460C" w:rsidP="003A6432">
      <w:pPr>
        <w:pStyle w:val="InfoBlue"/>
      </w:pPr>
      <w:r>
        <w:rPr>
          <w:noProof/>
          <w:lang w:eastAsia="es-PE"/>
        </w:rPr>
        <w:drawing>
          <wp:inline distT="0" distB="0" distL="0" distR="0" wp14:anchorId="59AF5BCF" wp14:editId="05626C02">
            <wp:extent cx="6120765" cy="1602063"/>
            <wp:effectExtent l="0" t="0" r="0" b="0"/>
            <wp:docPr id="10" name="Imagen 10" descr="C:\Users\jraff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ff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0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30B2" w14:textId="77777777" w:rsidR="00472642" w:rsidRPr="008E7B73" w:rsidRDefault="00472642" w:rsidP="003A6432">
      <w:pPr>
        <w:pStyle w:val="InfoBlue"/>
      </w:pPr>
    </w:p>
    <w:p w14:paraId="120D0A4A" w14:textId="77777777" w:rsidR="00ED5D3E" w:rsidRPr="008E7B73" w:rsidRDefault="00ED5D3E" w:rsidP="003A6432">
      <w:pPr>
        <w:pStyle w:val="InfoBlue"/>
      </w:pPr>
      <w:bookmarkStart w:id="9" w:name="_GoBack"/>
      <w:bookmarkEnd w:id="9"/>
    </w:p>
    <w:p w14:paraId="19506265" w14:textId="77777777" w:rsidR="00472642" w:rsidRPr="008E7B73" w:rsidRDefault="00472642" w:rsidP="003A6432">
      <w:pPr>
        <w:pStyle w:val="InfoBlue"/>
      </w:pPr>
    </w:p>
    <w:p w14:paraId="3BDB884B" w14:textId="77777777" w:rsidR="007C5AB2" w:rsidRPr="008E7B73" w:rsidRDefault="007C5AB2" w:rsidP="003A6432">
      <w:pPr>
        <w:pStyle w:val="InfoBlue"/>
      </w:pPr>
    </w:p>
    <w:p w14:paraId="700889A6" w14:textId="77777777" w:rsidR="007C5AB2" w:rsidRPr="008E7B73" w:rsidRDefault="007C5AB2" w:rsidP="003A6432">
      <w:pPr>
        <w:pStyle w:val="InfoBlue"/>
      </w:pPr>
      <w:r w:rsidRPr="008E7B73">
        <w:t>.</w:t>
      </w:r>
    </w:p>
    <w:p w14:paraId="12958E6F" w14:textId="77777777" w:rsidR="007C5AB2" w:rsidRPr="008E7B73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E85E5CF" w14:textId="77777777" w:rsidR="007C5AB2" w:rsidRPr="002B5018" w:rsidRDefault="007C5AB2" w:rsidP="00F07D12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41CDF37E" w14:textId="7AC16D94" w:rsidR="00D83789" w:rsidRPr="002B5018" w:rsidRDefault="009C5399" w:rsidP="00D83789">
      <w:pPr>
        <w:pStyle w:val="Ttulo2"/>
        <w:tabs>
          <w:tab w:val="clear" w:pos="576"/>
        </w:tabs>
        <w:ind w:left="0" w:firstLine="0"/>
        <w:jc w:val="both"/>
      </w:pPr>
      <w:bookmarkStart w:id="10" w:name="_Toc332630025"/>
      <w:bookmarkStart w:id="11" w:name="_Toc355011926"/>
      <w:bookmarkStart w:id="12" w:name="_Toc428960264"/>
      <w:bookmarkStart w:id="13" w:name="_Toc214332859"/>
      <w:bookmarkStart w:id="14" w:name="_Toc214333180"/>
      <w:bookmarkStart w:id="15" w:name="_Toc214333226"/>
      <w:bookmarkStart w:id="16" w:name="_Toc206485442"/>
      <w:bookmarkStart w:id="17" w:name="_Toc207083625"/>
      <w:bookmarkStart w:id="18" w:name="_Toc207086331"/>
      <w:bookmarkStart w:id="19" w:name="_Toc207627895"/>
      <w:bookmarkStart w:id="20" w:name="_Ref207686571"/>
      <w:bookmarkStart w:id="21" w:name="_Ref207686575"/>
      <w:bookmarkStart w:id="22" w:name="_Toc208056717"/>
      <w:bookmarkStart w:id="23" w:name="_Toc214332860"/>
      <w:bookmarkStart w:id="24" w:name="_Toc214333186"/>
      <w:bookmarkStart w:id="25" w:name="_Toc214333232"/>
      <w:r>
        <w:lastRenderedPageBreak/>
        <w:t>&lt;</w:t>
      </w:r>
      <w:r w:rsidR="00BD1E37">
        <w:t>F</w:t>
      </w:r>
      <w:r w:rsidR="008818BB">
        <w:t>001</w:t>
      </w:r>
      <w:r w:rsidR="00BD1E37">
        <w:t>_</w:t>
      </w:r>
      <w:r w:rsidR="00685E33">
        <w:t>GenerarArchivosFatca</w:t>
      </w:r>
      <w:r w:rsidR="008E59D5" w:rsidRPr="002B5018">
        <w:t>&gt;</w:t>
      </w:r>
      <w:bookmarkEnd w:id="10"/>
      <w:bookmarkEnd w:id="11"/>
      <w:bookmarkEnd w:id="12"/>
    </w:p>
    <w:p w14:paraId="1502F295" w14:textId="2E4D3477" w:rsidR="009C5399" w:rsidRDefault="009C5399" w:rsidP="009C5399">
      <w:pPr>
        <w:pStyle w:val="Ttulo3"/>
      </w:pPr>
      <w:bookmarkStart w:id="26" w:name="_Toc428960265"/>
      <w:bookmarkStart w:id="27" w:name="_Toc240696760"/>
      <w:r w:rsidRPr="002B5018">
        <w:t>&lt;CU</w:t>
      </w:r>
      <w:r w:rsidR="001C2DB1">
        <w:t>001</w:t>
      </w:r>
      <w:r w:rsidR="009E0B0A">
        <w:t>_</w:t>
      </w:r>
      <w:r w:rsidR="00685E33">
        <w:t>GenerarArchivosFatca</w:t>
      </w:r>
      <w:r w:rsidRPr="002B5018">
        <w:t>&gt;</w:t>
      </w:r>
      <w:bookmarkEnd w:id="26"/>
    </w:p>
    <w:p w14:paraId="2D20EE62" w14:textId="77777777" w:rsidR="00F11EF0" w:rsidRPr="00F11EF0" w:rsidRDefault="00F11EF0" w:rsidP="00F11EF0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F11EF0" w:rsidRPr="00CB48D9" w14:paraId="4D8292E8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5FE8A" w14:textId="77777777" w:rsidR="00F11EF0" w:rsidRDefault="00F11EF0" w:rsidP="003A6432">
            <w:pPr>
              <w:pStyle w:val="InfoBlue"/>
            </w:pPr>
            <w:r>
              <w:t>Estado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2E546" w14:textId="77777777" w:rsidR="00F11EF0" w:rsidRDefault="00F11EF0" w:rsidP="003A6432">
            <w:pPr>
              <w:pStyle w:val="InfoBlue"/>
            </w:pPr>
            <w:r>
              <w:t>Tipología</w:t>
            </w:r>
          </w:p>
        </w:tc>
      </w:tr>
      <w:tr w:rsidR="00F11EF0" w:rsidRPr="00CB48D9" w14:paraId="356349BE" w14:textId="77777777" w:rsidTr="00CB48D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BE60" w14:textId="77777777" w:rsidR="00F11EF0" w:rsidRDefault="001C2DB1" w:rsidP="003A6432">
            <w:pPr>
              <w:pStyle w:val="InfoBlue"/>
            </w:pPr>
            <w:r>
              <w:t>Completado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886" w14:textId="77777777" w:rsidR="00F11EF0" w:rsidRDefault="001C2DB1" w:rsidP="003A6432">
            <w:pPr>
              <w:pStyle w:val="InfoBlue"/>
            </w:pPr>
            <w:r>
              <w:t>Funcional</w:t>
            </w:r>
          </w:p>
        </w:tc>
      </w:tr>
    </w:tbl>
    <w:p w14:paraId="3D10C86E" w14:textId="77777777" w:rsidR="00F11EF0" w:rsidRDefault="00F11EF0" w:rsidP="00E86BFA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47E5E599" w14:textId="77777777" w:rsidR="003A5FFC" w:rsidRDefault="003A5FFC" w:rsidP="009C5399">
      <w:pPr>
        <w:pStyle w:val="Ttulo4"/>
      </w:pPr>
      <w:bookmarkStart w:id="28" w:name="_Toc332630026"/>
      <w:r w:rsidRPr="002B5018">
        <w:t>Descripción</w:t>
      </w:r>
      <w:bookmarkEnd w:id="27"/>
      <w:r w:rsidR="003A77FD" w:rsidRPr="002B5018">
        <w:t xml:space="preserve"> funcional</w:t>
      </w:r>
      <w:bookmarkEnd w:id="28"/>
    </w:p>
    <w:p w14:paraId="59A5FCEA" w14:textId="77777777" w:rsidR="00BC2213" w:rsidRDefault="00BC2213" w:rsidP="00BC2213"/>
    <w:p w14:paraId="4FE49125" w14:textId="47349847" w:rsidR="00BC2213" w:rsidRDefault="00A521FC" w:rsidP="00BC2213">
      <w:pPr>
        <w:numPr>
          <w:ilvl w:val="0"/>
          <w:numId w:val="28"/>
        </w:numPr>
      </w:pPr>
      <w:r>
        <w:t xml:space="preserve">El actor </w:t>
      </w:r>
      <w:r w:rsidR="00C70235">
        <w:t xml:space="preserve">ejecuta la aplicación </w:t>
      </w:r>
      <w:proofErr w:type="spellStart"/>
      <w:r w:rsidR="00C70235">
        <w:t>FatcaDesktopApp</w:t>
      </w:r>
      <w:proofErr w:type="spellEnd"/>
      <w:r>
        <w:t>.</w:t>
      </w:r>
    </w:p>
    <w:p w14:paraId="0EA1271D" w14:textId="7D2EA918" w:rsidR="00A521FC" w:rsidRDefault="00A521FC" w:rsidP="00BC2213">
      <w:pPr>
        <w:numPr>
          <w:ilvl w:val="0"/>
          <w:numId w:val="28"/>
        </w:numPr>
      </w:pPr>
      <w:r>
        <w:t xml:space="preserve">El sistema muestra la interfaz </w:t>
      </w:r>
      <w:r w:rsidR="00C70235">
        <w:rPr>
          <w:b/>
        </w:rPr>
        <w:t xml:space="preserve">Generador </w:t>
      </w:r>
      <w:proofErr w:type="spellStart"/>
      <w:r w:rsidR="00C70235">
        <w:rPr>
          <w:b/>
        </w:rPr>
        <w:t>Fatca</w:t>
      </w:r>
      <w:proofErr w:type="spellEnd"/>
      <w:r>
        <w:t xml:space="preserve">, con los siguientes campos: </w:t>
      </w:r>
      <w:r w:rsidR="00C70235">
        <w:t>Archivo XML, Certificado de Firma (remitente), Contraseña del certificado</w:t>
      </w:r>
      <w:r>
        <w:t>,</w:t>
      </w:r>
      <w:r w:rsidR="00C70235">
        <w:t xml:space="preserve"> Certificado cifrado (receptor), Contraseña del certificado (receptor, si es ne</w:t>
      </w:r>
      <w:r w:rsidR="001D30F5">
        <w:t xml:space="preserve">cesario), Nombre de archivo ZIP, Nombre XML, Ruta de alojamiento de los artefactos </w:t>
      </w:r>
      <w:r>
        <w:t xml:space="preserve">y la opción </w:t>
      </w:r>
      <w:r w:rsidR="00C70235">
        <w:rPr>
          <w:b/>
        </w:rPr>
        <w:t>Firmar y Cifrar XML</w:t>
      </w:r>
      <w:r>
        <w:t>.</w:t>
      </w:r>
    </w:p>
    <w:p w14:paraId="576641E0" w14:textId="733BC571" w:rsidR="00BC2213" w:rsidRDefault="00A521FC" w:rsidP="00BC2213">
      <w:pPr>
        <w:numPr>
          <w:ilvl w:val="0"/>
          <w:numId w:val="28"/>
        </w:numPr>
      </w:pPr>
      <w:r>
        <w:t>El actor selecciona</w:t>
      </w:r>
      <w:r w:rsidR="00DB0075">
        <w:t xml:space="preserve"> </w:t>
      </w:r>
      <w:r w:rsidR="00006174">
        <w:t xml:space="preserve">el </w:t>
      </w:r>
      <w:r>
        <w:t>archivo</w:t>
      </w:r>
      <w:r w:rsidR="00DB0075">
        <w:t xml:space="preserve"> *.</w:t>
      </w:r>
      <w:r w:rsidR="00136366">
        <w:t>XML</w:t>
      </w:r>
      <w:r w:rsidR="00DB0075">
        <w:t xml:space="preserve"> </w:t>
      </w:r>
      <w:r w:rsidR="00136366">
        <w:t>con el contenido pre-establecido</w:t>
      </w:r>
      <w:r w:rsidR="00BC2213">
        <w:t>.</w:t>
      </w:r>
    </w:p>
    <w:p w14:paraId="6FAFAC13" w14:textId="4B5078A0" w:rsidR="00006174" w:rsidRDefault="00006174" w:rsidP="00BC2213">
      <w:pPr>
        <w:numPr>
          <w:ilvl w:val="0"/>
          <w:numId w:val="28"/>
        </w:numPr>
      </w:pPr>
      <w:r>
        <w:t>El actor selecciona el archivo del certificado generado por MAPFRE.</w:t>
      </w:r>
    </w:p>
    <w:p w14:paraId="48377FCE" w14:textId="63527D2B" w:rsidR="00006174" w:rsidRDefault="00006174" w:rsidP="00BC2213">
      <w:pPr>
        <w:numPr>
          <w:ilvl w:val="0"/>
          <w:numId w:val="28"/>
        </w:numPr>
      </w:pPr>
      <w:r>
        <w:t>El actor ingresa la contraseña del certificado.</w:t>
      </w:r>
    </w:p>
    <w:p w14:paraId="142ED29D" w14:textId="69307747" w:rsidR="00006174" w:rsidRDefault="00006174" w:rsidP="00BC2213">
      <w:pPr>
        <w:numPr>
          <w:ilvl w:val="0"/>
          <w:numId w:val="28"/>
        </w:numPr>
      </w:pPr>
      <w:r>
        <w:t>El actor selecciona el archivo del certificado del receptor (IRS).</w:t>
      </w:r>
    </w:p>
    <w:p w14:paraId="5BB1E9C4" w14:textId="5361FB57" w:rsidR="001D30F5" w:rsidRDefault="001D30F5" w:rsidP="00BC2213">
      <w:pPr>
        <w:numPr>
          <w:ilvl w:val="0"/>
          <w:numId w:val="28"/>
        </w:numPr>
      </w:pPr>
      <w:r>
        <w:t>El actor selecciona la ruta donde se guardaran los artefactos generados.</w:t>
      </w:r>
    </w:p>
    <w:p w14:paraId="41694C43" w14:textId="0027CC19" w:rsidR="00006174" w:rsidRDefault="00006174" w:rsidP="00BC2213">
      <w:pPr>
        <w:numPr>
          <w:ilvl w:val="0"/>
          <w:numId w:val="28"/>
        </w:numPr>
      </w:pPr>
      <w:r>
        <w:t xml:space="preserve">El actor selecciona la opción </w:t>
      </w:r>
      <w:r w:rsidRPr="00006174">
        <w:rPr>
          <w:b/>
        </w:rPr>
        <w:t>Firmar y Cifrar XML</w:t>
      </w:r>
      <w:r>
        <w:t>.</w:t>
      </w:r>
    </w:p>
    <w:p w14:paraId="08FA0D03" w14:textId="47682760" w:rsidR="00DB0075" w:rsidRDefault="00DB0075" w:rsidP="00DB0075">
      <w:pPr>
        <w:numPr>
          <w:ilvl w:val="0"/>
          <w:numId w:val="28"/>
        </w:numPr>
      </w:pPr>
      <w:r>
        <w:t xml:space="preserve">El sistema iniciará el proceso de </w:t>
      </w:r>
      <w:r w:rsidR="00006174">
        <w:t>firma y cifrado</w:t>
      </w:r>
      <w:r>
        <w:t>.</w:t>
      </w:r>
    </w:p>
    <w:p w14:paraId="0D0DEE96" w14:textId="070458DF" w:rsidR="00006174" w:rsidRDefault="00006174" w:rsidP="00DB0075">
      <w:pPr>
        <w:numPr>
          <w:ilvl w:val="0"/>
          <w:numId w:val="28"/>
        </w:numPr>
      </w:pPr>
      <w:r>
        <w:t>El sistema genera un archivo con extensión “.</w:t>
      </w:r>
      <w:proofErr w:type="spellStart"/>
      <w:r>
        <w:t>zip</w:t>
      </w:r>
      <w:proofErr w:type="spellEnd"/>
      <w:r>
        <w:t>” en la misma ruta donde se encuentra el archivo XML del primer campo del formulario.</w:t>
      </w:r>
    </w:p>
    <w:p w14:paraId="7407F3C0" w14:textId="3B3979BE" w:rsidR="006B76AE" w:rsidRDefault="00006174" w:rsidP="00DB0075">
      <w:pPr>
        <w:numPr>
          <w:ilvl w:val="0"/>
          <w:numId w:val="28"/>
        </w:numPr>
      </w:pPr>
      <w:r>
        <w:t>El sistema muestra mensaje de éxito “Firmado y cifrado exitoso”</w:t>
      </w:r>
      <w:r w:rsidR="006B76AE">
        <w:t>.</w:t>
      </w:r>
    </w:p>
    <w:p w14:paraId="23C6F2B8" w14:textId="0790B4B9" w:rsidR="006B76AE" w:rsidRDefault="006B76AE" w:rsidP="00184140">
      <w:pPr>
        <w:ind w:left="927"/>
      </w:pPr>
    </w:p>
    <w:p w14:paraId="27004E75" w14:textId="77777777" w:rsidR="00006174" w:rsidRDefault="00006174" w:rsidP="00184140">
      <w:pPr>
        <w:ind w:left="927"/>
      </w:pPr>
    </w:p>
    <w:p w14:paraId="51CEAF93" w14:textId="77777777" w:rsidR="00006174" w:rsidRDefault="00006174" w:rsidP="00184140">
      <w:pPr>
        <w:ind w:left="927"/>
      </w:pPr>
    </w:p>
    <w:p w14:paraId="013288C7" w14:textId="77777777" w:rsidR="00006174" w:rsidRDefault="00006174" w:rsidP="00184140">
      <w:pPr>
        <w:ind w:left="927"/>
      </w:pPr>
    </w:p>
    <w:p w14:paraId="0AB5DCC3" w14:textId="77777777" w:rsidR="00006174" w:rsidRDefault="00006174" w:rsidP="00184140">
      <w:pPr>
        <w:ind w:left="927"/>
      </w:pPr>
    </w:p>
    <w:p w14:paraId="225A4933" w14:textId="77777777" w:rsidR="00BC2213" w:rsidRPr="00BC2213" w:rsidRDefault="00BC2213" w:rsidP="00BC2213"/>
    <w:p w14:paraId="7CB6E085" w14:textId="77777777" w:rsidR="00911ADA" w:rsidRPr="001A3F34" w:rsidRDefault="00911ADA" w:rsidP="002D6F16">
      <w:pPr>
        <w:ind w:left="927"/>
        <w:rPr>
          <w:rFonts w:ascii="Times New Roman" w:hAnsi="Times New Roman"/>
          <w:color w:val="0000FF"/>
          <w:sz w:val="20"/>
          <w:lang w:val="es-PE"/>
        </w:rPr>
      </w:pPr>
    </w:p>
    <w:p w14:paraId="0ED05AF6" w14:textId="77777777" w:rsidR="00FE0ED7" w:rsidRDefault="00FE0ED7" w:rsidP="006B76AE"/>
    <w:p w14:paraId="67902417" w14:textId="77777777" w:rsidR="002F0A68" w:rsidRDefault="002F0A68" w:rsidP="006B76AE"/>
    <w:p w14:paraId="1FC56332" w14:textId="77777777" w:rsidR="002F0A68" w:rsidRDefault="002F0A68" w:rsidP="006B76AE"/>
    <w:p w14:paraId="727B2AA9" w14:textId="77777777" w:rsidR="002F0A68" w:rsidRDefault="002F0A68" w:rsidP="006B76AE"/>
    <w:p w14:paraId="7A2089C1" w14:textId="77777777" w:rsidR="002F0A68" w:rsidRDefault="002F0A68" w:rsidP="006B76AE"/>
    <w:p w14:paraId="4D51B4C3" w14:textId="77777777" w:rsidR="002F0A68" w:rsidRDefault="002F0A68" w:rsidP="006B76AE"/>
    <w:p w14:paraId="6A3E4098" w14:textId="77777777" w:rsidR="003A5FFC" w:rsidRDefault="003A5FFC" w:rsidP="00FE0ED7">
      <w:pPr>
        <w:pStyle w:val="Ttulo4"/>
      </w:pPr>
      <w:bookmarkStart w:id="29" w:name="_Toc240696761"/>
      <w:bookmarkStart w:id="30" w:name="_Toc332630027"/>
      <w:r w:rsidRPr="002B5018">
        <w:t>Precondiciones</w:t>
      </w:r>
      <w:bookmarkEnd w:id="29"/>
      <w:bookmarkEnd w:id="30"/>
    </w:p>
    <w:p w14:paraId="77E9E69A" w14:textId="77777777" w:rsidR="00006174" w:rsidRDefault="00006174" w:rsidP="006B76AE">
      <w:pPr>
        <w:ind w:left="864"/>
      </w:pPr>
      <w:r>
        <w:t>Archivo XML con contenido pre-establecido</w:t>
      </w:r>
      <w:r w:rsidR="006B76AE">
        <w:t>.</w:t>
      </w:r>
    </w:p>
    <w:p w14:paraId="4203B8B1" w14:textId="728B32AD" w:rsidR="00006174" w:rsidRDefault="00006174" w:rsidP="006B76AE">
      <w:pPr>
        <w:ind w:left="864"/>
      </w:pPr>
      <w:r>
        <w:t>Certificado (firma digital o llave privada) generado por MAPFRE y su contraseña.</w:t>
      </w:r>
    </w:p>
    <w:p w14:paraId="62B3E3CF" w14:textId="612404D7" w:rsidR="006B76AE" w:rsidRPr="006B76AE" w:rsidRDefault="006B76AE" w:rsidP="006B76AE">
      <w:pPr>
        <w:ind w:left="864"/>
      </w:pPr>
      <w:r>
        <w:t xml:space="preserve"> </w:t>
      </w:r>
      <w:r w:rsidR="00006174">
        <w:t>Certificado del receptor (lleva publica)</w:t>
      </w:r>
    </w:p>
    <w:p w14:paraId="2A376BD8" w14:textId="77777777" w:rsidR="003A5FFC" w:rsidRDefault="003A5FFC" w:rsidP="009C5399">
      <w:pPr>
        <w:pStyle w:val="Ttulo4"/>
      </w:pPr>
      <w:bookmarkStart w:id="31" w:name="_Toc240696762"/>
      <w:bookmarkStart w:id="32" w:name="_Toc332630028"/>
      <w:proofErr w:type="spellStart"/>
      <w:r w:rsidRPr="002B5018">
        <w:t>Poscondiciones</w:t>
      </w:r>
      <w:bookmarkEnd w:id="31"/>
      <w:bookmarkEnd w:id="32"/>
      <w:proofErr w:type="spellEnd"/>
    </w:p>
    <w:p w14:paraId="2B3109AC" w14:textId="6F871ACD" w:rsidR="00FE0ED7" w:rsidRPr="00FE0ED7" w:rsidRDefault="00006174" w:rsidP="006B76AE">
      <w:pPr>
        <w:ind w:left="864"/>
      </w:pPr>
      <w:r>
        <w:t>Archivo XML con el formato solicitado por la SUNAT empaquetado como archivo “.</w:t>
      </w:r>
      <w:proofErr w:type="spellStart"/>
      <w:r>
        <w:t>zip</w:t>
      </w:r>
      <w:proofErr w:type="spellEnd"/>
      <w:r>
        <w:t>”</w:t>
      </w:r>
    </w:p>
    <w:p w14:paraId="1A34633E" w14:textId="618969A2" w:rsidR="009E0B0A" w:rsidRDefault="003A5FFC" w:rsidP="00935531">
      <w:pPr>
        <w:pStyle w:val="Ttulo4"/>
      </w:pPr>
      <w:bookmarkStart w:id="33" w:name="_Toc240696763"/>
      <w:bookmarkStart w:id="34" w:name="_Toc332630029"/>
      <w:r w:rsidRPr="002B5018">
        <w:t>Flujos</w:t>
      </w:r>
      <w:bookmarkEnd w:id="33"/>
      <w:bookmarkEnd w:id="34"/>
    </w:p>
    <w:p w14:paraId="40B53218" w14:textId="295AC3F1" w:rsidR="006F443F" w:rsidRPr="00006174" w:rsidRDefault="00935531" w:rsidP="00006174">
      <w:pPr>
        <w:ind w:left="723" w:firstLine="141"/>
      </w:pPr>
      <w:r>
        <w:t>No Aplica.</w:t>
      </w:r>
    </w:p>
    <w:p w14:paraId="024F876F" w14:textId="77777777" w:rsidR="00E1285C" w:rsidRPr="002B5018" w:rsidRDefault="00E1285C" w:rsidP="00E1285C">
      <w:pPr>
        <w:pStyle w:val="Ttulo4"/>
      </w:pPr>
      <w:r>
        <w:t>Prototipos</w:t>
      </w:r>
    </w:p>
    <w:p w14:paraId="400B5017" w14:textId="77777777" w:rsidR="008818BB" w:rsidRDefault="008818BB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D0C66FD" w14:textId="78001135" w:rsidR="00E1285C" w:rsidRDefault="001D30F5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  <w:r>
        <w:rPr>
          <w:rFonts w:cs="Times New Roman"/>
          <w:noProof/>
          <w:lang w:val="es-PE" w:eastAsia="es-PE"/>
        </w:rPr>
        <w:drawing>
          <wp:inline distT="0" distB="0" distL="0" distR="0" wp14:anchorId="38B1C4FF" wp14:editId="4B4A2F29">
            <wp:extent cx="6108700" cy="4688840"/>
            <wp:effectExtent l="0" t="0" r="12700" b="10160"/>
            <wp:docPr id="2" name="Imagen 2" descr="../../../../../Desktop/Sin%20títu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in%20títul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C038" w14:textId="77777777" w:rsidR="00E1285C" w:rsidRDefault="00E1285C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02F5E2B0" w14:textId="29930392" w:rsidR="00E1285C" w:rsidRDefault="00E1285C" w:rsidP="008818BB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E063236" w14:textId="77777777" w:rsidR="003A5FFC" w:rsidRPr="002B5018" w:rsidRDefault="003A5FFC" w:rsidP="009C5399">
      <w:pPr>
        <w:pStyle w:val="Ttulo4"/>
      </w:pPr>
      <w:bookmarkStart w:id="35" w:name="_Toc240696764"/>
      <w:bookmarkStart w:id="36" w:name="_Toc332630030"/>
      <w:r w:rsidRPr="002B5018">
        <w:lastRenderedPageBreak/>
        <w:t>Información adicional</w:t>
      </w:r>
      <w:bookmarkEnd w:id="35"/>
      <w:bookmarkEnd w:id="36"/>
    </w:p>
    <w:p w14:paraId="3EC104E8" w14:textId="77777777" w:rsidR="008818BB" w:rsidRDefault="00481A00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>No aplica.</w:t>
      </w:r>
    </w:p>
    <w:p w14:paraId="0DE6071C" w14:textId="77777777" w:rsidR="008818BB" w:rsidRDefault="008818BB" w:rsidP="003A77FD">
      <w:pPr>
        <w:ind w:left="708"/>
        <w:rPr>
          <w:rFonts w:cs="Arial"/>
          <w:sz w:val="20"/>
        </w:rPr>
      </w:pPr>
    </w:p>
    <w:p w14:paraId="4CAB73F2" w14:textId="77777777" w:rsidR="009A3822" w:rsidRPr="00C019EE" w:rsidRDefault="00DE32E1" w:rsidP="003A77FD">
      <w:pPr>
        <w:ind w:left="708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69247E" w:rsidRPr="00C019EE">
        <w:rPr>
          <w:rFonts w:cs="Arial"/>
          <w:sz w:val="20"/>
        </w:rPr>
        <w:t xml:space="preserve"> </w:t>
      </w:r>
    </w:p>
    <w:p w14:paraId="52AD222D" w14:textId="77777777" w:rsidR="00D473C2" w:rsidRDefault="009C6292" w:rsidP="009C6292">
      <w:pPr>
        <w:pStyle w:val="Ttulo2"/>
      </w:pPr>
      <w:bookmarkStart w:id="37" w:name="_Toc355011927"/>
      <w:bookmarkStart w:id="38" w:name="_Toc42896026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>Arquitectura del Sistema</w:t>
      </w:r>
      <w:bookmarkEnd w:id="37"/>
      <w:bookmarkEnd w:id="38"/>
    </w:p>
    <w:p w14:paraId="5704F9C1" w14:textId="77777777" w:rsidR="00C019EE" w:rsidRPr="00A711BB" w:rsidRDefault="00C019EE" w:rsidP="00C328CD">
      <w:pPr>
        <w:pStyle w:val="Ttulo2"/>
        <w:ind w:left="0"/>
        <w:rPr>
          <w:sz w:val="20"/>
        </w:rPr>
        <w:sectPr w:rsidR="00C019EE" w:rsidRPr="00A711BB" w:rsidSect="00D473C2">
          <w:headerReference w:type="even" r:id="rId16"/>
          <w:footerReference w:type="default" r:id="rId17"/>
          <w:pgSz w:w="11907" w:h="16840" w:code="9"/>
          <w:pgMar w:top="820" w:right="850" w:bottom="1418" w:left="1418" w:header="284" w:footer="720" w:gutter="0"/>
          <w:cols w:space="720"/>
        </w:sectPr>
      </w:pPr>
    </w:p>
    <w:p w14:paraId="6E3E1BA2" w14:textId="544BAE5E" w:rsidR="001D30F5" w:rsidRPr="00BE78B6" w:rsidRDefault="001D30F5" w:rsidP="001D30F5">
      <w:pPr>
        <w:numPr>
          <w:ilvl w:val="0"/>
          <w:numId w:val="30"/>
        </w:numPr>
        <w:rPr>
          <w:sz w:val="20"/>
          <w:u w:val="single"/>
        </w:rPr>
      </w:pPr>
      <w:bookmarkStart w:id="39" w:name="_Toc355011928"/>
      <w:r>
        <w:rPr>
          <w:sz w:val="20"/>
          <w:u w:val="single"/>
        </w:rPr>
        <w:lastRenderedPageBreak/>
        <w:t>Pc de usuario</w:t>
      </w:r>
    </w:p>
    <w:p w14:paraId="7594F1A3" w14:textId="77777777" w:rsidR="005920D8" w:rsidRDefault="005920D8" w:rsidP="005920D8">
      <w:pPr>
        <w:pStyle w:val="Prrafodelista"/>
      </w:pPr>
    </w:p>
    <w:p w14:paraId="1344D2BE" w14:textId="542F2F10" w:rsidR="005920D8" w:rsidRDefault="005920D8" w:rsidP="005920D8">
      <w:pPr>
        <w:pStyle w:val="Prrafodelista"/>
      </w:pPr>
      <w:r>
        <w:t>PPE001002-915 (</w:t>
      </w:r>
      <w:proofErr w:type="spellStart"/>
      <w:r>
        <w:t>Denni</w:t>
      </w:r>
      <w:proofErr w:type="spellEnd"/>
      <w:r>
        <w:t xml:space="preserve"> </w:t>
      </w:r>
      <w:proofErr w:type="spellStart"/>
      <w:r>
        <w:t>Conce</w:t>
      </w:r>
      <w:proofErr w:type="spellEnd"/>
      <w:r>
        <w:t>)</w:t>
      </w:r>
    </w:p>
    <w:p w14:paraId="0C534A45" w14:textId="00373773" w:rsidR="001D30F5" w:rsidRPr="00BE78B6" w:rsidRDefault="001D30F5" w:rsidP="001D30F5">
      <w:pPr>
        <w:numPr>
          <w:ilvl w:val="0"/>
          <w:numId w:val="30"/>
        </w:numPr>
        <w:rPr>
          <w:sz w:val="20"/>
          <w:u w:val="single"/>
        </w:rPr>
      </w:pPr>
      <w:r>
        <w:rPr>
          <w:sz w:val="20"/>
          <w:u w:val="single"/>
        </w:rPr>
        <w:t xml:space="preserve">Aplicación de escritorio </w:t>
      </w:r>
    </w:p>
    <w:p w14:paraId="7254E160" w14:textId="1CCCC4B2" w:rsidR="001D30F5" w:rsidRPr="00615587" w:rsidRDefault="001D30F5" w:rsidP="001D30F5">
      <w:pPr>
        <w:ind w:left="0" w:firstLine="708"/>
        <w:rPr>
          <w:b/>
          <w:sz w:val="20"/>
        </w:rPr>
      </w:pPr>
      <w:proofErr w:type="spellStart"/>
      <w:r>
        <w:rPr>
          <w:b/>
          <w:sz w:val="20"/>
        </w:rPr>
        <w:t>FatcaDesktopApp</w:t>
      </w:r>
      <w:proofErr w:type="spellEnd"/>
      <w:r>
        <w:rPr>
          <w:b/>
          <w:sz w:val="20"/>
        </w:rPr>
        <w:t xml:space="preserve"> </w:t>
      </w:r>
    </w:p>
    <w:p w14:paraId="6603DE00" w14:textId="77777777" w:rsidR="001D30F5" w:rsidRDefault="001D30F5" w:rsidP="001D30F5">
      <w:pPr>
        <w:ind w:left="0"/>
        <w:jc w:val="center"/>
        <w:rPr>
          <w:rFonts w:ascii="Times New Roman" w:hAnsi="Times New Roman"/>
          <w:color w:val="0000FF"/>
          <w:sz w:val="20"/>
          <w:lang w:val="es-PE"/>
        </w:rPr>
      </w:pPr>
    </w:p>
    <w:p w14:paraId="3D689BA3" w14:textId="12913C72" w:rsidR="001D30F5" w:rsidRDefault="001D30F5" w:rsidP="001D30F5">
      <w:pPr>
        <w:ind w:left="-993" w:firstLine="708"/>
        <w:jc w:val="center"/>
        <w:rPr>
          <w:sz w:val="20"/>
        </w:rPr>
      </w:pP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1E051" wp14:editId="0A3E3DBD">
                <wp:simplePos x="0" y="0"/>
                <wp:positionH relativeFrom="column">
                  <wp:posOffset>-44396</wp:posOffset>
                </wp:positionH>
                <wp:positionV relativeFrom="paragraph">
                  <wp:posOffset>164884</wp:posOffset>
                </wp:positionV>
                <wp:extent cx="2160270" cy="2321560"/>
                <wp:effectExtent l="0" t="0" r="24130" b="15240"/>
                <wp:wrapNone/>
                <wp:docPr id="3" name="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0270" cy="2321560"/>
                          <a:chOff x="-153557" y="86991"/>
                          <a:chExt cx="2736304" cy="2376264"/>
                        </a:xfrm>
                      </wpg:grpSpPr>
                      <pic:pic xmlns:pic="http://schemas.openxmlformats.org/drawingml/2006/picture">
                        <pic:nvPicPr>
                          <pic:cNvPr id="4" name="Picture 2" descr="C:\Users\MAURICIO\AppData\Local\Microsoft\Windows\Temporary Internet Files\Content.IE5\C395WERA\computaci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06" y="422697"/>
                            <a:ext cx="1682012" cy="1440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5 Grupo"/>
                        <wpg:cNvGrpSpPr/>
                        <wpg:grpSpPr>
                          <a:xfrm>
                            <a:off x="-153557" y="86991"/>
                            <a:ext cx="2736304" cy="2376264"/>
                            <a:chOff x="-153557" y="86991"/>
                            <a:chExt cx="2736304" cy="2376264"/>
                          </a:xfrm>
                        </wpg:grpSpPr>
                        <wps:wsp>
                          <wps:cNvPr id="7" name="3 Rectángulo"/>
                          <wps:cNvSpPr/>
                          <wps:spPr>
                            <a:xfrm>
                              <a:off x="-153557" y="86991"/>
                              <a:ext cx="2736304" cy="237626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4 CuadroTexto"/>
                          <wps:cNvSpPr txBox="1"/>
                          <wps:spPr>
                            <a:xfrm>
                              <a:off x="564634" y="2073498"/>
                              <a:ext cx="1882001" cy="3136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5F629" w14:textId="1C2D5DAE" w:rsidR="001D30F5" w:rsidRDefault="001D30F5" w:rsidP="001D30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cs="Times New Roman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Pc Usuario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6 Grupo" o:spid="_x0000_s1026" style="position:absolute;left:0;text-align:left;margin-left:-3.5pt;margin-top:13pt;width:170.1pt;height:182.8pt;z-index:251659264" coordorigin="-1535,869" coordsize="27363,2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707;top:4226;width:16820;height:14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WLtjAAAAA2gAAAA8AAABkcnMvZG93bnJldi54bWxET11rwjAUfRf2H8Id+CIznciQzrSMgVR8&#10;Eavs+dLctWXNTUli2+3XG0HY4+F8b/PJdGIg51vLCl6XCQjiyuqWawWX8+5lA8IHZI2dZVLwSx7y&#10;7Gm2xVTbkU80lKEWMYR9igqaEPpUSl81ZNAvbU8cuW/rDIYIXS21wzGGm06ukuRNGmw5NjTY02dD&#10;1U95NXHGuDt87Yfyb1XQcT2dXbHwdaHU/Hn6eAcRaAr/4od7rxWs4X4l+kFm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5Yu2MAAAADaAAAADwAAAAAAAAAAAAAAAACfAgAA&#10;ZHJzL2Rvd25yZXYueG1sUEsFBgAAAAAEAAQA9wAAAIwDAAAAAA==&#10;">
                  <v:imagedata r:id="rId19" o:title="computacion[1]"/>
                </v:shape>
                <v:group id="5 Grupo" o:spid="_x0000_s1028" style="position:absolute;left:-1535;top:869;width:27362;height:23763" coordorigin="-1535,869" coordsize="27363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3 Rectángulo" o:spid="_x0000_s1029" style="position:absolute;left:-1535;top:869;width:27362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0F8QA&#10;AADaAAAADwAAAGRycy9kb3ducmV2LnhtbESPzW7CMBCE75V4B2uRuBUHWpUSYhC0Qu2Vn0tvq3iT&#10;GOJ1iE1I+/R1pUocRzPzjSZb9bYWHbXeOFYwGScgiHOnDZcKjoft4ysIH5A11o5JwTd5WC0HDxmm&#10;2t14R90+lCJC2KeooAqhSaX0eUUW/dg1xNErXGsxRNmWUrd4i3Bby2mSvEiLhuNChQ29VZSf91er&#10;oDDmqTvaj/45/5qdNvP5z2Xr3pUaDfv1AkSgPtzD/+1PrWAGf1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Z9BfEAAAA2gAAAA8AAAAAAAAAAAAAAAAAmAIAAGRycy9k&#10;b3ducmV2LnhtbFBLBQYAAAAABAAEAPUAAACJAwAAAAA=&#10;" filled="f" strokecolor="#385d8a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Texto" o:spid="_x0000_s1030" type="#_x0000_t202" style="position:absolute;left:5646;top:20734;width:1882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14:paraId="1205F629" w14:textId="1C2D5DAE" w:rsidR="001D30F5" w:rsidRDefault="001D30F5" w:rsidP="001D30F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cs="Times New Roman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Pc Usuario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5F6A15" wp14:editId="68C892A4">
                <wp:simplePos x="0" y="0"/>
                <wp:positionH relativeFrom="column">
                  <wp:posOffset>3608502</wp:posOffset>
                </wp:positionH>
                <wp:positionV relativeFrom="paragraph">
                  <wp:posOffset>163965</wp:posOffset>
                </wp:positionV>
                <wp:extent cx="2099107" cy="2266315"/>
                <wp:effectExtent l="0" t="0" r="34925" b="19685"/>
                <wp:wrapNone/>
                <wp:docPr id="9" name="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9107" cy="2266315"/>
                          <a:chOff x="2808312" y="0"/>
                          <a:chExt cx="2160240" cy="2321617"/>
                        </a:xfrm>
                      </wpg:grpSpPr>
                      <wps:wsp>
                        <wps:cNvPr id="11" name="16 Rectángulo"/>
                        <wps:cNvSpPr>
                          <a:spLocks noChangeArrowheads="1"/>
                        </wps:cNvSpPr>
                        <wps:spPr bwMode="auto">
                          <a:xfrm>
                            <a:off x="2808312" y="0"/>
                            <a:ext cx="2160240" cy="232161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7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35782" y="335655"/>
                            <a:ext cx="1920375" cy="31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78A1B" w14:textId="31393EEA" w:rsidR="001D30F5" w:rsidRPr="006A543F" w:rsidRDefault="001D30F5" w:rsidP="001D30F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Aplicación Escritorio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19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86537" y="1073842"/>
                            <a:ext cx="1716964" cy="53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FF6B3" w14:textId="15507C86" w:rsidR="001D30F5" w:rsidRPr="00F15497" w:rsidRDefault="001D30F5" w:rsidP="001D30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FatcaDesktopApp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8 Grupo" o:spid="_x0000_s1031" style="position:absolute;left:0;text-align:left;margin-left:284.15pt;margin-top:12.9pt;width:165.3pt;height:178.45pt;z-index:251660288" coordorigin="28083" coordsize="21602,2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">
                <v:rect id="16 Rectángulo" o:spid="_x0000_s1032" style="position:absolute;left:28083;width:21602;height:23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LFMEA&#10;AADbAAAADwAAAGRycy9kb3ducmV2LnhtbERPPW/CMBDdkfgP1iF1AweKoAQMokUIVigL2yk+Erfx&#10;OY3dkPbXYyQktnt6n7dYtbYUDdXeOFYwHCQgiDOnDecKTp/b/hsIH5A1lo5JwR95WC27nQWm2l35&#10;QM0x5CKGsE9RQRFClUrps4Is+oGriCN3cbXFEGGdS13jNYbbUo6SZCItGo4NBVb0UVD2ffy1Ci7G&#10;vDYnu2vH2Xn69T6b/f9s3Uapl167noMI1Ian+OHe6zh/CP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CxTBAAAA2wAAAA8AAAAAAAAAAAAAAAAAmAIAAGRycy9kb3du&#10;cmV2LnhtbFBLBQYAAAAABAAEAPUAAACGAwAAAAA=&#10;" filled="f" strokecolor="#385d8a" strokeweight="2pt"/>
                <v:shape id="7 CuadroTexto" o:spid="_x0000_s1033" type="#_x0000_t202" style="position:absolute;left:30357;top:3356;width:19204;height:3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73C78A1B" w14:textId="31393EEA" w:rsidR="001D30F5" w:rsidRPr="006A543F" w:rsidRDefault="001D30F5" w:rsidP="001D30F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Aplicación Escritorio</w:t>
                        </w:r>
                      </w:p>
                    </w:txbxContent>
                  </v:textbox>
                </v:shape>
                <v:shape id="19 CuadroTexto" o:spid="_x0000_s1034" type="#_x0000_t202" style="position:absolute;left:30865;top:10738;width:17170;height:5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26EFF6B3" w14:textId="15507C86" w:rsidR="001D30F5" w:rsidRPr="00F15497" w:rsidRDefault="001D30F5" w:rsidP="001D30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8"/>
                            <w:szCs w:val="28"/>
                          </w:rPr>
                          <w:t>FatcaDesktopApp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79584" wp14:editId="31D684E2">
                <wp:simplePos x="0" y="0"/>
                <wp:positionH relativeFrom="column">
                  <wp:posOffset>591820</wp:posOffset>
                </wp:positionH>
                <wp:positionV relativeFrom="paragraph">
                  <wp:posOffset>5578475</wp:posOffset>
                </wp:positionV>
                <wp:extent cx="1266190" cy="369570"/>
                <wp:effectExtent l="0" t="0" r="0" b="0"/>
                <wp:wrapNone/>
                <wp:docPr id="35" name="3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190" cy="369570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201B0F6" id="_x0033_4_x0020_CuadroTexto" o:spid="_x0000_s1026" type="#_x0000_t202" style="position:absolute;margin-left:46.6pt;margin-top:439.25pt;width:99.7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" filled="f" stroked="f">
                <v:path arrowok="t"/>
                <v:textbox style="mso-fit-shape-to-text:t"/>
              </v:shape>
            </w:pict>
          </mc:Fallback>
        </mc:AlternateContent>
      </w:r>
    </w:p>
    <w:p w14:paraId="71279CCB" w14:textId="1797332F" w:rsidR="001D30F5" w:rsidRPr="00AD7F45" w:rsidRDefault="001D30F5" w:rsidP="001D30F5">
      <w:pPr>
        <w:jc w:val="center"/>
        <w:rPr>
          <w:sz w:val="20"/>
        </w:rPr>
      </w:pPr>
    </w:p>
    <w:p w14:paraId="17B71D1F" w14:textId="77777777" w:rsidR="001D30F5" w:rsidRPr="00AD7F45" w:rsidRDefault="001D30F5" w:rsidP="001D30F5">
      <w:pPr>
        <w:jc w:val="center"/>
        <w:rPr>
          <w:sz w:val="20"/>
        </w:rPr>
      </w:pPr>
    </w:p>
    <w:p w14:paraId="66E4EE06" w14:textId="012EAA72" w:rsidR="001D30F5" w:rsidRPr="00AD7F45" w:rsidRDefault="001D30F5" w:rsidP="001D30F5">
      <w:pPr>
        <w:jc w:val="center"/>
        <w:rPr>
          <w:sz w:val="20"/>
        </w:rPr>
      </w:pPr>
    </w:p>
    <w:p w14:paraId="778C4C1F" w14:textId="764D87E4" w:rsidR="001D30F5" w:rsidRPr="00AD7F45" w:rsidRDefault="001D30F5" w:rsidP="001D30F5">
      <w:pPr>
        <w:jc w:val="center"/>
        <w:rPr>
          <w:sz w:val="20"/>
        </w:rPr>
      </w:pP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E27B51E" wp14:editId="43903705">
                <wp:simplePos x="0" y="0"/>
                <wp:positionH relativeFrom="column">
                  <wp:posOffset>2690333</wp:posOffset>
                </wp:positionH>
                <wp:positionV relativeFrom="paragraph">
                  <wp:posOffset>191878</wp:posOffset>
                </wp:positionV>
                <wp:extent cx="424180" cy="0"/>
                <wp:effectExtent l="0" t="127000" r="0" b="101600"/>
                <wp:wrapNone/>
                <wp:docPr id="2061" name="20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508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6455BC45" id="_x0032_060_x0020_Conector_x0020_recto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11.85pt,15.1pt" to="245.25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" strokecolor="#4a7ebb" strokeweight="4pt">
                <v:stroke endarrow="block"/>
                <o:lock v:ext="edit" shapetype="f"/>
              </v:line>
            </w:pict>
          </mc:Fallback>
        </mc:AlternateContent>
      </w:r>
    </w:p>
    <w:p w14:paraId="5C512956" w14:textId="21D9F7C9" w:rsidR="001D30F5" w:rsidRPr="00AD7F45" w:rsidRDefault="001D30F5" w:rsidP="001D30F5">
      <w:pPr>
        <w:jc w:val="center"/>
        <w:rPr>
          <w:sz w:val="20"/>
        </w:rPr>
      </w:pPr>
    </w:p>
    <w:p w14:paraId="30ABAD9F" w14:textId="4203AD44" w:rsidR="001D30F5" w:rsidRPr="00AD7F45" w:rsidRDefault="001D30F5" w:rsidP="001D30F5">
      <w:pPr>
        <w:jc w:val="center"/>
        <w:rPr>
          <w:sz w:val="20"/>
        </w:rPr>
      </w:pPr>
      <w:r w:rsidRPr="006A543F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B077F" wp14:editId="0E9B8B25">
                <wp:simplePos x="0" y="0"/>
                <wp:positionH relativeFrom="column">
                  <wp:posOffset>2691603</wp:posOffset>
                </wp:positionH>
                <wp:positionV relativeFrom="paragraph">
                  <wp:posOffset>85198</wp:posOffset>
                </wp:positionV>
                <wp:extent cx="417195" cy="0"/>
                <wp:effectExtent l="0" t="0" r="0" b="0"/>
                <wp:wrapNone/>
                <wp:docPr id="6" name="5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0504D"/>
                          </a:solidFill>
                          <a:round/>
                          <a:headEnd type="triangle" w="med" len="med"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95E0573" id="_x0035_0_x0020_Conector_x0020_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95pt,6.7pt" to="244.8pt,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" strokecolor="#c0504d" strokeweight="4pt">
                <v:stroke startarrow="block"/>
                <v:shadow on="t" opacity="24903f" mv:blur="40000f" origin=",.5" offset="0,20000emu"/>
              </v:line>
            </w:pict>
          </mc:Fallback>
        </mc:AlternateContent>
      </w:r>
    </w:p>
    <w:p w14:paraId="45307D62" w14:textId="77777777" w:rsidR="001D30F5" w:rsidRPr="00AD7F45" w:rsidRDefault="001D30F5" w:rsidP="001D30F5">
      <w:pPr>
        <w:jc w:val="center"/>
        <w:rPr>
          <w:sz w:val="20"/>
        </w:rPr>
      </w:pPr>
    </w:p>
    <w:p w14:paraId="70470386" w14:textId="77777777" w:rsidR="001D30F5" w:rsidRPr="00AD7F45" w:rsidRDefault="001D30F5" w:rsidP="001D30F5">
      <w:pPr>
        <w:jc w:val="center"/>
        <w:rPr>
          <w:sz w:val="20"/>
        </w:rPr>
      </w:pPr>
    </w:p>
    <w:p w14:paraId="6F5F0D3C" w14:textId="77777777" w:rsidR="001D30F5" w:rsidRPr="00AD7F45" w:rsidRDefault="001D30F5" w:rsidP="001D30F5">
      <w:pPr>
        <w:rPr>
          <w:sz w:val="20"/>
        </w:rPr>
      </w:pPr>
    </w:p>
    <w:p w14:paraId="2C8BA3D2" w14:textId="77777777" w:rsidR="001D30F5" w:rsidRPr="00AD7F45" w:rsidRDefault="001D30F5" w:rsidP="001D30F5">
      <w:pPr>
        <w:rPr>
          <w:sz w:val="20"/>
        </w:rPr>
      </w:pPr>
    </w:p>
    <w:p w14:paraId="04186DDC" w14:textId="77777777" w:rsidR="001D30F5" w:rsidRPr="00AD7F45" w:rsidRDefault="001D30F5" w:rsidP="001D30F5">
      <w:pPr>
        <w:rPr>
          <w:sz w:val="20"/>
        </w:rPr>
      </w:pPr>
    </w:p>
    <w:p w14:paraId="383B37BC" w14:textId="46C5D74A" w:rsidR="001D30F5" w:rsidRPr="00AD7F45" w:rsidRDefault="001D30F5" w:rsidP="001D30F5">
      <w:pPr>
        <w:rPr>
          <w:sz w:val="20"/>
        </w:rPr>
      </w:pPr>
    </w:p>
    <w:p w14:paraId="52D60495" w14:textId="77777777" w:rsidR="001D30F5" w:rsidRPr="00AD7F45" w:rsidRDefault="001D30F5" w:rsidP="001D30F5">
      <w:pPr>
        <w:rPr>
          <w:sz w:val="20"/>
        </w:rPr>
      </w:pPr>
    </w:p>
    <w:p w14:paraId="777AA76F" w14:textId="77777777" w:rsidR="001D30F5" w:rsidRPr="00AD7F45" w:rsidRDefault="001D30F5" w:rsidP="001D30F5">
      <w:pPr>
        <w:rPr>
          <w:sz w:val="20"/>
        </w:rPr>
      </w:pPr>
    </w:p>
    <w:p w14:paraId="37764F53" w14:textId="77777777" w:rsidR="001D30F5" w:rsidRPr="00AD7F45" w:rsidRDefault="001D30F5" w:rsidP="001D30F5">
      <w:pPr>
        <w:rPr>
          <w:sz w:val="20"/>
        </w:rPr>
      </w:pPr>
    </w:p>
    <w:p w14:paraId="50CE02AF" w14:textId="77777777" w:rsidR="001D30F5" w:rsidRPr="00AD7F45" w:rsidRDefault="001D30F5" w:rsidP="001D30F5">
      <w:pPr>
        <w:rPr>
          <w:sz w:val="20"/>
        </w:rPr>
      </w:pPr>
    </w:p>
    <w:p w14:paraId="0A49E41F" w14:textId="77777777" w:rsidR="001D30F5" w:rsidRDefault="001D30F5" w:rsidP="001D30F5">
      <w:pPr>
        <w:tabs>
          <w:tab w:val="left" w:pos="3033"/>
        </w:tabs>
        <w:rPr>
          <w:sz w:val="20"/>
        </w:rPr>
      </w:pPr>
      <w:r>
        <w:rPr>
          <w:sz w:val="20"/>
        </w:rPr>
        <w:tab/>
      </w:r>
    </w:p>
    <w:p w14:paraId="3F474083" w14:textId="6A50F30C" w:rsidR="00E426C0" w:rsidRDefault="00E426C0" w:rsidP="00E426C0">
      <w:pPr>
        <w:pStyle w:val="Ttulo2"/>
      </w:pPr>
      <w:bookmarkStart w:id="40" w:name="_Toc428960267"/>
      <w:r>
        <w:lastRenderedPageBreak/>
        <w:t>Entidades de datos</w:t>
      </w:r>
      <w:bookmarkEnd w:id="39"/>
      <w:bookmarkEnd w:id="40"/>
    </w:p>
    <w:p w14:paraId="2B82BD9A" w14:textId="77777777" w:rsidR="00E426C0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p w14:paraId="51B098E2" w14:textId="77777777" w:rsidR="00E426C0" w:rsidRDefault="006079EF" w:rsidP="00E426C0">
      <w:pPr>
        <w:ind w:left="0"/>
        <w:rPr>
          <w:rFonts w:ascii="Times New Roman" w:hAnsi="Times New Roman"/>
          <w:i/>
          <w:color w:val="0000FF"/>
          <w:sz w:val="20"/>
        </w:rPr>
      </w:pPr>
      <w:r w:rsidRPr="00AE5C25">
        <w:rPr>
          <w:rFonts w:cs="Arial"/>
          <w:color w:val="0000FF"/>
          <w:sz w:val="20"/>
        </w:rPr>
        <w:t>No Aplica</w:t>
      </w:r>
      <w:r w:rsidR="00E426C0" w:rsidRPr="002B5018">
        <w:rPr>
          <w:rFonts w:ascii="Times New Roman" w:hAnsi="Times New Roman"/>
          <w:i/>
          <w:color w:val="0000FF"/>
          <w:sz w:val="20"/>
        </w:rPr>
        <w:t xml:space="preserve">. </w:t>
      </w:r>
    </w:p>
    <w:p w14:paraId="7EE5EB11" w14:textId="77777777" w:rsidR="00E426C0" w:rsidRDefault="00E426C0" w:rsidP="00E426C0">
      <w:pPr>
        <w:pStyle w:val="Sangradetextonormal"/>
        <w:ind w:left="0"/>
      </w:pPr>
    </w:p>
    <w:p w14:paraId="5577EAA1" w14:textId="77777777" w:rsidR="00E426C0" w:rsidRDefault="00E426C0" w:rsidP="00E426C0">
      <w:pPr>
        <w:pStyle w:val="Ttulo2"/>
      </w:pPr>
      <w:bookmarkStart w:id="41" w:name="_Toc355011929"/>
      <w:bookmarkStart w:id="42" w:name="_Toc428960268"/>
      <w:r>
        <w:lastRenderedPageBreak/>
        <w:t>Actores</w:t>
      </w:r>
      <w:bookmarkEnd w:id="41"/>
      <w:bookmarkEnd w:id="42"/>
    </w:p>
    <w:p w14:paraId="7470FB47" w14:textId="77777777" w:rsidR="00E426C0" w:rsidRPr="002B5018" w:rsidRDefault="00E426C0" w:rsidP="00E426C0">
      <w:pPr>
        <w:ind w:left="0"/>
        <w:rPr>
          <w:rFonts w:ascii="Times New Roman" w:hAnsi="Times New Roman"/>
          <w:i/>
          <w:color w:val="0000FF"/>
          <w:sz w:val="20"/>
        </w:rPr>
      </w:pPr>
    </w:p>
    <w:tbl>
      <w:tblPr>
        <w:tblW w:w="963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7262"/>
      </w:tblGrid>
      <w:tr w:rsidR="00E426C0" w:rsidRPr="002B5018" w14:paraId="1C936668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4B60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E45C" w14:textId="567F1CD1" w:rsidR="0060427D" w:rsidRPr="00656437" w:rsidRDefault="00FA460C" w:rsidP="001C38E8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Ejecutivo de Vida</w:t>
            </w:r>
          </w:p>
        </w:tc>
      </w:tr>
      <w:tr w:rsidR="00E426C0" w:rsidRPr="002B5018" w14:paraId="24616A4A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541C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9616" w14:textId="77777777" w:rsidR="0060427D" w:rsidRPr="00656437" w:rsidRDefault="004349DA" w:rsidP="004349DA">
            <w:pPr>
              <w:pStyle w:val="Prrafodelista"/>
              <w:ind w:left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Humano</w:t>
            </w:r>
          </w:p>
        </w:tc>
      </w:tr>
      <w:tr w:rsidR="00E426C0" w:rsidRPr="002B5018" w14:paraId="7724B35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576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DB17" w14:textId="449857EB" w:rsidR="00E1237C" w:rsidRPr="00656437" w:rsidRDefault="00C162B2" w:rsidP="001C38E8">
            <w:pPr>
              <w:pStyle w:val="Prrafodelista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Actor </w:t>
            </w:r>
            <w:r w:rsidR="0048046A">
              <w:rPr>
                <w:sz w:val="20"/>
              </w:rPr>
              <w:t xml:space="preserve">responsable de </w:t>
            </w:r>
            <w:r w:rsidR="001C38E8">
              <w:rPr>
                <w:sz w:val="20"/>
              </w:rPr>
              <w:t>generar el reporte FATCA para la SUNAT</w:t>
            </w:r>
            <w:r w:rsidR="0048046A">
              <w:rPr>
                <w:sz w:val="20"/>
              </w:rPr>
              <w:t>.</w:t>
            </w:r>
          </w:p>
        </w:tc>
      </w:tr>
      <w:tr w:rsidR="00E426C0" w:rsidRPr="002B5018" w14:paraId="7F29A424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0A3A3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Razones de uso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9A773" w14:textId="01903EFD" w:rsidR="00E1237C" w:rsidRPr="00656437" w:rsidRDefault="00C06B2A" w:rsidP="00ED40FE">
            <w:pPr>
              <w:ind w:left="34"/>
              <w:rPr>
                <w:sz w:val="20"/>
              </w:rPr>
            </w:pPr>
            <w:r w:rsidRPr="00C06B2A">
              <w:rPr>
                <w:sz w:val="20"/>
              </w:rPr>
              <w:t>Generar archivos en formato XML de reporte de personas naturales y jurídicas a reportar e implementar herramienta para el tratamiento y firma digital del mismo.</w:t>
            </w:r>
          </w:p>
        </w:tc>
      </w:tr>
      <w:tr w:rsidR="00E426C0" w:rsidRPr="002B5018" w14:paraId="767A251F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F036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Restricciones de acceso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40A1" w14:textId="77777777" w:rsidR="00E426C0" w:rsidRDefault="00E426C0" w:rsidP="00E426C0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rPr>
                <w:rFonts w:ascii="Times New Roman" w:hAnsi="Times New Roman"/>
                <w:i/>
                <w:color w:val="3333FF"/>
                <w:sz w:val="20"/>
                <w:szCs w:val="20"/>
              </w:rPr>
              <w:t>.</w:t>
            </w:r>
          </w:p>
          <w:p w14:paraId="35722174" w14:textId="77777777" w:rsidR="00E426C0" w:rsidRPr="00656437" w:rsidRDefault="00E426C0" w:rsidP="00ED40FE">
            <w:pPr>
              <w:ind w:left="0"/>
              <w:rPr>
                <w:sz w:val="20"/>
              </w:rPr>
            </w:pPr>
          </w:p>
        </w:tc>
      </w:tr>
      <w:tr w:rsidR="00E426C0" w:rsidRPr="002B5018" w14:paraId="73F94AA3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0920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Funcionalidad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FBFF" w14:textId="7A465C38" w:rsidR="00E1237C" w:rsidRPr="00E1237C" w:rsidRDefault="0048046A" w:rsidP="00C06B2A">
            <w:pPr>
              <w:pStyle w:val="Prrafodelista"/>
              <w:ind w:left="0"/>
              <w:jc w:val="both"/>
              <w:rPr>
                <w:sz w:val="20"/>
              </w:rPr>
            </w:pPr>
            <w:r w:rsidRPr="002B5018">
              <w:t>CU</w:t>
            </w:r>
            <w:r>
              <w:t>00</w:t>
            </w:r>
            <w:r w:rsidR="002F0A68">
              <w:t>1</w:t>
            </w:r>
            <w:r>
              <w:t>_</w:t>
            </w:r>
            <w:r w:rsidR="00C06B2A">
              <w:t>GenerarArchivosFatca</w:t>
            </w:r>
          </w:p>
        </w:tc>
      </w:tr>
      <w:tr w:rsidR="00E426C0" w:rsidRPr="002B5018" w14:paraId="489E5711" w14:textId="77777777" w:rsidTr="002F0A68">
        <w:trPr>
          <w:trHeight w:val="488"/>
        </w:trPr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49B9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Perfiles de la Organización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1772" w14:textId="77777777" w:rsidR="00E1237C" w:rsidRPr="00E1237C" w:rsidRDefault="0048046A" w:rsidP="0048046A">
            <w:pPr>
              <w:spacing w:before="0"/>
              <w:ind w:left="34"/>
              <w:rPr>
                <w:sz w:val="20"/>
              </w:rPr>
            </w:pPr>
            <w:r>
              <w:rPr>
                <w:sz w:val="20"/>
              </w:rPr>
              <w:t xml:space="preserve">Analista de Vida Individual de </w:t>
            </w:r>
            <w:r w:rsidR="00C162B2">
              <w:rPr>
                <w:sz w:val="20"/>
              </w:rPr>
              <w:t>Casa Ce</w:t>
            </w:r>
            <w:r>
              <w:rPr>
                <w:sz w:val="20"/>
              </w:rPr>
              <w:t xml:space="preserve">ntral </w:t>
            </w:r>
          </w:p>
        </w:tc>
      </w:tr>
      <w:tr w:rsidR="00E426C0" w:rsidRPr="002B5018" w14:paraId="5ED4098B" w14:textId="77777777" w:rsidTr="00ED40FE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FB2B" w14:textId="77777777" w:rsidR="00E426C0" w:rsidRPr="00D473C2" w:rsidRDefault="00E426C0" w:rsidP="00ED40FE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3C2">
              <w:rPr>
                <w:rFonts w:ascii="Arial" w:hAnsi="Arial" w:cs="Arial"/>
                <w:b/>
                <w:bCs/>
                <w:sz w:val="20"/>
                <w:szCs w:val="20"/>
              </w:rPr>
              <w:t>Colectivos</w:t>
            </w:r>
          </w:p>
        </w:tc>
        <w:tc>
          <w:tcPr>
            <w:tcW w:w="7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69237" w14:textId="77777777" w:rsidR="00E426C0" w:rsidRPr="00E1237C" w:rsidRDefault="00E426C0" w:rsidP="00C162B2">
            <w:pPr>
              <w:ind w:left="34"/>
              <w:rPr>
                <w:sz w:val="20"/>
              </w:rPr>
            </w:pPr>
          </w:p>
        </w:tc>
      </w:tr>
    </w:tbl>
    <w:p w14:paraId="077EF0DE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2BEB202F" w14:textId="77777777" w:rsidR="00E426C0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763E7301" w14:textId="77777777" w:rsidR="00E426C0" w:rsidRPr="002B5018" w:rsidRDefault="00E426C0" w:rsidP="00E426C0">
      <w:pPr>
        <w:pStyle w:val="NormalWeb"/>
        <w:spacing w:before="0" w:beforeAutospacing="0"/>
        <w:jc w:val="both"/>
        <w:rPr>
          <w:rFonts w:cs="Times New Roman"/>
          <w:lang w:eastAsia="en-US"/>
        </w:rPr>
      </w:pPr>
    </w:p>
    <w:p w14:paraId="54CED596" w14:textId="77777777" w:rsidR="00E426C0" w:rsidRDefault="00E426C0" w:rsidP="00C328CD">
      <w:pPr>
        <w:ind w:left="0"/>
        <w:rPr>
          <w:sz w:val="20"/>
        </w:rPr>
      </w:pPr>
    </w:p>
    <w:p w14:paraId="312D5799" w14:textId="24C40D99" w:rsidR="005920D8" w:rsidRDefault="005920D8" w:rsidP="00DF07CC">
      <w:pPr>
        <w:pStyle w:val="Ttulo2"/>
      </w:pPr>
      <w:bookmarkStart w:id="43" w:name="_Toc428960269"/>
      <w:bookmarkStart w:id="44" w:name="_Toc355011930"/>
      <w:r>
        <w:lastRenderedPageBreak/>
        <w:t>Modelo de Proceso de Negocio Automatizado</w:t>
      </w:r>
      <w:bookmarkEnd w:id="43"/>
      <w:r>
        <w:t xml:space="preserve"> </w:t>
      </w:r>
    </w:p>
    <w:p w14:paraId="104A71E3" w14:textId="12FFDA00" w:rsidR="005920D8" w:rsidRPr="005920D8" w:rsidRDefault="005920D8" w:rsidP="005920D8">
      <w:r>
        <w:t>No Aplica.</w:t>
      </w:r>
    </w:p>
    <w:p w14:paraId="1DE4CECF" w14:textId="77777777" w:rsidR="00DF07CC" w:rsidRDefault="00DF07CC" w:rsidP="00DF07CC">
      <w:pPr>
        <w:pStyle w:val="Ttulo2"/>
      </w:pPr>
      <w:bookmarkStart w:id="45" w:name="_Toc428960270"/>
      <w:r>
        <w:lastRenderedPageBreak/>
        <w:t>Servicios</w:t>
      </w:r>
      <w:bookmarkEnd w:id="44"/>
      <w:bookmarkEnd w:id="45"/>
      <w:r>
        <w:t xml:space="preserve"> </w:t>
      </w:r>
    </w:p>
    <w:p w14:paraId="6DDEA394" w14:textId="77777777" w:rsidR="00BA22FB" w:rsidRPr="003A6432" w:rsidRDefault="007362C4" w:rsidP="003A6432">
      <w:pPr>
        <w:pStyle w:val="InfoBlue"/>
      </w:pPr>
      <w:r w:rsidRPr="003A6432">
        <w:t>No Aplica.</w:t>
      </w:r>
    </w:p>
    <w:p w14:paraId="11365071" w14:textId="77777777" w:rsidR="00437A42" w:rsidRDefault="00437A42" w:rsidP="00437A42">
      <w:pPr>
        <w:pStyle w:val="Ttulo2"/>
      </w:pPr>
      <w:bookmarkStart w:id="46" w:name="_Toc428960271"/>
      <w:r>
        <w:lastRenderedPageBreak/>
        <w:t>Anexos</w:t>
      </w:r>
      <w:bookmarkEnd w:id="46"/>
      <w:r>
        <w:t xml:space="preserve"> </w:t>
      </w:r>
    </w:p>
    <w:p w14:paraId="6BB8B346" w14:textId="77777777" w:rsidR="00437A42" w:rsidRPr="00694A2D" w:rsidRDefault="00694A2D" w:rsidP="00C328CD">
      <w:pPr>
        <w:ind w:left="0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>No Aplica</w:t>
      </w:r>
    </w:p>
    <w:p w14:paraId="27C2756C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6A1F86C6" w14:textId="77777777" w:rsidR="00FF141F" w:rsidRDefault="00FF141F" w:rsidP="00FF141F">
      <w:pPr>
        <w:ind w:left="0"/>
        <w:jc w:val="center"/>
        <w:rPr>
          <w:rFonts w:ascii="Times New Roman" w:hAnsi="Times New Roman"/>
          <w:i/>
          <w:noProof/>
          <w:color w:val="0000FF"/>
          <w:sz w:val="20"/>
          <w:lang w:eastAsia="es-ES"/>
        </w:rPr>
      </w:pPr>
    </w:p>
    <w:p w14:paraId="56825243" w14:textId="77777777" w:rsidR="00437A42" w:rsidRPr="00437A42" w:rsidRDefault="00437A42" w:rsidP="00C328CD">
      <w:pPr>
        <w:ind w:left="0"/>
        <w:rPr>
          <w:rFonts w:ascii="Times New Roman" w:hAnsi="Times New Roman"/>
          <w:i/>
          <w:color w:val="0000FF"/>
          <w:sz w:val="20"/>
        </w:rPr>
      </w:pPr>
    </w:p>
    <w:sectPr w:rsidR="00437A42" w:rsidRPr="00437A42" w:rsidSect="00C019EE">
      <w:type w:val="continuous"/>
      <w:pgSz w:w="11907" w:h="16840" w:code="9"/>
      <w:pgMar w:top="820" w:right="850" w:bottom="1418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1E189" w14:textId="77777777" w:rsidR="00DD0D81" w:rsidRDefault="00DD0D81">
      <w:r>
        <w:separator/>
      </w:r>
    </w:p>
  </w:endnote>
  <w:endnote w:type="continuationSeparator" w:id="0">
    <w:p w14:paraId="464C04E4" w14:textId="77777777" w:rsidR="00DD0D81" w:rsidRDefault="00DD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894"/>
      <w:gridCol w:w="3894"/>
      <w:gridCol w:w="1953"/>
    </w:tblGrid>
    <w:tr w:rsidR="00A34F79" w14:paraId="350BF4A1" w14:textId="77777777" w:rsidTr="007C5AB2">
      <w:trPr>
        <w:trHeight w:val="130"/>
      </w:trPr>
      <w:tc>
        <w:tcPr>
          <w:tcW w:w="7788" w:type="dxa"/>
          <w:gridSpan w:val="2"/>
          <w:vMerge w:val="restart"/>
        </w:tcPr>
        <w:p w14:paraId="7AE1B2AF" w14:textId="77777777" w:rsidR="00A34F79" w:rsidRDefault="00AB30EE" w:rsidP="007C5AB2">
          <w:pPr>
            <w:pStyle w:val="Piedepgina"/>
            <w:jc w:val="left"/>
          </w:pPr>
          <w:fldSimple w:instr=" TITLE  &quot;Diseño Funcional &lt;Aplicación de Desarrollo&gt;&quot;  \* MERGEFORMAT ">
            <w:r w:rsidR="00615587">
              <w:t>Diseño Funcional &lt;Aplicación de Desarrollo&gt;</w:t>
            </w:r>
          </w:fldSimple>
        </w:p>
      </w:tc>
      <w:tc>
        <w:tcPr>
          <w:tcW w:w="1953" w:type="dxa"/>
        </w:tcPr>
        <w:p w14:paraId="3F90E773" w14:textId="77777777" w:rsidR="00A34F79" w:rsidRDefault="00DD0D81" w:rsidP="007C5AB2">
          <w:pPr>
            <w:pStyle w:val="Piedepgina"/>
            <w:jc w:val="right"/>
          </w:pPr>
          <w:r>
            <w:fldChar w:fldCharType="begin"/>
          </w:r>
          <w:r>
            <w:instrText xml:space="preserve"> DOCPROPERTY  Entidad  \* MERGEFORMAT </w:instrText>
          </w:r>
          <w:r>
            <w:fldChar w:fldCharType="separate"/>
          </w:r>
          <w:r w:rsidR="00615587">
            <w:t>MAPFRE</w:t>
          </w:r>
          <w:r>
            <w:fldChar w:fldCharType="end"/>
          </w:r>
        </w:p>
      </w:tc>
    </w:tr>
    <w:tr w:rsidR="00A34F79" w14:paraId="1A6C8E3F" w14:textId="77777777" w:rsidTr="007C5AB2">
      <w:trPr>
        <w:trHeight w:val="220"/>
      </w:trPr>
      <w:tc>
        <w:tcPr>
          <w:tcW w:w="7788" w:type="dxa"/>
          <w:gridSpan w:val="2"/>
          <w:vMerge/>
          <w:vAlign w:val="bottom"/>
        </w:tcPr>
        <w:p w14:paraId="26B493C4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7895806B" w14:textId="77777777" w:rsidR="00A34F79" w:rsidRDefault="00A34F79" w:rsidP="007C5AB2">
          <w:pPr>
            <w:pStyle w:val="Piedepgina"/>
            <w:jc w:val="right"/>
          </w:pPr>
        </w:p>
      </w:tc>
    </w:tr>
    <w:tr w:rsidR="00A34F79" w14:paraId="1B50E8AC" w14:textId="77777777" w:rsidTr="007C5AB2">
      <w:trPr>
        <w:trHeight w:val="299"/>
      </w:trPr>
      <w:tc>
        <w:tcPr>
          <w:tcW w:w="3894" w:type="dxa"/>
          <w:vAlign w:val="bottom"/>
        </w:tcPr>
        <w:p w14:paraId="5199C6A6" w14:textId="77777777" w:rsidR="00A34F79" w:rsidRDefault="00DD0D81" w:rsidP="00043252">
          <w:pPr>
            <w:pStyle w:val="Piedepgina"/>
            <w:jc w:val="left"/>
          </w:pPr>
          <w:r>
            <w:fldChar w:fldCharType="begin"/>
          </w:r>
          <w:r>
            <w:instrText xml:space="preserve"> DOCPROPERTY  fecha  \* MERGEFORMAT </w:instrText>
          </w:r>
          <w:r>
            <w:fldChar w:fldCharType="separate"/>
          </w:r>
          <w:r w:rsidR="00615587">
            <w:t>19/06/2014</w:t>
          </w:r>
          <w:r>
            <w:fldChar w:fldCharType="end"/>
          </w:r>
          <w:r w:rsidR="00A34F79">
            <w:t xml:space="preserve"> - </w:t>
          </w:r>
          <w:r>
            <w:fldChar w:fldCharType="begin"/>
          </w:r>
          <w:r>
            <w:instrText xml:space="preserve"> DOCPROPERTY  Versión  \* MERGEFORMAT </w:instrText>
          </w:r>
          <w:r>
            <w:fldChar w:fldCharType="separate"/>
          </w:r>
          <w:r w:rsidR="00615587">
            <w:t>v 3.0</w:t>
          </w:r>
          <w:r>
            <w:fldChar w:fldCharType="end"/>
          </w:r>
        </w:p>
      </w:tc>
      <w:tc>
        <w:tcPr>
          <w:tcW w:w="3894" w:type="dxa"/>
          <w:vAlign w:val="bottom"/>
        </w:tcPr>
        <w:p w14:paraId="1366BE40" w14:textId="77777777" w:rsidR="00A34F79" w:rsidRDefault="00A34F79" w:rsidP="007C5AB2">
          <w:pPr>
            <w:pStyle w:val="Piedepgina"/>
            <w:jc w:val="left"/>
          </w:pPr>
        </w:p>
      </w:tc>
      <w:tc>
        <w:tcPr>
          <w:tcW w:w="1953" w:type="dxa"/>
          <w:vAlign w:val="bottom"/>
        </w:tcPr>
        <w:p w14:paraId="679D5EF6" w14:textId="77777777" w:rsidR="00A34F79" w:rsidRDefault="00A34F79" w:rsidP="007C5AB2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A460C">
            <w:rPr>
              <w:noProof/>
            </w:rPr>
            <w:t>4</w:t>
          </w:r>
          <w:r>
            <w:fldChar w:fldCharType="end"/>
          </w:r>
        </w:p>
      </w:tc>
    </w:tr>
  </w:tbl>
  <w:p w14:paraId="09FAD824" w14:textId="77777777" w:rsidR="00A34F79" w:rsidRDefault="00A34F79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89992" w14:textId="77777777" w:rsidR="00DD0D81" w:rsidRDefault="00DD0D81">
      <w:r>
        <w:separator/>
      </w:r>
    </w:p>
  </w:footnote>
  <w:footnote w:type="continuationSeparator" w:id="0">
    <w:p w14:paraId="47A2F1C0" w14:textId="77777777" w:rsidR="00DD0D81" w:rsidRDefault="00DD0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3AFDA" w14:textId="77777777" w:rsidR="00A34F79" w:rsidRDefault="00AD7F45" w:rsidP="00E5448E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 wp14:anchorId="2599F180" wp14:editId="1DD287A1">
          <wp:extent cx="1527175" cy="2628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17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EA8F3" w14:textId="77777777" w:rsidR="00A34F79" w:rsidRDefault="00A34F7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B488" w14:textId="77777777" w:rsidR="00A34F79" w:rsidRDefault="00A34F79"/>
  <w:p w14:paraId="49BAA637" w14:textId="77777777" w:rsidR="00A34F79" w:rsidRDefault="00A34F79"/>
  <w:p w14:paraId="18875989" w14:textId="77777777" w:rsidR="00A34F79" w:rsidRDefault="00A34F79" w:rsidP="004C20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44BD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E682EC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C2C9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374697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204E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4B298D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5AA0F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CE429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F2A96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F4EF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91CB6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D15A53"/>
    <w:multiLevelType w:val="hybridMultilevel"/>
    <w:tmpl w:val="D69EF93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AB712A3"/>
    <w:multiLevelType w:val="hybridMultilevel"/>
    <w:tmpl w:val="4A6A40B4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87E6D"/>
    <w:multiLevelType w:val="hybridMultilevel"/>
    <w:tmpl w:val="DC9E58D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27232C76"/>
    <w:multiLevelType w:val="hybridMultilevel"/>
    <w:tmpl w:val="EBD4B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708EC"/>
    <w:multiLevelType w:val="multilevel"/>
    <w:tmpl w:val="AF328752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0C24B9A"/>
    <w:multiLevelType w:val="hybridMultilevel"/>
    <w:tmpl w:val="4A88BD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30C73FB"/>
    <w:multiLevelType w:val="hybridMultilevel"/>
    <w:tmpl w:val="8B4428AC"/>
    <w:lvl w:ilvl="0" w:tplc="C8CE32A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80"/>
      </w:rPr>
    </w:lvl>
    <w:lvl w:ilvl="1" w:tplc="04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52170B3D"/>
    <w:multiLevelType w:val="hybridMultilevel"/>
    <w:tmpl w:val="8C2AC4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775D0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B3B4094"/>
    <w:multiLevelType w:val="hybridMultilevel"/>
    <w:tmpl w:val="508C87A0"/>
    <w:lvl w:ilvl="0" w:tplc="AEA43C62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2FD60D4"/>
    <w:multiLevelType w:val="hybridMultilevel"/>
    <w:tmpl w:val="AD16D5F2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5"/>
        </w:tabs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5"/>
        </w:tabs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5"/>
        </w:tabs>
        <w:ind w:left="6655" w:hanging="360"/>
      </w:pPr>
      <w:rPr>
        <w:rFonts w:ascii="Wingdings" w:hAnsi="Wingdings" w:hint="default"/>
      </w:rPr>
    </w:lvl>
  </w:abstractNum>
  <w:abstractNum w:abstractNumId="22">
    <w:nsid w:val="63EF0B1D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59D7C55"/>
    <w:multiLevelType w:val="hybridMultilevel"/>
    <w:tmpl w:val="55D68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47259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8BF4163"/>
    <w:multiLevelType w:val="hybridMultilevel"/>
    <w:tmpl w:val="6A5A8628"/>
    <w:lvl w:ilvl="0" w:tplc="C1324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64459C6"/>
    <w:multiLevelType w:val="hybridMultilevel"/>
    <w:tmpl w:val="984E810A"/>
    <w:lvl w:ilvl="0" w:tplc="AEA43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0460B"/>
    <w:multiLevelType w:val="hybridMultilevel"/>
    <w:tmpl w:val="8836E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7"/>
  </w:num>
  <w:num w:numId="13">
    <w:abstractNumId w:val="11"/>
  </w:num>
  <w:num w:numId="14">
    <w:abstractNumId w:val="17"/>
  </w:num>
  <w:num w:numId="15">
    <w:abstractNumId w:val="21"/>
  </w:num>
  <w:num w:numId="16">
    <w:abstractNumId w:val="13"/>
  </w:num>
  <w:num w:numId="17">
    <w:abstractNumId w:val="23"/>
  </w:num>
  <w:num w:numId="18">
    <w:abstractNumId w:val="12"/>
  </w:num>
  <w:num w:numId="19">
    <w:abstractNumId w:val="14"/>
  </w:num>
  <w:num w:numId="20">
    <w:abstractNumId w:val="16"/>
  </w:num>
  <w:num w:numId="21">
    <w:abstractNumId w:val="2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22"/>
  </w:num>
  <w:num w:numId="29">
    <w:abstractNumId w:val="15"/>
  </w:num>
  <w:num w:numId="30">
    <w:abstractNumId w:val="18"/>
  </w:num>
  <w:num w:numId="31">
    <w:abstractNumId w:val="0"/>
  </w:num>
  <w:num w:numId="32">
    <w:abstractNumId w:val="24"/>
  </w:num>
  <w:num w:numId="33">
    <w:abstractNumId w:val="2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20"/>
    <w:rsid w:val="0000121D"/>
    <w:rsid w:val="000023CC"/>
    <w:rsid w:val="00006174"/>
    <w:rsid w:val="00011119"/>
    <w:rsid w:val="000133BC"/>
    <w:rsid w:val="00021C6F"/>
    <w:rsid w:val="00030FF2"/>
    <w:rsid w:val="00034300"/>
    <w:rsid w:val="00041EE3"/>
    <w:rsid w:val="0004242C"/>
    <w:rsid w:val="00043252"/>
    <w:rsid w:val="0004355A"/>
    <w:rsid w:val="00046615"/>
    <w:rsid w:val="000518EC"/>
    <w:rsid w:val="000544F1"/>
    <w:rsid w:val="000657A0"/>
    <w:rsid w:val="00071E8C"/>
    <w:rsid w:val="0007752E"/>
    <w:rsid w:val="00082BD9"/>
    <w:rsid w:val="00092DB9"/>
    <w:rsid w:val="00093BB8"/>
    <w:rsid w:val="00097A2B"/>
    <w:rsid w:val="000A15E4"/>
    <w:rsid w:val="000A2E89"/>
    <w:rsid w:val="000A3CEF"/>
    <w:rsid w:val="000A71ED"/>
    <w:rsid w:val="000B39F2"/>
    <w:rsid w:val="000C1614"/>
    <w:rsid w:val="000C2986"/>
    <w:rsid w:val="000C3151"/>
    <w:rsid w:val="000D0078"/>
    <w:rsid w:val="000D5C58"/>
    <w:rsid w:val="000D5E23"/>
    <w:rsid w:val="000D68EA"/>
    <w:rsid w:val="000D75C8"/>
    <w:rsid w:val="000E19F2"/>
    <w:rsid w:val="000E1CC0"/>
    <w:rsid w:val="000F30E1"/>
    <w:rsid w:val="000F7E82"/>
    <w:rsid w:val="00102499"/>
    <w:rsid w:val="001061C6"/>
    <w:rsid w:val="001075B7"/>
    <w:rsid w:val="00110115"/>
    <w:rsid w:val="00112E15"/>
    <w:rsid w:val="00115AEC"/>
    <w:rsid w:val="001170B1"/>
    <w:rsid w:val="0012406B"/>
    <w:rsid w:val="0012431A"/>
    <w:rsid w:val="00124703"/>
    <w:rsid w:val="001258F4"/>
    <w:rsid w:val="00125AC4"/>
    <w:rsid w:val="00127D6F"/>
    <w:rsid w:val="0013134D"/>
    <w:rsid w:val="00136366"/>
    <w:rsid w:val="0013650C"/>
    <w:rsid w:val="0013662D"/>
    <w:rsid w:val="00141997"/>
    <w:rsid w:val="00142F61"/>
    <w:rsid w:val="0014420E"/>
    <w:rsid w:val="00145512"/>
    <w:rsid w:val="001504C4"/>
    <w:rsid w:val="00150836"/>
    <w:rsid w:val="00154F26"/>
    <w:rsid w:val="00160AF4"/>
    <w:rsid w:val="00176659"/>
    <w:rsid w:val="00181190"/>
    <w:rsid w:val="0018326D"/>
    <w:rsid w:val="00184140"/>
    <w:rsid w:val="001865B0"/>
    <w:rsid w:val="00187FCC"/>
    <w:rsid w:val="00192ED1"/>
    <w:rsid w:val="001A0D06"/>
    <w:rsid w:val="001A1717"/>
    <w:rsid w:val="001A17FB"/>
    <w:rsid w:val="001A3F34"/>
    <w:rsid w:val="001A4959"/>
    <w:rsid w:val="001A57AE"/>
    <w:rsid w:val="001B59D7"/>
    <w:rsid w:val="001C2DB1"/>
    <w:rsid w:val="001C38E8"/>
    <w:rsid w:val="001C7BE5"/>
    <w:rsid w:val="001D1C69"/>
    <w:rsid w:val="001D30F5"/>
    <w:rsid w:val="001D4669"/>
    <w:rsid w:val="001D4846"/>
    <w:rsid w:val="001D5B49"/>
    <w:rsid w:val="001D6553"/>
    <w:rsid w:val="001D6EC6"/>
    <w:rsid w:val="001D72B2"/>
    <w:rsid w:val="001D73D7"/>
    <w:rsid w:val="001E34D6"/>
    <w:rsid w:val="0020566B"/>
    <w:rsid w:val="00205C5B"/>
    <w:rsid w:val="00210BE2"/>
    <w:rsid w:val="002141BD"/>
    <w:rsid w:val="0022061A"/>
    <w:rsid w:val="00221207"/>
    <w:rsid w:val="00222319"/>
    <w:rsid w:val="00222BED"/>
    <w:rsid w:val="0022491E"/>
    <w:rsid w:val="00224D9E"/>
    <w:rsid w:val="002278D2"/>
    <w:rsid w:val="00232149"/>
    <w:rsid w:val="002342E7"/>
    <w:rsid w:val="00235593"/>
    <w:rsid w:val="00241A1D"/>
    <w:rsid w:val="00245F85"/>
    <w:rsid w:val="00250BD5"/>
    <w:rsid w:val="002609F4"/>
    <w:rsid w:val="00263082"/>
    <w:rsid w:val="00265444"/>
    <w:rsid w:val="00265644"/>
    <w:rsid w:val="002667A7"/>
    <w:rsid w:val="0026706C"/>
    <w:rsid w:val="00270047"/>
    <w:rsid w:val="0027018F"/>
    <w:rsid w:val="00275253"/>
    <w:rsid w:val="00276159"/>
    <w:rsid w:val="00276526"/>
    <w:rsid w:val="00280B59"/>
    <w:rsid w:val="002821AC"/>
    <w:rsid w:val="0028277A"/>
    <w:rsid w:val="00284B98"/>
    <w:rsid w:val="002856C4"/>
    <w:rsid w:val="00286951"/>
    <w:rsid w:val="0029297A"/>
    <w:rsid w:val="002A0DEF"/>
    <w:rsid w:val="002A1E20"/>
    <w:rsid w:val="002A330A"/>
    <w:rsid w:val="002A347F"/>
    <w:rsid w:val="002A3FA0"/>
    <w:rsid w:val="002A53D8"/>
    <w:rsid w:val="002A7416"/>
    <w:rsid w:val="002B0007"/>
    <w:rsid w:val="002B0E1B"/>
    <w:rsid w:val="002B1D28"/>
    <w:rsid w:val="002B476C"/>
    <w:rsid w:val="002B5018"/>
    <w:rsid w:val="002B5B7C"/>
    <w:rsid w:val="002C052A"/>
    <w:rsid w:val="002C063F"/>
    <w:rsid w:val="002C170F"/>
    <w:rsid w:val="002C31EC"/>
    <w:rsid w:val="002C5BB2"/>
    <w:rsid w:val="002C7549"/>
    <w:rsid w:val="002D1F50"/>
    <w:rsid w:val="002D5007"/>
    <w:rsid w:val="002D6F16"/>
    <w:rsid w:val="002E0524"/>
    <w:rsid w:val="002E0FAE"/>
    <w:rsid w:val="002E357A"/>
    <w:rsid w:val="002F0934"/>
    <w:rsid w:val="002F0A68"/>
    <w:rsid w:val="002F203F"/>
    <w:rsid w:val="002F354F"/>
    <w:rsid w:val="002F63AE"/>
    <w:rsid w:val="0030087E"/>
    <w:rsid w:val="00300906"/>
    <w:rsid w:val="003009BF"/>
    <w:rsid w:val="00320AA5"/>
    <w:rsid w:val="0032275E"/>
    <w:rsid w:val="0032303B"/>
    <w:rsid w:val="00325368"/>
    <w:rsid w:val="003270CD"/>
    <w:rsid w:val="00327287"/>
    <w:rsid w:val="00330852"/>
    <w:rsid w:val="00331578"/>
    <w:rsid w:val="003330D9"/>
    <w:rsid w:val="0033469E"/>
    <w:rsid w:val="00337C45"/>
    <w:rsid w:val="00340838"/>
    <w:rsid w:val="00340F9A"/>
    <w:rsid w:val="003417E9"/>
    <w:rsid w:val="00341FFD"/>
    <w:rsid w:val="00342369"/>
    <w:rsid w:val="00342DD2"/>
    <w:rsid w:val="003450B4"/>
    <w:rsid w:val="003460E6"/>
    <w:rsid w:val="0034717D"/>
    <w:rsid w:val="00353B23"/>
    <w:rsid w:val="00354B4F"/>
    <w:rsid w:val="00356E2A"/>
    <w:rsid w:val="0036093E"/>
    <w:rsid w:val="00362D23"/>
    <w:rsid w:val="00362DB9"/>
    <w:rsid w:val="00367B1E"/>
    <w:rsid w:val="00371758"/>
    <w:rsid w:val="00372008"/>
    <w:rsid w:val="00372E81"/>
    <w:rsid w:val="00374AE3"/>
    <w:rsid w:val="0037594B"/>
    <w:rsid w:val="003804C2"/>
    <w:rsid w:val="00381E06"/>
    <w:rsid w:val="003824C6"/>
    <w:rsid w:val="00382A67"/>
    <w:rsid w:val="00396482"/>
    <w:rsid w:val="00397EC1"/>
    <w:rsid w:val="003A195D"/>
    <w:rsid w:val="003A5FFC"/>
    <w:rsid w:val="003A6432"/>
    <w:rsid w:val="003A669C"/>
    <w:rsid w:val="003A77FD"/>
    <w:rsid w:val="003B2A37"/>
    <w:rsid w:val="003C0987"/>
    <w:rsid w:val="003C1749"/>
    <w:rsid w:val="003C7460"/>
    <w:rsid w:val="003D3266"/>
    <w:rsid w:val="003D3B84"/>
    <w:rsid w:val="003D40A8"/>
    <w:rsid w:val="003D6A66"/>
    <w:rsid w:val="003E14DA"/>
    <w:rsid w:val="003E2846"/>
    <w:rsid w:val="003E3F50"/>
    <w:rsid w:val="003E46BE"/>
    <w:rsid w:val="003E760A"/>
    <w:rsid w:val="003F1C1C"/>
    <w:rsid w:val="003F7255"/>
    <w:rsid w:val="00406413"/>
    <w:rsid w:val="004067D2"/>
    <w:rsid w:val="00406CD3"/>
    <w:rsid w:val="00406CF2"/>
    <w:rsid w:val="00406EB7"/>
    <w:rsid w:val="0040789F"/>
    <w:rsid w:val="00410F41"/>
    <w:rsid w:val="004156F6"/>
    <w:rsid w:val="00424331"/>
    <w:rsid w:val="00424AF2"/>
    <w:rsid w:val="0043320D"/>
    <w:rsid w:val="004349DA"/>
    <w:rsid w:val="00434A17"/>
    <w:rsid w:val="00437478"/>
    <w:rsid w:val="00437A42"/>
    <w:rsid w:val="00442CAE"/>
    <w:rsid w:val="00444683"/>
    <w:rsid w:val="00446A4C"/>
    <w:rsid w:val="00446CF3"/>
    <w:rsid w:val="00451A88"/>
    <w:rsid w:val="004540C7"/>
    <w:rsid w:val="00455072"/>
    <w:rsid w:val="00456261"/>
    <w:rsid w:val="00462F81"/>
    <w:rsid w:val="004655A6"/>
    <w:rsid w:val="0046779B"/>
    <w:rsid w:val="00472642"/>
    <w:rsid w:val="00475C63"/>
    <w:rsid w:val="00476E20"/>
    <w:rsid w:val="0048046A"/>
    <w:rsid w:val="004815C9"/>
    <w:rsid w:val="00481A00"/>
    <w:rsid w:val="00482B0E"/>
    <w:rsid w:val="00482BA4"/>
    <w:rsid w:val="00483B93"/>
    <w:rsid w:val="00490840"/>
    <w:rsid w:val="004939F0"/>
    <w:rsid w:val="0049625D"/>
    <w:rsid w:val="00496EEF"/>
    <w:rsid w:val="004A1547"/>
    <w:rsid w:val="004A16EE"/>
    <w:rsid w:val="004A1CE0"/>
    <w:rsid w:val="004B344C"/>
    <w:rsid w:val="004B3518"/>
    <w:rsid w:val="004B38C1"/>
    <w:rsid w:val="004B64AE"/>
    <w:rsid w:val="004C20FB"/>
    <w:rsid w:val="004C38DD"/>
    <w:rsid w:val="004C4CF7"/>
    <w:rsid w:val="004C6ABF"/>
    <w:rsid w:val="004C6D06"/>
    <w:rsid w:val="004D05F9"/>
    <w:rsid w:val="004D0D34"/>
    <w:rsid w:val="004E1103"/>
    <w:rsid w:val="004E1300"/>
    <w:rsid w:val="004E2BEE"/>
    <w:rsid w:val="004F62E8"/>
    <w:rsid w:val="00500570"/>
    <w:rsid w:val="00503835"/>
    <w:rsid w:val="00504212"/>
    <w:rsid w:val="0050544D"/>
    <w:rsid w:val="0050689E"/>
    <w:rsid w:val="005126C5"/>
    <w:rsid w:val="0051531A"/>
    <w:rsid w:val="0051620D"/>
    <w:rsid w:val="00516744"/>
    <w:rsid w:val="0051766B"/>
    <w:rsid w:val="00520D75"/>
    <w:rsid w:val="0052375F"/>
    <w:rsid w:val="00527194"/>
    <w:rsid w:val="00532264"/>
    <w:rsid w:val="005368F4"/>
    <w:rsid w:val="0054015F"/>
    <w:rsid w:val="00547AE6"/>
    <w:rsid w:val="00556E21"/>
    <w:rsid w:val="00560EC7"/>
    <w:rsid w:val="00566B26"/>
    <w:rsid w:val="00567286"/>
    <w:rsid w:val="00575D5E"/>
    <w:rsid w:val="005814E6"/>
    <w:rsid w:val="005818F9"/>
    <w:rsid w:val="00581B88"/>
    <w:rsid w:val="00584527"/>
    <w:rsid w:val="00585454"/>
    <w:rsid w:val="00586656"/>
    <w:rsid w:val="00591412"/>
    <w:rsid w:val="005920D8"/>
    <w:rsid w:val="005951B2"/>
    <w:rsid w:val="005A2E19"/>
    <w:rsid w:val="005B107E"/>
    <w:rsid w:val="005B5F6F"/>
    <w:rsid w:val="005C659D"/>
    <w:rsid w:val="005C6D1B"/>
    <w:rsid w:val="005D21B1"/>
    <w:rsid w:val="005D21B2"/>
    <w:rsid w:val="005D4C93"/>
    <w:rsid w:val="005E17F9"/>
    <w:rsid w:val="005E1B72"/>
    <w:rsid w:val="005E58DD"/>
    <w:rsid w:val="005E5D18"/>
    <w:rsid w:val="005F4948"/>
    <w:rsid w:val="005F5943"/>
    <w:rsid w:val="0060427D"/>
    <w:rsid w:val="00604E17"/>
    <w:rsid w:val="00605763"/>
    <w:rsid w:val="006079EF"/>
    <w:rsid w:val="00610BF9"/>
    <w:rsid w:val="00613F83"/>
    <w:rsid w:val="00614442"/>
    <w:rsid w:val="00615587"/>
    <w:rsid w:val="0061686F"/>
    <w:rsid w:val="00616C20"/>
    <w:rsid w:val="00617DF3"/>
    <w:rsid w:val="00621711"/>
    <w:rsid w:val="0062566B"/>
    <w:rsid w:val="00630994"/>
    <w:rsid w:val="0063538B"/>
    <w:rsid w:val="00635868"/>
    <w:rsid w:val="006369C3"/>
    <w:rsid w:val="006379E1"/>
    <w:rsid w:val="00637BB7"/>
    <w:rsid w:val="0064336C"/>
    <w:rsid w:val="00651280"/>
    <w:rsid w:val="00652BCD"/>
    <w:rsid w:val="00653952"/>
    <w:rsid w:val="006548F1"/>
    <w:rsid w:val="006556CB"/>
    <w:rsid w:val="00656437"/>
    <w:rsid w:val="00657172"/>
    <w:rsid w:val="0066129E"/>
    <w:rsid w:val="00662398"/>
    <w:rsid w:val="006627D7"/>
    <w:rsid w:val="00672E36"/>
    <w:rsid w:val="00675B88"/>
    <w:rsid w:val="00676E3D"/>
    <w:rsid w:val="00676EA3"/>
    <w:rsid w:val="00680F90"/>
    <w:rsid w:val="006815E1"/>
    <w:rsid w:val="00684491"/>
    <w:rsid w:val="00685E33"/>
    <w:rsid w:val="006900A8"/>
    <w:rsid w:val="0069247E"/>
    <w:rsid w:val="0069322B"/>
    <w:rsid w:val="00693E6B"/>
    <w:rsid w:val="006947E1"/>
    <w:rsid w:val="00694A2D"/>
    <w:rsid w:val="006A543F"/>
    <w:rsid w:val="006A6569"/>
    <w:rsid w:val="006A715B"/>
    <w:rsid w:val="006B03BE"/>
    <w:rsid w:val="006B2274"/>
    <w:rsid w:val="006B2A7C"/>
    <w:rsid w:val="006B2C81"/>
    <w:rsid w:val="006B4C95"/>
    <w:rsid w:val="006B6BC9"/>
    <w:rsid w:val="006B76AE"/>
    <w:rsid w:val="006C0A42"/>
    <w:rsid w:val="006C2B35"/>
    <w:rsid w:val="006C6C90"/>
    <w:rsid w:val="006C7270"/>
    <w:rsid w:val="006C7476"/>
    <w:rsid w:val="006D220A"/>
    <w:rsid w:val="006D47F9"/>
    <w:rsid w:val="006D4E7B"/>
    <w:rsid w:val="006E1DD9"/>
    <w:rsid w:val="006E36A8"/>
    <w:rsid w:val="006E3B4B"/>
    <w:rsid w:val="006F336C"/>
    <w:rsid w:val="006F443F"/>
    <w:rsid w:val="006F463C"/>
    <w:rsid w:val="006F50BF"/>
    <w:rsid w:val="00702368"/>
    <w:rsid w:val="00702A21"/>
    <w:rsid w:val="0070432E"/>
    <w:rsid w:val="007047AD"/>
    <w:rsid w:val="00706CC8"/>
    <w:rsid w:val="00706D47"/>
    <w:rsid w:val="00716018"/>
    <w:rsid w:val="00716431"/>
    <w:rsid w:val="0071659C"/>
    <w:rsid w:val="00727CA7"/>
    <w:rsid w:val="00733290"/>
    <w:rsid w:val="0073359D"/>
    <w:rsid w:val="00735677"/>
    <w:rsid w:val="007362C4"/>
    <w:rsid w:val="00736E75"/>
    <w:rsid w:val="00743D0D"/>
    <w:rsid w:val="00746094"/>
    <w:rsid w:val="00747583"/>
    <w:rsid w:val="00750110"/>
    <w:rsid w:val="00751129"/>
    <w:rsid w:val="0075369F"/>
    <w:rsid w:val="00762790"/>
    <w:rsid w:val="007728D2"/>
    <w:rsid w:val="0077514F"/>
    <w:rsid w:val="00780F5A"/>
    <w:rsid w:val="00781895"/>
    <w:rsid w:val="00786277"/>
    <w:rsid w:val="00787EFF"/>
    <w:rsid w:val="007937B3"/>
    <w:rsid w:val="007962A1"/>
    <w:rsid w:val="007A039E"/>
    <w:rsid w:val="007A3A23"/>
    <w:rsid w:val="007B0D5B"/>
    <w:rsid w:val="007B5402"/>
    <w:rsid w:val="007B79B1"/>
    <w:rsid w:val="007C3CB9"/>
    <w:rsid w:val="007C5AB2"/>
    <w:rsid w:val="007C6CCB"/>
    <w:rsid w:val="007D1345"/>
    <w:rsid w:val="007D1771"/>
    <w:rsid w:val="007D3EB0"/>
    <w:rsid w:val="007D661B"/>
    <w:rsid w:val="007D74DF"/>
    <w:rsid w:val="007E2398"/>
    <w:rsid w:val="007E5B28"/>
    <w:rsid w:val="007F1203"/>
    <w:rsid w:val="007F3847"/>
    <w:rsid w:val="007F45A4"/>
    <w:rsid w:val="007F4C80"/>
    <w:rsid w:val="00800E80"/>
    <w:rsid w:val="008137DE"/>
    <w:rsid w:val="00816F5F"/>
    <w:rsid w:val="00820083"/>
    <w:rsid w:val="008227D5"/>
    <w:rsid w:val="00822979"/>
    <w:rsid w:val="00825921"/>
    <w:rsid w:val="00825D61"/>
    <w:rsid w:val="008342D4"/>
    <w:rsid w:val="00836149"/>
    <w:rsid w:val="0083730C"/>
    <w:rsid w:val="00841299"/>
    <w:rsid w:val="00842CF6"/>
    <w:rsid w:val="008434E0"/>
    <w:rsid w:val="00843706"/>
    <w:rsid w:val="00843975"/>
    <w:rsid w:val="00852E28"/>
    <w:rsid w:val="0085378B"/>
    <w:rsid w:val="00857C28"/>
    <w:rsid w:val="00862A53"/>
    <w:rsid w:val="00864D7F"/>
    <w:rsid w:val="0086716A"/>
    <w:rsid w:val="008706E3"/>
    <w:rsid w:val="00870A49"/>
    <w:rsid w:val="00871691"/>
    <w:rsid w:val="00872AB7"/>
    <w:rsid w:val="00875EF2"/>
    <w:rsid w:val="00877FF3"/>
    <w:rsid w:val="008818BB"/>
    <w:rsid w:val="00883153"/>
    <w:rsid w:val="0089735F"/>
    <w:rsid w:val="008A217E"/>
    <w:rsid w:val="008A23C7"/>
    <w:rsid w:val="008A326B"/>
    <w:rsid w:val="008B6EA2"/>
    <w:rsid w:val="008B7AE9"/>
    <w:rsid w:val="008C30CD"/>
    <w:rsid w:val="008C3D7E"/>
    <w:rsid w:val="008C4A24"/>
    <w:rsid w:val="008C5E52"/>
    <w:rsid w:val="008C6A9D"/>
    <w:rsid w:val="008D543B"/>
    <w:rsid w:val="008D784A"/>
    <w:rsid w:val="008E5364"/>
    <w:rsid w:val="008E59D5"/>
    <w:rsid w:val="008E6E1D"/>
    <w:rsid w:val="008E7B73"/>
    <w:rsid w:val="008F02E6"/>
    <w:rsid w:val="008F1998"/>
    <w:rsid w:val="008F202F"/>
    <w:rsid w:val="008F330C"/>
    <w:rsid w:val="008F7647"/>
    <w:rsid w:val="00902ED6"/>
    <w:rsid w:val="0090655B"/>
    <w:rsid w:val="00911ADA"/>
    <w:rsid w:val="0091245F"/>
    <w:rsid w:val="00915244"/>
    <w:rsid w:val="00915C05"/>
    <w:rsid w:val="009165BF"/>
    <w:rsid w:val="009165E7"/>
    <w:rsid w:val="00917BBA"/>
    <w:rsid w:val="0092027B"/>
    <w:rsid w:val="00924E3F"/>
    <w:rsid w:val="0092549D"/>
    <w:rsid w:val="009338AB"/>
    <w:rsid w:val="00935531"/>
    <w:rsid w:val="00937846"/>
    <w:rsid w:val="00937FFC"/>
    <w:rsid w:val="00941210"/>
    <w:rsid w:val="0094311E"/>
    <w:rsid w:val="009518D0"/>
    <w:rsid w:val="0095228D"/>
    <w:rsid w:val="00953142"/>
    <w:rsid w:val="0095488D"/>
    <w:rsid w:val="00954EDD"/>
    <w:rsid w:val="009566D9"/>
    <w:rsid w:val="009571A4"/>
    <w:rsid w:val="0095750D"/>
    <w:rsid w:val="009712BA"/>
    <w:rsid w:val="00977F78"/>
    <w:rsid w:val="009818ED"/>
    <w:rsid w:val="009833EB"/>
    <w:rsid w:val="00984702"/>
    <w:rsid w:val="009905E2"/>
    <w:rsid w:val="009929A9"/>
    <w:rsid w:val="00994DAF"/>
    <w:rsid w:val="009A3822"/>
    <w:rsid w:val="009A7501"/>
    <w:rsid w:val="009A75DD"/>
    <w:rsid w:val="009A76F7"/>
    <w:rsid w:val="009B09E5"/>
    <w:rsid w:val="009B4227"/>
    <w:rsid w:val="009B59C0"/>
    <w:rsid w:val="009B6823"/>
    <w:rsid w:val="009C1B8D"/>
    <w:rsid w:val="009C31E4"/>
    <w:rsid w:val="009C33EE"/>
    <w:rsid w:val="009C5399"/>
    <w:rsid w:val="009C6292"/>
    <w:rsid w:val="009E0B0A"/>
    <w:rsid w:val="009E3649"/>
    <w:rsid w:val="009F0018"/>
    <w:rsid w:val="009F0AC9"/>
    <w:rsid w:val="009F1BEF"/>
    <w:rsid w:val="009F73FA"/>
    <w:rsid w:val="009F7559"/>
    <w:rsid w:val="00A0417F"/>
    <w:rsid w:val="00A078BD"/>
    <w:rsid w:val="00A131D7"/>
    <w:rsid w:val="00A1394C"/>
    <w:rsid w:val="00A1725B"/>
    <w:rsid w:val="00A175C5"/>
    <w:rsid w:val="00A22284"/>
    <w:rsid w:val="00A25A9B"/>
    <w:rsid w:val="00A30123"/>
    <w:rsid w:val="00A30538"/>
    <w:rsid w:val="00A30D12"/>
    <w:rsid w:val="00A338AC"/>
    <w:rsid w:val="00A34F79"/>
    <w:rsid w:val="00A43672"/>
    <w:rsid w:val="00A44718"/>
    <w:rsid w:val="00A4610E"/>
    <w:rsid w:val="00A466FB"/>
    <w:rsid w:val="00A521FC"/>
    <w:rsid w:val="00A538A6"/>
    <w:rsid w:val="00A56A2C"/>
    <w:rsid w:val="00A63D1B"/>
    <w:rsid w:val="00A6753E"/>
    <w:rsid w:val="00A711BB"/>
    <w:rsid w:val="00A751E5"/>
    <w:rsid w:val="00A758A7"/>
    <w:rsid w:val="00A80BD0"/>
    <w:rsid w:val="00A85102"/>
    <w:rsid w:val="00A90E26"/>
    <w:rsid w:val="00A922DA"/>
    <w:rsid w:val="00A92E2A"/>
    <w:rsid w:val="00AA31CA"/>
    <w:rsid w:val="00AA4495"/>
    <w:rsid w:val="00AB020B"/>
    <w:rsid w:val="00AB19B2"/>
    <w:rsid w:val="00AB30EE"/>
    <w:rsid w:val="00AB58D5"/>
    <w:rsid w:val="00AC6FC1"/>
    <w:rsid w:val="00AD3079"/>
    <w:rsid w:val="00AD537A"/>
    <w:rsid w:val="00AD7F45"/>
    <w:rsid w:val="00AE2C02"/>
    <w:rsid w:val="00AE3020"/>
    <w:rsid w:val="00AE49AA"/>
    <w:rsid w:val="00AE49CA"/>
    <w:rsid w:val="00AE5C25"/>
    <w:rsid w:val="00AF330C"/>
    <w:rsid w:val="00AF618A"/>
    <w:rsid w:val="00B0571E"/>
    <w:rsid w:val="00B158EC"/>
    <w:rsid w:val="00B26720"/>
    <w:rsid w:val="00B27BF3"/>
    <w:rsid w:val="00B33E6B"/>
    <w:rsid w:val="00B40630"/>
    <w:rsid w:val="00B40802"/>
    <w:rsid w:val="00B432EE"/>
    <w:rsid w:val="00B44D32"/>
    <w:rsid w:val="00B51122"/>
    <w:rsid w:val="00B54171"/>
    <w:rsid w:val="00B54A0B"/>
    <w:rsid w:val="00B54DE9"/>
    <w:rsid w:val="00B6180B"/>
    <w:rsid w:val="00B64967"/>
    <w:rsid w:val="00B64DF8"/>
    <w:rsid w:val="00B65B0B"/>
    <w:rsid w:val="00B65B4E"/>
    <w:rsid w:val="00B660EE"/>
    <w:rsid w:val="00B67290"/>
    <w:rsid w:val="00B71C55"/>
    <w:rsid w:val="00B71E8C"/>
    <w:rsid w:val="00B738EE"/>
    <w:rsid w:val="00B73C33"/>
    <w:rsid w:val="00B86B19"/>
    <w:rsid w:val="00B87896"/>
    <w:rsid w:val="00B9114B"/>
    <w:rsid w:val="00B93DF4"/>
    <w:rsid w:val="00B95D9C"/>
    <w:rsid w:val="00BA22FB"/>
    <w:rsid w:val="00BA24B1"/>
    <w:rsid w:val="00BA660E"/>
    <w:rsid w:val="00BB68E7"/>
    <w:rsid w:val="00BB7E6C"/>
    <w:rsid w:val="00BC2213"/>
    <w:rsid w:val="00BC55AF"/>
    <w:rsid w:val="00BC62C7"/>
    <w:rsid w:val="00BC7146"/>
    <w:rsid w:val="00BD0508"/>
    <w:rsid w:val="00BD1BC8"/>
    <w:rsid w:val="00BD1E37"/>
    <w:rsid w:val="00BD620F"/>
    <w:rsid w:val="00BE26A0"/>
    <w:rsid w:val="00BE2C7B"/>
    <w:rsid w:val="00BE78B6"/>
    <w:rsid w:val="00BF0590"/>
    <w:rsid w:val="00BF74C9"/>
    <w:rsid w:val="00C0120F"/>
    <w:rsid w:val="00C01651"/>
    <w:rsid w:val="00C016E0"/>
    <w:rsid w:val="00C019EE"/>
    <w:rsid w:val="00C0634B"/>
    <w:rsid w:val="00C06B2A"/>
    <w:rsid w:val="00C07694"/>
    <w:rsid w:val="00C14FC0"/>
    <w:rsid w:val="00C157F6"/>
    <w:rsid w:val="00C162B2"/>
    <w:rsid w:val="00C16BBF"/>
    <w:rsid w:val="00C216BC"/>
    <w:rsid w:val="00C22B4C"/>
    <w:rsid w:val="00C23103"/>
    <w:rsid w:val="00C24D89"/>
    <w:rsid w:val="00C25738"/>
    <w:rsid w:val="00C27091"/>
    <w:rsid w:val="00C30BFE"/>
    <w:rsid w:val="00C30C88"/>
    <w:rsid w:val="00C3117D"/>
    <w:rsid w:val="00C328CD"/>
    <w:rsid w:val="00C349DB"/>
    <w:rsid w:val="00C355D3"/>
    <w:rsid w:val="00C40FA3"/>
    <w:rsid w:val="00C43CE7"/>
    <w:rsid w:val="00C44EDD"/>
    <w:rsid w:val="00C45328"/>
    <w:rsid w:val="00C55155"/>
    <w:rsid w:val="00C56C2C"/>
    <w:rsid w:val="00C62ACC"/>
    <w:rsid w:val="00C66A0E"/>
    <w:rsid w:val="00C66F0F"/>
    <w:rsid w:val="00C70235"/>
    <w:rsid w:val="00C7182F"/>
    <w:rsid w:val="00C72563"/>
    <w:rsid w:val="00C81B95"/>
    <w:rsid w:val="00C87BA7"/>
    <w:rsid w:val="00C9240E"/>
    <w:rsid w:val="00C92CF9"/>
    <w:rsid w:val="00C95582"/>
    <w:rsid w:val="00C973F5"/>
    <w:rsid w:val="00CA42BA"/>
    <w:rsid w:val="00CA5D05"/>
    <w:rsid w:val="00CA663E"/>
    <w:rsid w:val="00CB48D9"/>
    <w:rsid w:val="00CB57EE"/>
    <w:rsid w:val="00CD059C"/>
    <w:rsid w:val="00CD1237"/>
    <w:rsid w:val="00CD7558"/>
    <w:rsid w:val="00CE0D47"/>
    <w:rsid w:val="00CE13C3"/>
    <w:rsid w:val="00CE1D48"/>
    <w:rsid w:val="00CE5454"/>
    <w:rsid w:val="00CF1649"/>
    <w:rsid w:val="00CF1705"/>
    <w:rsid w:val="00CF2062"/>
    <w:rsid w:val="00CF350A"/>
    <w:rsid w:val="00CF5B27"/>
    <w:rsid w:val="00D02B17"/>
    <w:rsid w:val="00D04A9E"/>
    <w:rsid w:val="00D07AB5"/>
    <w:rsid w:val="00D2044C"/>
    <w:rsid w:val="00D307C2"/>
    <w:rsid w:val="00D42B4D"/>
    <w:rsid w:val="00D473C2"/>
    <w:rsid w:val="00D56D50"/>
    <w:rsid w:val="00D57204"/>
    <w:rsid w:val="00D60639"/>
    <w:rsid w:val="00D63335"/>
    <w:rsid w:val="00D6384B"/>
    <w:rsid w:val="00D65A0D"/>
    <w:rsid w:val="00D675F6"/>
    <w:rsid w:val="00D70013"/>
    <w:rsid w:val="00D73F3A"/>
    <w:rsid w:val="00D7528C"/>
    <w:rsid w:val="00D757DD"/>
    <w:rsid w:val="00D823C8"/>
    <w:rsid w:val="00D83789"/>
    <w:rsid w:val="00D850C5"/>
    <w:rsid w:val="00D86CC2"/>
    <w:rsid w:val="00D91E75"/>
    <w:rsid w:val="00D92F8E"/>
    <w:rsid w:val="00DA1F01"/>
    <w:rsid w:val="00DA1F77"/>
    <w:rsid w:val="00DB0075"/>
    <w:rsid w:val="00DB4583"/>
    <w:rsid w:val="00DB6118"/>
    <w:rsid w:val="00DB6306"/>
    <w:rsid w:val="00DC0314"/>
    <w:rsid w:val="00DC1C11"/>
    <w:rsid w:val="00DD08E2"/>
    <w:rsid w:val="00DD0D81"/>
    <w:rsid w:val="00DD16DA"/>
    <w:rsid w:val="00DD46B6"/>
    <w:rsid w:val="00DD4B10"/>
    <w:rsid w:val="00DD5A25"/>
    <w:rsid w:val="00DE0B48"/>
    <w:rsid w:val="00DE17F3"/>
    <w:rsid w:val="00DE32E1"/>
    <w:rsid w:val="00DE5489"/>
    <w:rsid w:val="00DF07CC"/>
    <w:rsid w:val="00DF2273"/>
    <w:rsid w:val="00DF24BD"/>
    <w:rsid w:val="00DF4B5E"/>
    <w:rsid w:val="00DF4F72"/>
    <w:rsid w:val="00DF7474"/>
    <w:rsid w:val="00E0395C"/>
    <w:rsid w:val="00E05662"/>
    <w:rsid w:val="00E1237C"/>
    <w:rsid w:val="00E1285C"/>
    <w:rsid w:val="00E1341D"/>
    <w:rsid w:val="00E14650"/>
    <w:rsid w:val="00E15BEE"/>
    <w:rsid w:val="00E16922"/>
    <w:rsid w:val="00E20FDC"/>
    <w:rsid w:val="00E21800"/>
    <w:rsid w:val="00E21AB8"/>
    <w:rsid w:val="00E254D5"/>
    <w:rsid w:val="00E318B8"/>
    <w:rsid w:val="00E3583E"/>
    <w:rsid w:val="00E407E7"/>
    <w:rsid w:val="00E426C0"/>
    <w:rsid w:val="00E473C5"/>
    <w:rsid w:val="00E529A7"/>
    <w:rsid w:val="00E5330D"/>
    <w:rsid w:val="00E5448E"/>
    <w:rsid w:val="00E54998"/>
    <w:rsid w:val="00E61001"/>
    <w:rsid w:val="00E62224"/>
    <w:rsid w:val="00E625A3"/>
    <w:rsid w:val="00E63203"/>
    <w:rsid w:val="00E642A8"/>
    <w:rsid w:val="00E70AD3"/>
    <w:rsid w:val="00E7131C"/>
    <w:rsid w:val="00E73CCD"/>
    <w:rsid w:val="00E7733B"/>
    <w:rsid w:val="00E80C84"/>
    <w:rsid w:val="00E86BFA"/>
    <w:rsid w:val="00E87EE7"/>
    <w:rsid w:val="00E90985"/>
    <w:rsid w:val="00E92A2B"/>
    <w:rsid w:val="00E97F86"/>
    <w:rsid w:val="00EA47A2"/>
    <w:rsid w:val="00EA6FEB"/>
    <w:rsid w:val="00EA7377"/>
    <w:rsid w:val="00EA7AF0"/>
    <w:rsid w:val="00EA7B82"/>
    <w:rsid w:val="00EB0E6E"/>
    <w:rsid w:val="00EB5428"/>
    <w:rsid w:val="00EC1B75"/>
    <w:rsid w:val="00EC241E"/>
    <w:rsid w:val="00EC566B"/>
    <w:rsid w:val="00EC6839"/>
    <w:rsid w:val="00ED331F"/>
    <w:rsid w:val="00ED40FE"/>
    <w:rsid w:val="00ED5D3E"/>
    <w:rsid w:val="00ED6BE1"/>
    <w:rsid w:val="00EE07E2"/>
    <w:rsid w:val="00EE14A7"/>
    <w:rsid w:val="00EE2C42"/>
    <w:rsid w:val="00EE3256"/>
    <w:rsid w:val="00EE581D"/>
    <w:rsid w:val="00EE5E42"/>
    <w:rsid w:val="00EF2CEC"/>
    <w:rsid w:val="00EF2F27"/>
    <w:rsid w:val="00EF5037"/>
    <w:rsid w:val="00EF6B5B"/>
    <w:rsid w:val="00F03BCA"/>
    <w:rsid w:val="00F05EB1"/>
    <w:rsid w:val="00F06C4A"/>
    <w:rsid w:val="00F07D12"/>
    <w:rsid w:val="00F108D6"/>
    <w:rsid w:val="00F11EF0"/>
    <w:rsid w:val="00F15497"/>
    <w:rsid w:val="00F20DCA"/>
    <w:rsid w:val="00F24830"/>
    <w:rsid w:val="00F278E4"/>
    <w:rsid w:val="00F27AFD"/>
    <w:rsid w:val="00F311E4"/>
    <w:rsid w:val="00F32595"/>
    <w:rsid w:val="00F32B9A"/>
    <w:rsid w:val="00F33666"/>
    <w:rsid w:val="00F33DA9"/>
    <w:rsid w:val="00F360E8"/>
    <w:rsid w:val="00F4385E"/>
    <w:rsid w:val="00F43CE3"/>
    <w:rsid w:val="00F52DD3"/>
    <w:rsid w:val="00F53EFC"/>
    <w:rsid w:val="00F57A5F"/>
    <w:rsid w:val="00F60AAE"/>
    <w:rsid w:val="00F62820"/>
    <w:rsid w:val="00F657CC"/>
    <w:rsid w:val="00F67E95"/>
    <w:rsid w:val="00F70857"/>
    <w:rsid w:val="00F736A2"/>
    <w:rsid w:val="00F765D4"/>
    <w:rsid w:val="00F77744"/>
    <w:rsid w:val="00F876B0"/>
    <w:rsid w:val="00F90404"/>
    <w:rsid w:val="00F9487D"/>
    <w:rsid w:val="00F95973"/>
    <w:rsid w:val="00FA0F2A"/>
    <w:rsid w:val="00FA460C"/>
    <w:rsid w:val="00FA5C95"/>
    <w:rsid w:val="00FA6F1F"/>
    <w:rsid w:val="00FA74BD"/>
    <w:rsid w:val="00FA7F86"/>
    <w:rsid w:val="00FB1CB2"/>
    <w:rsid w:val="00FB4EF1"/>
    <w:rsid w:val="00FC3887"/>
    <w:rsid w:val="00FC48FD"/>
    <w:rsid w:val="00FC4EF9"/>
    <w:rsid w:val="00FD2CB2"/>
    <w:rsid w:val="00FD38EE"/>
    <w:rsid w:val="00FD5125"/>
    <w:rsid w:val="00FE00DE"/>
    <w:rsid w:val="00FE0ED7"/>
    <w:rsid w:val="00FE3247"/>
    <w:rsid w:val="00FE3D1F"/>
    <w:rsid w:val="00FF141F"/>
    <w:rsid w:val="00FF3ABE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20F6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49D"/>
    <w:pPr>
      <w:spacing w:before="120"/>
      <w:ind w:left="567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8" w:space="1" w:color="000080"/>
      </w:pBdr>
      <w:spacing w:before="480" w:after="240"/>
      <w:jc w:val="right"/>
      <w:outlineLvl w:val="0"/>
    </w:pPr>
    <w:rPr>
      <w:b/>
      <w:color w:val="000080"/>
      <w:kern w:val="28"/>
      <w:sz w:val="36"/>
    </w:rPr>
  </w:style>
  <w:style w:type="paragraph" w:styleId="Ttulo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Normal"/>
    <w:next w:val="Normal"/>
    <w:autoRedefine/>
    <w:qFormat/>
    <w:rsid w:val="000657A0"/>
    <w:pPr>
      <w:keepNext/>
      <w:pageBreakBefore/>
      <w:numPr>
        <w:ilvl w:val="1"/>
        <w:numId w:val="1"/>
      </w:numPr>
      <w:pBdr>
        <w:top w:val="single" w:sz="12" w:space="1" w:color="000080"/>
      </w:pBdr>
      <w:shd w:val="pct25" w:color="auto" w:fill="auto"/>
      <w:spacing w:before="480" w:after="120"/>
      <w:ind w:left="578" w:hanging="578"/>
      <w:jc w:val="left"/>
      <w:outlineLvl w:val="1"/>
    </w:pPr>
    <w:rPr>
      <w:b/>
      <w:color w:val="000080"/>
      <w:sz w:val="32"/>
    </w:rPr>
  </w:style>
  <w:style w:type="paragraph" w:styleId="Ttulo3">
    <w:name w:val="heading 3"/>
    <w:aliases w:val="l3,H3,ASAPHeading 3,Level 1 - 1,titulo 3,(Appendix Nbr),Heading 31,TextProp,3,PARA3,Para3,PA Minor Section,H3&lt;------------------,H31,H32,h3,Level 3 Head,Estilo 3,3heading,level3,heading 3,min3,Numbered - 3,Proposa+salto de pagina anterior,Propo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b/>
      <w:color w:val="000080"/>
      <w:sz w:val="28"/>
    </w:rPr>
  </w:style>
  <w:style w:type="paragraph" w:styleId="Ttulo4">
    <w:name w:val="heading 4"/>
    <w:aliases w:val="Level 2 - a,(Small Appendix),h4,4,H4,ASAP Heading,4heading,PA Micro Section,Bullet 1,Propos,PA Micro ...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color w:val="000080"/>
      <w:sz w:val="26"/>
    </w:rPr>
  </w:style>
  <w:style w:type="paragraph" w:styleId="Ttulo5">
    <w:name w:val="heading 5"/>
    <w:aliases w:val="Level 3 - i,Body Text (R)"/>
    <w:basedOn w:val="Normal"/>
    <w:next w:val="Normal"/>
    <w:autoRedefine/>
    <w:qFormat/>
    <w:pPr>
      <w:numPr>
        <w:ilvl w:val="4"/>
        <w:numId w:val="1"/>
      </w:numPr>
      <w:outlineLvl w:val="4"/>
    </w:pPr>
    <w:rPr>
      <w:b/>
      <w:color w:val="000080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1"/>
      </w:numPr>
      <w:outlineLvl w:val="5"/>
    </w:pPr>
    <w:rPr>
      <w:b/>
      <w:color w:val="000080"/>
      <w:sz w:val="22"/>
    </w:rPr>
  </w:style>
  <w:style w:type="paragraph" w:styleId="Ttulo7">
    <w:name w:val="heading 7"/>
    <w:aliases w:val="ASAPHeading 7,Legal Level 1.1.,Level 1.1"/>
    <w:basedOn w:val="Normal"/>
    <w:next w:val="Normal"/>
    <w:autoRedefine/>
    <w:qFormat/>
    <w:pPr>
      <w:numPr>
        <w:ilvl w:val="6"/>
        <w:numId w:val="1"/>
      </w:numPr>
      <w:outlineLvl w:val="6"/>
    </w:pPr>
    <w:rPr>
      <w:b/>
    </w:rPr>
  </w:style>
  <w:style w:type="paragraph" w:styleId="Ttulo8">
    <w:name w:val="heading 8"/>
    <w:aliases w:val="Legal Level 1.1.1.,Level 1.1.1"/>
    <w:basedOn w:val="Normal"/>
    <w:next w:val="Normal"/>
    <w:autoRedefine/>
    <w:qFormat/>
    <w:pPr>
      <w:numPr>
        <w:ilvl w:val="7"/>
        <w:numId w:val="1"/>
      </w:numPr>
      <w:outlineLvl w:val="7"/>
    </w:pPr>
    <w:rPr>
      <w:b/>
    </w:rPr>
  </w:style>
  <w:style w:type="paragraph" w:styleId="Ttulo9">
    <w:name w:val="heading 9"/>
    <w:aliases w:val="Legal Level 1.1.1.1.,Level (a),Titre 10"/>
    <w:basedOn w:val="Normal"/>
    <w:next w:val="Normal"/>
    <w:autoRedefine/>
    <w:qFormat/>
    <w:pPr>
      <w:numPr>
        <w:ilvl w:val="8"/>
        <w:numId w:val="1"/>
      </w:numPr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link w:val="EpgrafeCar"/>
    <w:qFormat/>
    <w:pPr>
      <w:spacing w:after="120" w:line="288" w:lineRule="auto"/>
      <w:ind w:left="0"/>
      <w:jc w:val="center"/>
    </w:pPr>
    <w:rPr>
      <w:rFonts w:ascii="Times New Roman" w:hAnsi="Times New Roman"/>
      <w:i/>
      <w:sz w:val="18"/>
    </w:rPr>
  </w:style>
  <w:style w:type="paragraph" w:styleId="Piedepgina">
    <w:name w:val="footer"/>
    <w:basedOn w:val="Normal"/>
    <w:pPr>
      <w:tabs>
        <w:tab w:val="center" w:pos="4252"/>
        <w:tab w:val="right" w:pos="8505"/>
      </w:tabs>
      <w:spacing w:before="0"/>
      <w:ind w:left="0"/>
      <w:jc w:val="center"/>
    </w:pPr>
    <w:rPr>
      <w:color w:val="000080"/>
      <w:sz w:val="16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uiPriority w:val="39"/>
    <w:pPr>
      <w:tabs>
        <w:tab w:val="left" w:pos="993"/>
        <w:tab w:val="right" w:leader="dot" w:pos="8505"/>
      </w:tabs>
    </w:pPr>
    <w:rPr>
      <w:b/>
    </w:rPr>
  </w:style>
  <w:style w:type="paragraph" w:styleId="Firma">
    <w:name w:val="Signature"/>
    <w:basedOn w:val="Normal"/>
    <w:pPr>
      <w:ind w:left="4253"/>
      <w:jc w:val="right"/>
    </w:pPr>
    <w:rPr>
      <w:sz w:val="16"/>
    </w:rPr>
  </w:style>
  <w:style w:type="character" w:customStyle="1" w:styleId="CdigoFuenteenlnea">
    <w:name w:val="Código Fuente en línea"/>
    <w:rPr>
      <w:rFonts w:ascii="Courier New" w:hAnsi="Courier New"/>
      <w:noProof/>
    </w:rPr>
  </w:style>
  <w:style w:type="paragraph" w:styleId="TDC2">
    <w:name w:val="toc 2"/>
    <w:basedOn w:val="Normal"/>
    <w:next w:val="Normal"/>
    <w:uiPriority w:val="39"/>
    <w:pPr>
      <w:tabs>
        <w:tab w:val="left" w:pos="1560"/>
        <w:tab w:val="right" w:leader="dot" w:pos="8505"/>
      </w:tabs>
      <w:spacing w:before="0"/>
      <w:ind w:left="993"/>
    </w:pPr>
    <w:rPr>
      <w:noProof/>
      <w:sz w:val="18"/>
    </w:rPr>
  </w:style>
  <w:style w:type="paragraph" w:customStyle="1" w:styleId="CdigoFuente">
    <w:name w:val="Código Fuente"/>
    <w:basedOn w:val="Normal"/>
    <w:pPr>
      <w:shd w:val="pct10" w:color="auto" w:fill="auto"/>
      <w:spacing w:before="0"/>
    </w:pPr>
    <w:rPr>
      <w:rFonts w:ascii="Courier New" w:hAnsi="Courier New"/>
      <w:noProof/>
      <w:sz w:val="16"/>
    </w:rPr>
  </w:style>
  <w:style w:type="paragraph" w:styleId="TDC3">
    <w:name w:val="toc 3"/>
    <w:basedOn w:val="Normal"/>
    <w:next w:val="Normal"/>
    <w:uiPriority w:val="39"/>
    <w:pPr>
      <w:tabs>
        <w:tab w:val="left" w:pos="1134"/>
        <w:tab w:val="left" w:pos="1843"/>
        <w:tab w:val="right" w:leader="dot" w:pos="8505"/>
      </w:tabs>
      <w:spacing w:before="0"/>
      <w:ind w:left="1134"/>
    </w:pPr>
    <w:rPr>
      <w:noProof/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spacing w:before="0"/>
      <w:ind w:left="1134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left" w:pos="2520"/>
        <w:tab w:val="right" w:leader="dot" w:pos="8505"/>
      </w:tabs>
      <w:spacing w:before="0"/>
      <w:ind w:left="153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left" w:pos="3330"/>
        <w:tab w:val="right" w:leader="dot" w:pos="8505"/>
      </w:tabs>
      <w:spacing w:before="0"/>
      <w:ind w:left="198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spacing w:before="0"/>
      <w:ind w:left="12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spacing w:before="0"/>
      <w:ind w:left="14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spacing w:before="0"/>
      <w:ind w:left="1600"/>
    </w:pPr>
    <w:rPr>
      <w:rFonts w:ascii="Times New Roman" w:hAnsi="Times New Roman"/>
      <w:sz w:val="18"/>
    </w:rPr>
  </w:style>
  <w:style w:type="character" w:styleId="Hipervnculo">
    <w:name w:val="Hyperlink"/>
    <w:uiPriority w:val="99"/>
    <w:rPr>
      <w:bCs/>
      <w:noProof/>
      <w:color w:val="000000"/>
      <w:szCs w:val="32"/>
    </w:rPr>
  </w:style>
  <w:style w:type="paragraph" w:customStyle="1" w:styleId="Ttulondice">
    <w:name w:val="Título Índice"/>
    <w:next w:val="Normal"/>
    <w:autoRedefine/>
    <w:pPr>
      <w:pageBreakBefore/>
      <w:pBdr>
        <w:top w:val="single" w:sz="12" w:space="1" w:color="000080"/>
      </w:pBdr>
      <w:shd w:val="pct25" w:color="auto" w:fill="auto"/>
    </w:pPr>
    <w:rPr>
      <w:rFonts w:ascii="Arial" w:hAnsi="Arial"/>
      <w:b/>
      <w:color w:val="000080"/>
      <w:sz w:val="32"/>
      <w:lang w:val="es-ES"/>
    </w:rPr>
  </w:style>
  <w:style w:type="character" w:styleId="Hipervnculovisitado">
    <w:name w:val="FollowedHyperlink"/>
    <w:rPr>
      <w:color w:val="000000"/>
      <w:u w:val="none"/>
    </w:rPr>
  </w:style>
  <w:style w:type="paragraph" w:customStyle="1" w:styleId="CasodePrueba">
    <w:name w:val="Caso de Prueba"/>
    <w:basedOn w:val="Normal"/>
    <w:next w:val="Normal"/>
    <w:autoRedefine/>
    <w:rsid w:val="00C973F5"/>
    <w:rPr>
      <w:b/>
      <w:sz w:val="20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Sangra2detindependiente">
    <w:name w:val="Body Text Indent 2"/>
    <w:basedOn w:val="Norma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80" w:after="80"/>
      <w:ind w:left="284" w:hanging="284"/>
    </w:pPr>
    <w:rPr>
      <w:rFonts w:ascii="Times New Roman" w:hAnsi="Times New Roman"/>
      <w:sz w:val="18"/>
    </w:rPr>
  </w:style>
  <w:style w:type="character" w:styleId="Refdecomentario">
    <w:name w:val="annotation reference"/>
    <w:semiHidden/>
    <w:rPr>
      <w:sz w:val="16"/>
    </w:rPr>
  </w:style>
  <w:style w:type="paragraph" w:customStyle="1" w:styleId="Comentario">
    <w:name w:val="Comentario"/>
    <w:basedOn w:val="Normal"/>
    <w:next w:val="Normal"/>
    <w:autoRedefine/>
    <w:pPr>
      <w:ind w:left="562"/>
    </w:pPr>
    <w:rPr>
      <w:vanish/>
      <w:color w:val="FF0000"/>
    </w:rPr>
  </w:style>
  <w:style w:type="paragraph" w:styleId="Textocomentario">
    <w:name w:val="annotation text"/>
    <w:basedOn w:val="Normal"/>
    <w:semiHidden/>
  </w:style>
  <w:style w:type="character" w:customStyle="1" w:styleId="Glosario">
    <w:name w:val="Glosario"/>
    <w:rsid w:val="007B79B1"/>
    <w:rPr>
      <w:rFonts w:ascii="Monotype Corsiva" w:hAnsi="Monotype Corsiva"/>
      <w:sz w:val="28"/>
      <w:lang w:val="es-ES"/>
    </w:rPr>
  </w:style>
  <w:style w:type="paragraph" w:styleId="Listaconvietas">
    <w:name w:val="List Bullet"/>
    <w:basedOn w:val="Normal"/>
    <w:rsid w:val="007B79B1"/>
    <w:pPr>
      <w:numPr>
        <w:numId w:val="7"/>
      </w:numPr>
      <w:ind w:left="720"/>
    </w:pPr>
  </w:style>
  <w:style w:type="paragraph" w:styleId="Listaconvietas2">
    <w:name w:val="List Bullet 2"/>
    <w:basedOn w:val="Normal"/>
    <w:rsid w:val="007B79B1"/>
    <w:pPr>
      <w:numPr>
        <w:numId w:val="8"/>
      </w:numPr>
      <w:ind w:left="1003"/>
    </w:pPr>
  </w:style>
  <w:style w:type="paragraph" w:styleId="Listaconvietas3">
    <w:name w:val="List Bullet 3"/>
    <w:basedOn w:val="Normal"/>
    <w:rsid w:val="007B79B1"/>
    <w:pPr>
      <w:numPr>
        <w:numId w:val="9"/>
      </w:numPr>
      <w:ind w:left="1286"/>
    </w:pPr>
  </w:style>
  <w:style w:type="paragraph" w:styleId="Listaconvietas4">
    <w:name w:val="List Bullet 4"/>
    <w:basedOn w:val="Normal"/>
    <w:rsid w:val="007B79B1"/>
    <w:pPr>
      <w:numPr>
        <w:numId w:val="10"/>
      </w:numPr>
      <w:ind w:left="1569"/>
    </w:pPr>
  </w:style>
  <w:style w:type="paragraph" w:styleId="Listaconvietas5">
    <w:name w:val="List Bullet 5"/>
    <w:basedOn w:val="Normal"/>
    <w:rsid w:val="007B79B1"/>
    <w:pPr>
      <w:numPr>
        <w:numId w:val="11"/>
      </w:numPr>
      <w:ind w:left="1852"/>
    </w:pPr>
  </w:style>
  <w:style w:type="paragraph" w:styleId="Listaconnmeros">
    <w:name w:val="List Number"/>
    <w:basedOn w:val="Normal"/>
    <w:rsid w:val="007B79B1"/>
    <w:pPr>
      <w:numPr>
        <w:numId w:val="2"/>
      </w:numPr>
      <w:ind w:left="720"/>
    </w:pPr>
  </w:style>
  <w:style w:type="paragraph" w:styleId="Listaconnmeros2">
    <w:name w:val="List Number 2"/>
    <w:basedOn w:val="Normal"/>
    <w:rsid w:val="007B79B1"/>
    <w:pPr>
      <w:numPr>
        <w:numId w:val="3"/>
      </w:numPr>
      <w:ind w:left="1003"/>
    </w:pPr>
  </w:style>
  <w:style w:type="paragraph" w:styleId="Listaconnmeros3">
    <w:name w:val="List Number 3"/>
    <w:basedOn w:val="Normal"/>
    <w:rsid w:val="007B79B1"/>
    <w:pPr>
      <w:numPr>
        <w:numId w:val="4"/>
      </w:numPr>
      <w:ind w:left="1286"/>
    </w:pPr>
  </w:style>
  <w:style w:type="paragraph" w:styleId="Listaconnmeros4">
    <w:name w:val="List Number 4"/>
    <w:basedOn w:val="Normal"/>
    <w:rsid w:val="007B79B1"/>
    <w:pPr>
      <w:numPr>
        <w:numId w:val="5"/>
      </w:numPr>
      <w:ind w:left="1569"/>
    </w:pPr>
  </w:style>
  <w:style w:type="paragraph" w:styleId="Listaconnmeros5">
    <w:name w:val="List Number 5"/>
    <w:basedOn w:val="Normal"/>
    <w:rsid w:val="007B79B1"/>
    <w:pPr>
      <w:numPr>
        <w:numId w:val="6"/>
      </w:numPr>
      <w:ind w:left="1852"/>
    </w:pPr>
  </w:style>
  <w:style w:type="paragraph" w:styleId="Lista">
    <w:name w:val="List"/>
    <w:basedOn w:val="Normal"/>
    <w:rsid w:val="007B79B1"/>
    <w:pPr>
      <w:ind w:left="991" w:hanging="283"/>
    </w:pPr>
  </w:style>
  <w:style w:type="paragraph" w:styleId="Lista2">
    <w:name w:val="List 2"/>
    <w:basedOn w:val="Normal"/>
    <w:rsid w:val="007B79B1"/>
    <w:pPr>
      <w:ind w:left="991" w:hanging="283"/>
    </w:pPr>
  </w:style>
  <w:style w:type="paragraph" w:styleId="Lista3">
    <w:name w:val="List 3"/>
    <w:basedOn w:val="Normal"/>
    <w:rsid w:val="007B79B1"/>
    <w:pPr>
      <w:ind w:left="991" w:hanging="283"/>
    </w:pPr>
  </w:style>
  <w:style w:type="paragraph" w:styleId="Lista4">
    <w:name w:val="List 4"/>
    <w:basedOn w:val="Normal"/>
    <w:rsid w:val="007B79B1"/>
    <w:pPr>
      <w:ind w:left="2407" w:hanging="283"/>
    </w:pPr>
  </w:style>
  <w:style w:type="paragraph" w:styleId="Lista5">
    <w:name w:val="List 5"/>
    <w:basedOn w:val="Normal"/>
    <w:rsid w:val="007B79B1"/>
    <w:pPr>
      <w:ind w:left="1415" w:hanging="283"/>
    </w:pPr>
  </w:style>
  <w:style w:type="paragraph" w:styleId="ndice1">
    <w:name w:val="index 1"/>
    <w:basedOn w:val="Normal"/>
    <w:next w:val="Normal"/>
    <w:autoRedefine/>
    <w:semiHidden/>
    <w:rsid w:val="009C33EE"/>
    <w:pPr>
      <w:ind w:left="200" w:hanging="200"/>
    </w:pPr>
  </w:style>
  <w:style w:type="table" w:styleId="Tablamoderna">
    <w:name w:val="Table Contemporary"/>
    <w:basedOn w:val="Tablanormal"/>
    <w:rsid w:val="00CD1237"/>
    <w:pPr>
      <w:spacing w:before="120"/>
      <w:ind w:left="567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-CasodePrueba-Punto">
    <w:name w:val="Normal - Caso de Prueba - Punto"/>
    <w:basedOn w:val="Normal"/>
    <w:rsid w:val="00C973F5"/>
    <w:pPr>
      <w:ind w:left="1134"/>
    </w:pPr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33290"/>
    <w:rPr>
      <w:b/>
      <w:bCs/>
      <w:sz w:val="20"/>
    </w:rPr>
  </w:style>
  <w:style w:type="paragraph" w:styleId="Textodeglobo">
    <w:name w:val="Balloon Text"/>
    <w:basedOn w:val="Normal"/>
    <w:semiHidden/>
    <w:rsid w:val="00733290"/>
    <w:rPr>
      <w:rFonts w:ascii="Tahoma" w:hAnsi="Tahoma" w:cs="Tahoma"/>
      <w:sz w:val="16"/>
      <w:szCs w:val="16"/>
    </w:rPr>
  </w:style>
  <w:style w:type="table" w:styleId="Tablaweb1">
    <w:name w:val="Table Web 1"/>
    <w:aliases w:val="Tabla Web 1"/>
    <w:basedOn w:val="Tablanormal"/>
    <w:rsid w:val="005F5943"/>
    <w:pPr>
      <w:spacing w:before="120"/>
      <w:ind w:left="567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5F5943"/>
    <w:pPr>
      <w:spacing w:before="12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MAPFRE">
    <w:name w:val="Tabla MAPFRE"/>
    <w:basedOn w:val="Tablanormal"/>
    <w:rsid w:val="0007752E"/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Symbol" w:hAnsi="Symbol"/>
        <w:b/>
        <w:color w:val="000080"/>
        <w:sz w:val="22"/>
      </w:rPr>
      <w:tblPr/>
      <w:tcPr>
        <w:shd w:val="clear" w:color="auto" w:fill="999999"/>
      </w:tcPr>
    </w:tblStylePr>
  </w:style>
  <w:style w:type="paragraph" w:styleId="Sangradetextonormal">
    <w:name w:val="Body Text Indent"/>
    <w:basedOn w:val="Normal"/>
    <w:link w:val="SangradetextonormalCar"/>
    <w:semiHidden/>
    <w:rsid w:val="004C20FB"/>
    <w:pPr>
      <w:spacing w:before="0"/>
    </w:pPr>
    <w:rPr>
      <w:sz w:val="20"/>
      <w:lang w:val="x-none" w:eastAsia="x-none"/>
    </w:rPr>
  </w:style>
  <w:style w:type="character" w:customStyle="1" w:styleId="EpgrafeCar">
    <w:name w:val="Epígrafe Car"/>
    <w:link w:val="Epgrafe"/>
    <w:rsid w:val="004C20FB"/>
    <w:rPr>
      <w:i/>
      <w:sz w:val="18"/>
      <w:lang w:val="es-ES" w:eastAsia="en-US" w:bidi="ar-SA"/>
    </w:rPr>
  </w:style>
  <w:style w:type="paragraph" w:customStyle="1" w:styleId="InfoBlue">
    <w:name w:val="InfoBlue"/>
    <w:basedOn w:val="Normal"/>
    <w:next w:val="Textoindependiente"/>
    <w:autoRedefine/>
    <w:rsid w:val="003A6432"/>
    <w:pPr>
      <w:widowControl w:val="0"/>
      <w:spacing w:before="0" w:after="120" w:line="240" w:lineRule="atLeast"/>
      <w:ind w:left="0"/>
    </w:pPr>
    <w:rPr>
      <w:rFonts w:cs="Arial"/>
      <w:color w:val="0000FF"/>
      <w:sz w:val="20"/>
      <w:lang w:val="es-PE"/>
    </w:rPr>
  </w:style>
  <w:style w:type="paragraph" w:styleId="Textoindependiente">
    <w:name w:val="Body Text"/>
    <w:basedOn w:val="Normal"/>
    <w:rsid w:val="00CF1649"/>
    <w:pPr>
      <w:spacing w:after="120"/>
    </w:pPr>
  </w:style>
  <w:style w:type="paragraph" w:styleId="Mapadeldocumento">
    <w:name w:val="Document Map"/>
    <w:basedOn w:val="Normal"/>
    <w:link w:val="MapadeldocumentoCar"/>
    <w:rsid w:val="00915244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rsid w:val="0091524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1524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rsid w:val="00093BB8"/>
    <w:pPr>
      <w:spacing w:before="100" w:beforeAutospacing="1" w:after="100" w:afterAutospacing="1"/>
      <w:ind w:left="0"/>
      <w:jc w:val="left"/>
    </w:pPr>
    <w:rPr>
      <w:rFonts w:cs="Arial"/>
      <w:sz w:val="20"/>
      <w:lang w:eastAsia="es-ES"/>
    </w:rPr>
  </w:style>
  <w:style w:type="character" w:styleId="Textoennegrita">
    <w:name w:val="Strong"/>
    <w:qFormat/>
    <w:rsid w:val="00093BB8"/>
    <w:rPr>
      <w:b/>
      <w:bCs/>
    </w:rPr>
  </w:style>
  <w:style w:type="character" w:customStyle="1" w:styleId="SangradetextonormalCar">
    <w:name w:val="Sangría de texto normal Car"/>
    <w:link w:val="Sangradetextonormal"/>
    <w:semiHidden/>
    <w:rsid w:val="00D473C2"/>
    <w:rPr>
      <w:rFonts w:ascii="Arial" w:hAnsi="Arial" w:cs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75"/>
    <w:pPr>
      <w:keepLines/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49D"/>
    <w:pPr>
      <w:spacing w:before="120"/>
      <w:ind w:left="567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8" w:space="1" w:color="000080"/>
      </w:pBdr>
      <w:spacing w:before="480" w:after="240"/>
      <w:jc w:val="right"/>
      <w:outlineLvl w:val="0"/>
    </w:pPr>
    <w:rPr>
      <w:b/>
      <w:color w:val="000080"/>
      <w:kern w:val="28"/>
      <w:sz w:val="36"/>
    </w:rPr>
  </w:style>
  <w:style w:type="paragraph" w:styleId="Ttulo2">
    <w:name w:val="heading 2"/>
    <w:aliases w:val="H2,h2,Section,heading 2,l2,level 2 heading,2,Lev 2,Header 2,ITT t2,PA Major Section,Livello 2,R2,H21,Heading 2 Hidden,2 headline,h,Head 2,2nd level,I2,Section Title,List level 2,1.1,2m,Level 2 Head,- heading 2,1,kop 14/b,body,h2.H2,B Sub/Bold"/>
    <w:basedOn w:val="Normal"/>
    <w:next w:val="Normal"/>
    <w:autoRedefine/>
    <w:qFormat/>
    <w:rsid w:val="000657A0"/>
    <w:pPr>
      <w:keepNext/>
      <w:pageBreakBefore/>
      <w:numPr>
        <w:ilvl w:val="1"/>
        <w:numId w:val="1"/>
      </w:numPr>
      <w:pBdr>
        <w:top w:val="single" w:sz="12" w:space="1" w:color="000080"/>
      </w:pBdr>
      <w:shd w:val="pct25" w:color="auto" w:fill="auto"/>
      <w:spacing w:before="480" w:after="120"/>
      <w:ind w:left="578" w:hanging="578"/>
      <w:jc w:val="left"/>
      <w:outlineLvl w:val="1"/>
    </w:pPr>
    <w:rPr>
      <w:b/>
      <w:color w:val="000080"/>
      <w:sz w:val="32"/>
    </w:rPr>
  </w:style>
  <w:style w:type="paragraph" w:styleId="Ttulo3">
    <w:name w:val="heading 3"/>
    <w:aliases w:val="l3,H3,ASAPHeading 3,Level 1 - 1,titulo 3,(Appendix Nbr),Heading 31,TextProp,3,PARA3,Para3,PA Minor Section,H3&lt;------------------,H31,H32,h3,Level 3 Head,Estilo 3,3heading,level3,heading 3,min3,Numbered - 3,Proposa+salto de pagina anterior,Propo"/>
    <w:basedOn w:val="Normal"/>
    <w:next w:val="Normal"/>
    <w:qFormat/>
    <w:pPr>
      <w:keepNext/>
      <w:numPr>
        <w:ilvl w:val="2"/>
        <w:numId w:val="1"/>
      </w:numPr>
      <w:spacing w:before="360" w:after="120"/>
      <w:outlineLvl w:val="2"/>
    </w:pPr>
    <w:rPr>
      <w:b/>
      <w:color w:val="000080"/>
      <w:sz w:val="28"/>
    </w:rPr>
  </w:style>
  <w:style w:type="paragraph" w:styleId="Ttulo4">
    <w:name w:val="heading 4"/>
    <w:aliases w:val="Level 2 - a,(Small Appendix),h4,4,H4,ASAP Heading,4heading,PA Micro Section,Bullet 1,Propos,PA Micro ...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color w:val="000080"/>
      <w:sz w:val="26"/>
    </w:rPr>
  </w:style>
  <w:style w:type="paragraph" w:styleId="Ttulo5">
    <w:name w:val="heading 5"/>
    <w:aliases w:val="Level 3 - i,Body Text (R)"/>
    <w:basedOn w:val="Normal"/>
    <w:next w:val="Normal"/>
    <w:autoRedefine/>
    <w:qFormat/>
    <w:pPr>
      <w:numPr>
        <w:ilvl w:val="4"/>
        <w:numId w:val="1"/>
      </w:numPr>
      <w:outlineLvl w:val="4"/>
    </w:pPr>
    <w:rPr>
      <w:b/>
      <w:color w:val="000080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1"/>
      </w:numPr>
      <w:outlineLvl w:val="5"/>
    </w:pPr>
    <w:rPr>
      <w:b/>
      <w:color w:val="000080"/>
      <w:sz w:val="22"/>
    </w:rPr>
  </w:style>
  <w:style w:type="paragraph" w:styleId="Ttulo7">
    <w:name w:val="heading 7"/>
    <w:aliases w:val="ASAPHeading 7,Legal Level 1.1.,Level 1.1"/>
    <w:basedOn w:val="Normal"/>
    <w:next w:val="Normal"/>
    <w:autoRedefine/>
    <w:qFormat/>
    <w:pPr>
      <w:numPr>
        <w:ilvl w:val="6"/>
        <w:numId w:val="1"/>
      </w:numPr>
      <w:outlineLvl w:val="6"/>
    </w:pPr>
    <w:rPr>
      <w:b/>
    </w:rPr>
  </w:style>
  <w:style w:type="paragraph" w:styleId="Ttulo8">
    <w:name w:val="heading 8"/>
    <w:aliases w:val="Legal Level 1.1.1.,Level 1.1.1"/>
    <w:basedOn w:val="Normal"/>
    <w:next w:val="Normal"/>
    <w:autoRedefine/>
    <w:qFormat/>
    <w:pPr>
      <w:numPr>
        <w:ilvl w:val="7"/>
        <w:numId w:val="1"/>
      </w:numPr>
      <w:outlineLvl w:val="7"/>
    </w:pPr>
    <w:rPr>
      <w:b/>
    </w:rPr>
  </w:style>
  <w:style w:type="paragraph" w:styleId="Ttulo9">
    <w:name w:val="heading 9"/>
    <w:aliases w:val="Legal Level 1.1.1.1.,Level (a),Titre 10"/>
    <w:basedOn w:val="Normal"/>
    <w:next w:val="Normal"/>
    <w:autoRedefine/>
    <w:qFormat/>
    <w:pPr>
      <w:numPr>
        <w:ilvl w:val="8"/>
        <w:numId w:val="1"/>
      </w:numPr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link w:val="EpgrafeCar"/>
    <w:qFormat/>
    <w:pPr>
      <w:spacing w:after="120" w:line="288" w:lineRule="auto"/>
      <w:ind w:left="0"/>
      <w:jc w:val="center"/>
    </w:pPr>
    <w:rPr>
      <w:rFonts w:ascii="Times New Roman" w:hAnsi="Times New Roman"/>
      <w:i/>
      <w:sz w:val="18"/>
    </w:rPr>
  </w:style>
  <w:style w:type="paragraph" w:styleId="Piedepgina">
    <w:name w:val="footer"/>
    <w:basedOn w:val="Normal"/>
    <w:pPr>
      <w:tabs>
        <w:tab w:val="center" w:pos="4252"/>
        <w:tab w:val="right" w:pos="8505"/>
      </w:tabs>
      <w:spacing w:before="0"/>
      <w:ind w:left="0"/>
      <w:jc w:val="center"/>
    </w:pPr>
    <w:rPr>
      <w:color w:val="000080"/>
      <w:sz w:val="16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uiPriority w:val="39"/>
    <w:pPr>
      <w:tabs>
        <w:tab w:val="left" w:pos="993"/>
        <w:tab w:val="right" w:leader="dot" w:pos="8505"/>
      </w:tabs>
    </w:pPr>
    <w:rPr>
      <w:b/>
    </w:rPr>
  </w:style>
  <w:style w:type="paragraph" w:styleId="Firma">
    <w:name w:val="Signature"/>
    <w:basedOn w:val="Normal"/>
    <w:pPr>
      <w:ind w:left="4253"/>
      <w:jc w:val="right"/>
    </w:pPr>
    <w:rPr>
      <w:sz w:val="16"/>
    </w:rPr>
  </w:style>
  <w:style w:type="character" w:customStyle="1" w:styleId="CdigoFuenteenlnea">
    <w:name w:val="Código Fuente en línea"/>
    <w:rPr>
      <w:rFonts w:ascii="Courier New" w:hAnsi="Courier New"/>
      <w:noProof/>
    </w:rPr>
  </w:style>
  <w:style w:type="paragraph" w:styleId="TDC2">
    <w:name w:val="toc 2"/>
    <w:basedOn w:val="Normal"/>
    <w:next w:val="Normal"/>
    <w:uiPriority w:val="39"/>
    <w:pPr>
      <w:tabs>
        <w:tab w:val="left" w:pos="1560"/>
        <w:tab w:val="right" w:leader="dot" w:pos="8505"/>
      </w:tabs>
      <w:spacing w:before="0"/>
      <w:ind w:left="993"/>
    </w:pPr>
    <w:rPr>
      <w:noProof/>
      <w:sz w:val="18"/>
    </w:rPr>
  </w:style>
  <w:style w:type="paragraph" w:customStyle="1" w:styleId="CdigoFuente">
    <w:name w:val="Código Fuente"/>
    <w:basedOn w:val="Normal"/>
    <w:pPr>
      <w:shd w:val="pct10" w:color="auto" w:fill="auto"/>
      <w:spacing w:before="0"/>
    </w:pPr>
    <w:rPr>
      <w:rFonts w:ascii="Courier New" w:hAnsi="Courier New"/>
      <w:noProof/>
      <w:sz w:val="16"/>
    </w:rPr>
  </w:style>
  <w:style w:type="paragraph" w:styleId="TDC3">
    <w:name w:val="toc 3"/>
    <w:basedOn w:val="Normal"/>
    <w:next w:val="Normal"/>
    <w:uiPriority w:val="39"/>
    <w:pPr>
      <w:tabs>
        <w:tab w:val="left" w:pos="1134"/>
        <w:tab w:val="left" w:pos="1843"/>
        <w:tab w:val="right" w:leader="dot" w:pos="8505"/>
      </w:tabs>
      <w:spacing w:before="0"/>
      <w:ind w:left="1134"/>
    </w:pPr>
    <w:rPr>
      <w:noProof/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8505"/>
      </w:tabs>
      <w:spacing w:before="0"/>
      <w:ind w:left="1134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left" w:pos="2520"/>
        <w:tab w:val="right" w:leader="dot" w:pos="8505"/>
      </w:tabs>
      <w:spacing w:before="0"/>
      <w:ind w:left="153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left" w:pos="3330"/>
        <w:tab w:val="right" w:leader="dot" w:pos="8505"/>
      </w:tabs>
      <w:spacing w:before="0"/>
      <w:ind w:left="198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8505"/>
      </w:tabs>
      <w:spacing w:before="0"/>
      <w:ind w:left="1200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8505"/>
      </w:tabs>
      <w:spacing w:before="0"/>
      <w:ind w:left="1400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8505"/>
      </w:tabs>
      <w:spacing w:before="0"/>
      <w:ind w:left="1600"/>
    </w:pPr>
    <w:rPr>
      <w:rFonts w:ascii="Times New Roman" w:hAnsi="Times New Roman"/>
      <w:sz w:val="18"/>
    </w:rPr>
  </w:style>
  <w:style w:type="character" w:styleId="Hipervnculo">
    <w:name w:val="Hyperlink"/>
    <w:uiPriority w:val="99"/>
    <w:rPr>
      <w:bCs/>
      <w:noProof/>
      <w:color w:val="000000"/>
      <w:szCs w:val="32"/>
    </w:rPr>
  </w:style>
  <w:style w:type="paragraph" w:customStyle="1" w:styleId="Ttulondice">
    <w:name w:val="Título Índice"/>
    <w:next w:val="Normal"/>
    <w:autoRedefine/>
    <w:pPr>
      <w:pageBreakBefore/>
      <w:pBdr>
        <w:top w:val="single" w:sz="12" w:space="1" w:color="000080"/>
      </w:pBdr>
      <w:shd w:val="pct25" w:color="auto" w:fill="auto"/>
    </w:pPr>
    <w:rPr>
      <w:rFonts w:ascii="Arial" w:hAnsi="Arial"/>
      <w:b/>
      <w:color w:val="000080"/>
      <w:sz w:val="32"/>
      <w:lang w:val="es-ES"/>
    </w:rPr>
  </w:style>
  <w:style w:type="character" w:styleId="Hipervnculovisitado">
    <w:name w:val="FollowedHyperlink"/>
    <w:rPr>
      <w:color w:val="000000"/>
      <w:u w:val="none"/>
    </w:rPr>
  </w:style>
  <w:style w:type="paragraph" w:customStyle="1" w:styleId="CasodePrueba">
    <w:name w:val="Caso de Prueba"/>
    <w:basedOn w:val="Normal"/>
    <w:next w:val="Normal"/>
    <w:autoRedefine/>
    <w:rsid w:val="00C973F5"/>
    <w:rPr>
      <w:b/>
      <w:sz w:val="20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Sangra2detindependiente">
    <w:name w:val="Body Text Indent 2"/>
    <w:basedOn w:val="Normal"/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spacing w:before="80" w:after="80"/>
      <w:ind w:left="284" w:hanging="284"/>
    </w:pPr>
    <w:rPr>
      <w:rFonts w:ascii="Times New Roman" w:hAnsi="Times New Roman"/>
      <w:sz w:val="18"/>
    </w:rPr>
  </w:style>
  <w:style w:type="character" w:styleId="Refdecomentario">
    <w:name w:val="annotation reference"/>
    <w:semiHidden/>
    <w:rPr>
      <w:sz w:val="16"/>
    </w:rPr>
  </w:style>
  <w:style w:type="paragraph" w:customStyle="1" w:styleId="Comentario">
    <w:name w:val="Comentario"/>
    <w:basedOn w:val="Normal"/>
    <w:next w:val="Normal"/>
    <w:autoRedefine/>
    <w:pPr>
      <w:ind w:left="562"/>
    </w:pPr>
    <w:rPr>
      <w:vanish/>
      <w:color w:val="FF0000"/>
    </w:rPr>
  </w:style>
  <w:style w:type="paragraph" w:styleId="Textocomentario">
    <w:name w:val="annotation text"/>
    <w:basedOn w:val="Normal"/>
    <w:semiHidden/>
  </w:style>
  <w:style w:type="character" w:customStyle="1" w:styleId="Glosario">
    <w:name w:val="Glosario"/>
    <w:rsid w:val="007B79B1"/>
    <w:rPr>
      <w:rFonts w:ascii="Monotype Corsiva" w:hAnsi="Monotype Corsiva"/>
      <w:sz w:val="28"/>
      <w:lang w:val="es-ES"/>
    </w:rPr>
  </w:style>
  <w:style w:type="paragraph" w:styleId="Listaconvietas">
    <w:name w:val="List Bullet"/>
    <w:basedOn w:val="Normal"/>
    <w:rsid w:val="007B79B1"/>
    <w:pPr>
      <w:numPr>
        <w:numId w:val="7"/>
      </w:numPr>
      <w:ind w:left="720"/>
    </w:pPr>
  </w:style>
  <w:style w:type="paragraph" w:styleId="Listaconvietas2">
    <w:name w:val="List Bullet 2"/>
    <w:basedOn w:val="Normal"/>
    <w:rsid w:val="007B79B1"/>
    <w:pPr>
      <w:numPr>
        <w:numId w:val="8"/>
      </w:numPr>
      <w:ind w:left="1003"/>
    </w:pPr>
  </w:style>
  <w:style w:type="paragraph" w:styleId="Listaconvietas3">
    <w:name w:val="List Bullet 3"/>
    <w:basedOn w:val="Normal"/>
    <w:rsid w:val="007B79B1"/>
    <w:pPr>
      <w:numPr>
        <w:numId w:val="9"/>
      </w:numPr>
      <w:ind w:left="1286"/>
    </w:pPr>
  </w:style>
  <w:style w:type="paragraph" w:styleId="Listaconvietas4">
    <w:name w:val="List Bullet 4"/>
    <w:basedOn w:val="Normal"/>
    <w:rsid w:val="007B79B1"/>
    <w:pPr>
      <w:numPr>
        <w:numId w:val="10"/>
      </w:numPr>
      <w:ind w:left="1569"/>
    </w:pPr>
  </w:style>
  <w:style w:type="paragraph" w:styleId="Listaconvietas5">
    <w:name w:val="List Bullet 5"/>
    <w:basedOn w:val="Normal"/>
    <w:rsid w:val="007B79B1"/>
    <w:pPr>
      <w:numPr>
        <w:numId w:val="11"/>
      </w:numPr>
      <w:ind w:left="1852"/>
    </w:pPr>
  </w:style>
  <w:style w:type="paragraph" w:styleId="Listaconnmeros">
    <w:name w:val="List Number"/>
    <w:basedOn w:val="Normal"/>
    <w:rsid w:val="007B79B1"/>
    <w:pPr>
      <w:numPr>
        <w:numId w:val="2"/>
      </w:numPr>
      <w:ind w:left="720"/>
    </w:pPr>
  </w:style>
  <w:style w:type="paragraph" w:styleId="Listaconnmeros2">
    <w:name w:val="List Number 2"/>
    <w:basedOn w:val="Normal"/>
    <w:rsid w:val="007B79B1"/>
    <w:pPr>
      <w:numPr>
        <w:numId w:val="3"/>
      </w:numPr>
      <w:ind w:left="1003"/>
    </w:pPr>
  </w:style>
  <w:style w:type="paragraph" w:styleId="Listaconnmeros3">
    <w:name w:val="List Number 3"/>
    <w:basedOn w:val="Normal"/>
    <w:rsid w:val="007B79B1"/>
    <w:pPr>
      <w:numPr>
        <w:numId w:val="4"/>
      </w:numPr>
      <w:ind w:left="1286"/>
    </w:pPr>
  </w:style>
  <w:style w:type="paragraph" w:styleId="Listaconnmeros4">
    <w:name w:val="List Number 4"/>
    <w:basedOn w:val="Normal"/>
    <w:rsid w:val="007B79B1"/>
    <w:pPr>
      <w:numPr>
        <w:numId w:val="5"/>
      </w:numPr>
      <w:ind w:left="1569"/>
    </w:pPr>
  </w:style>
  <w:style w:type="paragraph" w:styleId="Listaconnmeros5">
    <w:name w:val="List Number 5"/>
    <w:basedOn w:val="Normal"/>
    <w:rsid w:val="007B79B1"/>
    <w:pPr>
      <w:numPr>
        <w:numId w:val="6"/>
      </w:numPr>
      <w:ind w:left="1852"/>
    </w:pPr>
  </w:style>
  <w:style w:type="paragraph" w:styleId="Lista">
    <w:name w:val="List"/>
    <w:basedOn w:val="Normal"/>
    <w:rsid w:val="007B79B1"/>
    <w:pPr>
      <w:ind w:left="991" w:hanging="283"/>
    </w:pPr>
  </w:style>
  <w:style w:type="paragraph" w:styleId="Lista2">
    <w:name w:val="List 2"/>
    <w:basedOn w:val="Normal"/>
    <w:rsid w:val="007B79B1"/>
    <w:pPr>
      <w:ind w:left="991" w:hanging="283"/>
    </w:pPr>
  </w:style>
  <w:style w:type="paragraph" w:styleId="Lista3">
    <w:name w:val="List 3"/>
    <w:basedOn w:val="Normal"/>
    <w:rsid w:val="007B79B1"/>
    <w:pPr>
      <w:ind w:left="991" w:hanging="283"/>
    </w:pPr>
  </w:style>
  <w:style w:type="paragraph" w:styleId="Lista4">
    <w:name w:val="List 4"/>
    <w:basedOn w:val="Normal"/>
    <w:rsid w:val="007B79B1"/>
    <w:pPr>
      <w:ind w:left="2407" w:hanging="283"/>
    </w:pPr>
  </w:style>
  <w:style w:type="paragraph" w:styleId="Lista5">
    <w:name w:val="List 5"/>
    <w:basedOn w:val="Normal"/>
    <w:rsid w:val="007B79B1"/>
    <w:pPr>
      <w:ind w:left="1415" w:hanging="283"/>
    </w:pPr>
  </w:style>
  <w:style w:type="paragraph" w:styleId="ndice1">
    <w:name w:val="index 1"/>
    <w:basedOn w:val="Normal"/>
    <w:next w:val="Normal"/>
    <w:autoRedefine/>
    <w:semiHidden/>
    <w:rsid w:val="009C33EE"/>
    <w:pPr>
      <w:ind w:left="200" w:hanging="200"/>
    </w:pPr>
  </w:style>
  <w:style w:type="table" w:styleId="Tablamoderna">
    <w:name w:val="Table Contemporary"/>
    <w:basedOn w:val="Tablanormal"/>
    <w:rsid w:val="00CD1237"/>
    <w:pPr>
      <w:spacing w:before="120"/>
      <w:ind w:left="567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ormal-CasodePrueba-Punto">
    <w:name w:val="Normal - Caso de Prueba - Punto"/>
    <w:basedOn w:val="Normal"/>
    <w:rsid w:val="00C973F5"/>
    <w:pPr>
      <w:ind w:left="1134"/>
    </w:pPr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33290"/>
    <w:rPr>
      <w:b/>
      <w:bCs/>
      <w:sz w:val="20"/>
    </w:rPr>
  </w:style>
  <w:style w:type="paragraph" w:styleId="Textodeglobo">
    <w:name w:val="Balloon Text"/>
    <w:basedOn w:val="Normal"/>
    <w:semiHidden/>
    <w:rsid w:val="00733290"/>
    <w:rPr>
      <w:rFonts w:ascii="Tahoma" w:hAnsi="Tahoma" w:cs="Tahoma"/>
      <w:sz w:val="16"/>
      <w:szCs w:val="16"/>
    </w:rPr>
  </w:style>
  <w:style w:type="table" w:styleId="Tablaweb1">
    <w:name w:val="Table Web 1"/>
    <w:aliases w:val="Tabla Web 1"/>
    <w:basedOn w:val="Tablanormal"/>
    <w:rsid w:val="005F5943"/>
    <w:pPr>
      <w:spacing w:before="120"/>
      <w:ind w:left="567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5F5943"/>
    <w:pPr>
      <w:spacing w:before="12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MAPFRE">
    <w:name w:val="Tabla MAPFRE"/>
    <w:basedOn w:val="Tablanormal"/>
    <w:rsid w:val="0007752E"/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Symbol" w:hAnsi="Symbol"/>
        <w:b/>
        <w:color w:val="000080"/>
        <w:sz w:val="22"/>
      </w:rPr>
      <w:tblPr/>
      <w:tcPr>
        <w:shd w:val="clear" w:color="auto" w:fill="999999"/>
      </w:tcPr>
    </w:tblStylePr>
  </w:style>
  <w:style w:type="paragraph" w:styleId="Sangradetextonormal">
    <w:name w:val="Body Text Indent"/>
    <w:basedOn w:val="Normal"/>
    <w:link w:val="SangradetextonormalCar"/>
    <w:semiHidden/>
    <w:rsid w:val="004C20FB"/>
    <w:pPr>
      <w:spacing w:before="0"/>
    </w:pPr>
    <w:rPr>
      <w:sz w:val="20"/>
      <w:lang w:val="x-none" w:eastAsia="x-none"/>
    </w:rPr>
  </w:style>
  <w:style w:type="character" w:customStyle="1" w:styleId="EpgrafeCar">
    <w:name w:val="Epígrafe Car"/>
    <w:link w:val="Epgrafe"/>
    <w:rsid w:val="004C20FB"/>
    <w:rPr>
      <w:i/>
      <w:sz w:val="18"/>
      <w:lang w:val="es-ES" w:eastAsia="en-US" w:bidi="ar-SA"/>
    </w:rPr>
  </w:style>
  <w:style w:type="paragraph" w:customStyle="1" w:styleId="InfoBlue">
    <w:name w:val="InfoBlue"/>
    <w:basedOn w:val="Normal"/>
    <w:next w:val="Textoindependiente"/>
    <w:autoRedefine/>
    <w:rsid w:val="003A6432"/>
    <w:pPr>
      <w:widowControl w:val="0"/>
      <w:spacing w:before="0" w:after="120" w:line="240" w:lineRule="atLeast"/>
      <w:ind w:left="0"/>
    </w:pPr>
    <w:rPr>
      <w:rFonts w:cs="Arial"/>
      <w:color w:val="0000FF"/>
      <w:sz w:val="20"/>
      <w:lang w:val="es-PE"/>
    </w:rPr>
  </w:style>
  <w:style w:type="paragraph" w:styleId="Textoindependiente">
    <w:name w:val="Body Text"/>
    <w:basedOn w:val="Normal"/>
    <w:rsid w:val="00CF1649"/>
    <w:pPr>
      <w:spacing w:after="120"/>
    </w:pPr>
  </w:style>
  <w:style w:type="paragraph" w:styleId="Mapadeldocumento">
    <w:name w:val="Document Map"/>
    <w:basedOn w:val="Normal"/>
    <w:link w:val="MapadeldocumentoCar"/>
    <w:rsid w:val="00915244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rsid w:val="0091524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915244"/>
    <w:pPr>
      <w:spacing w:before="0"/>
      <w:ind w:left="720"/>
      <w:jc w:val="left"/>
    </w:pPr>
    <w:rPr>
      <w:rFonts w:ascii="Calibri" w:eastAsia="Calibri" w:hAnsi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rsid w:val="00093BB8"/>
    <w:pPr>
      <w:spacing w:before="100" w:beforeAutospacing="1" w:after="100" w:afterAutospacing="1"/>
      <w:ind w:left="0"/>
      <w:jc w:val="left"/>
    </w:pPr>
    <w:rPr>
      <w:rFonts w:cs="Arial"/>
      <w:sz w:val="20"/>
      <w:lang w:eastAsia="es-ES"/>
    </w:rPr>
  </w:style>
  <w:style w:type="character" w:styleId="Textoennegrita">
    <w:name w:val="Strong"/>
    <w:qFormat/>
    <w:rsid w:val="00093BB8"/>
    <w:rPr>
      <w:b/>
      <w:bCs/>
    </w:rPr>
  </w:style>
  <w:style w:type="character" w:customStyle="1" w:styleId="SangradetextonormalCar">
    <w:name w:val="Sangría de texto normal Car"/>
    <w:link w:val="Sangradetextonormal"/>
    <w:semiHidden/>
    <w:rsid w:val="00D473C2"/>
    <w:rPr>
      <w:rFonts w:ascii="Arial" w:hAnsi="Arial" w:cs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75"/>
    <w:pPr>
      <w:keepLines/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apfr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pfre\Simplificacion%20MpM\Simplificacion%20DF\Simplificaci&#243;n%20dise&#241;o%20funcional%20v13_JC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2B2FFDC12EF94DA0A18B96B2884BD5" ma:contentTypeVersion="0" ma:contentTypeDescription="Crear nuevo documento." ma:contentTypeScope="" ma:versionID="08b5d533907425cd9d32353d7bc066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BEAF3-1280-4C2D-9BBA-68C988A7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448226-2202-4115-91C1-13D333A38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6FC89-BCDF-4E75-8462-FCB003D3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Simplificación diseño funcional v13_JCR.dot</Template>
  <TotalTime>115</TotalTime>
  <Pages>13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Técnico &lt;Aplicación de Desarrollo&gt;</vt:lpstr>
    </vt:vector>
  </TitlesOfParts>
  <Company>MAPFRE</Company>
  <LinksUpToDate>false</LinksUpToDate>
  <CharactersWithSpaces>4368</CharactersWithSpaces>
  <SharedDoc>false</SharedDoc>
  <HLinks>
    <vt:vector size="126" baseType="variant">
      <vt:variant>
        <vt:i4>2752572</vt:i4>
      </vt:variant>
      <vt:variant>
        <vt:i4>90</vt:i4>
      </vt:variant>
      <vt:variant>
        <vt:i4>0</vt:i4>
      </vt:variant>
      <vt:variant>
        <vt:i4>5</vt:i4>
      </vt:variant>
      <vt:variant>
        <vt:lpwstr>http://www.mapfre.com/</vt:lpwstr>
      </vt:variant>
      <vt:variant>
        <vt:lpwstr/>
      </vt:variant>
      <vt:variant>
        <vt:i4>1310723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_Toc425506624</vt:lpwstr>
      </vt:variant>
      <vt:variant>
        <vt:i4>1310724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_Toc425506623</vt:lpwstr>
      </vt:variant>
      <vt:variant>
        <vt:i4>1310725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_Toc425506622</vt:lpwstr>
      </vt:variant>
      <vt:variant>
        <vt:i4>1310726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_Toc425506621</vt:lpwstr>
      </vt:variant>
      <vt:variant>
        <vt:i4>1310727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_Toc425506620</vt:lpwstr>
      </vt:variant>
      <vt:variant>
        <vt:i4>1507342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_Toc425506619</vt:lpwstr>
      </vt:variant>
      <vt:variant>
        <vt:i4>1507343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_Toc425506618</vt:lpwstr>
      </vt:variant>
      <vt:variant>
        <vt:i4>1507328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_Toc425506617</vt:lpwstr>
      </vt:variant>
      <vt:variant>
        <vt:i4>1507329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_Toc425506616</vt:lpwstr>
      </vt:variant>
      <vt:variant>
        <vt:i4>1507330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_Toc425506615</vt:lpwstr>
      </vt:variant>
      <vt:variant>
        <vt:i4>1507331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_Toc425506614</vt:lpwstr>
      </vt:variant>
      <vt:variant>
        <vt:i4>1507332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_Toc425506613</vt:lpwstr>
      </vt:variant>
      <vt:variant>
        <vt:i4>1507333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_Toc425506612</vt:lpwstr>
      </vt:variant>
      <vt:variant>
        <vt:i4>7471104</vt:i4>
      </vt:variant>
      <vt:variant>
        <vt:i4>4844</vt:i4>
      </vt:variant>
      <vt:variant>
        <vt:i4>1025</vt:i4>
      </vt:variant>
      <vt:variant>
        <vt:i4>1</vt:i4>
      </vt:variant>
      <vt:variant>
        <vt:lpwstr>Captura%20de%20pantalla%202015-07-24%20a%20las%2011</vt:lpwstr>
      </vt:variant>
      <vt:variant>
        <vt:lpwstr/>
      </vt:variant>
      <vt:variant>
        <vt:i4>7471107</vt:i4>
      </vt:variant>
      <vt:variant>
        <vt:i4>6830</vt:i4>
      </vt:variant>
      <vt:variant>
        <vt:i4>1029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6833</vt:i4>
      </vt:variant>
      <vt:variant>
        <vt:i4>1030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8137</vt:i4>
      </vt:variant>
      <vt:variant>
        <vt:i4>1027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7471107</vt:i4>
      </vt:variant>
      <vt:variant>
        <vt:i4>8140</vt:i4>
      </vt:variant>
      <vt:variant>
        <vt:i4>1028</vt:i4>
      </vt:variant>
      <vt:variant>
        <vt:i4>1</vt:i4>
      </vt:variant>
      <vt:variant>
        <vt:lpwstr>Captura%20de%20pantalla%202015-07-24%20a%20las%2012</vt:lpwstr>
      </vt:variant>
      <vt:variant>
        <vt:lpwstr/>
      </vt:variant>
      <vt:variant>
        <vt:i4>7471106</vt:i4>
      </vt:variant>
      <vt:variant>
        <vt:i4>9195</vt:i4>
      </vt:variant>
      <vt:variant>
        <vt:i4>1031</vt:i4>
      </vt:variant>
      <vt:variant>
        <vt:i4>1</vt:i4>
      </vt:variant>
      <vt:variant>
        <vt:lpwstr>Captura%20de%20pantalla%202015-07-24%20a%20las%2013</vt:lpwstr>
      </vt:variant>
      <vt:variant>
        <vt:lpwstr/>
      </vt:variant>
      <vt:variant>
        <vt:i4>7471106</vt:i4>
      </vt:variant>
      <vt:variant>
        <vt:i4>9198</vt:i4>
      </vt:variant>
      <vt:variant>
        <vt:i4>1032</vt:i4>
      </vt:variant>
      <vt:variant>
        <vt:i4>1</vt:i4>
      </vt:variant>
      <vt:variant>
        <vt:lpwstr>Captura%20de%20pantalla%202015-07-24%20a%20las%2013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Técnico &lt;Aplicación de Desarrollo&gt;</dc:title>
  <dc:subject>Revisable</dc:subject>
  <dc:creator>Administrador</dc:creator>
  <cp:keywords/>
  <dc:description>Consultoría y Control de Calidad</dc:description>
  <cp:lastModifiedBy>Raffo Huaman, Javier Augusto</cp:lastModifiedBy>
  <cp:revision>21</cp:revision>
  <cp:lastPrinted>2015-07-06T18:22:00Z</cp:lastPrinted>
  <dcterms:created xsi:type="dcterms:W3CDTF">2015-07-24T19:54:00Z</dcterms:created>
  <dcterms:modified xsi:type="dcterms:W3CDTF">2015-09-02T19:55:00Z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">
    <vt:filetime>2014-06-19T22:00:00Z</vt:filetime>
  </property>
  <property fmtid="{D5CDD505-2E9C-101B-9397-08002B2CF9AE}" pid="3" name="Entidad">
    <vt:lpwstr>MAPFRE</vt:lpwstr>
  </property>
  <property fmtid="{D5CDD505-2E9C-101B-9397-08002B2CF9AE}" pid="4" name="Asunto">
    <vt:lpwstr>Análisis Funcional</vt:lpwstr>
  </property>
  <property fmtid="{D5CDD505-2E9C-101B-9397-08002B2CF9AE}" pid="5" name="Versión">
    <vt:lpwstr>v 3.0</vt:lpwstr>
  </property>
</Properties>
</file>