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C0F3" w14:textId="1738CFCF" w:rsidR="006C6C90" w:rsidRPr="002B5018" w:rsidRDefault="00E63AD4" w:rsidP="00E30187">
      <w:pPr>
        <w:pStyle w:val="Ttulo1"/>
      </w:pPr>
      <w:r>
        <w:fldChar w:fldCharType="begin"/>
      </w:r>
      <w:r>
        <w:instrText xml:space="preserve"> TITLE  "Diseño Técnico &lt;Aplicación de Desarrollo&gt;"  \* MERGEFORMAT </w:instrText>
      </w:r>
      <w:r>
        <w:fldChar w:fldCharType="separate"/>
      </w:r>
      <w:bookmarkStart w:id="0" w:name="_Toc434308037"/>
      <w:r w:rsidR="006C6C90">
        <w:t>Diseño Funcional &lt;</w:t>
      </w:r>
      <w:r w:rsidR="00E30187" w:rsidRPr="00E30187">
        <w:t>Optimización de proceso de cálculo de bonos</w:t>
      </w:r>
      <w:r w:rsidR="006C6C90">
        <w:t>&gt;</w:t>
      </w:r>
      <w:r>
        <w:fldChar w:fldCharType="end"/>
      </w:r>
      <w:r w:rsidR="006C6C90">
        <w:t xml:space="preserve">- </w:t>
      </w:r>
      <w:r w:rsidR="00E30187">
        <w:rPr>
          <w:rFonts w:ascii="ArialMT" w:hAnsi="ArialMT" w:cs="ArialMT"/>
          <w:szCs w:val="24"/>
          <w:lang w:eastAsia="es-ES"/>
        </w:rPr>
        <w:t>RQ2015-000298</w:t>
      </w:r>
      <w:bookmarkEnd w:id="0"/>
    </w:p>
    <w:bookmarkStart w:id="1" w:name="_Toc368985304"/>
    <w:bookmarkStart w:id="2" w:name="_Toc368985716"/>
    <w:bookmarkStart w:id="3" w:name="_Toc368986013"/>
    <w:bookmarkStart w:id="4" w:name="_Toc369940470"/>
    <w:p w14:paraId="69FEFC06" w14:textId="2D3614DE" w:rsidR="00320AA5" w:rsidRPr="002B5018" w:rsidRDefault="00043252" w:rsidP="006C6C90">
      <w:pPr>
        <w:pStyle w:val="Firma"/>
        <w:ind w:left="6237"/>
        <w:rPr>
          <w:sz w:val="20"/>
        </w:rPr>
      </w:pPr>
      <w:r w:rsidRPr="00652BCD">
        <w:rPr>
          <w:sz w:val="20"/>
        </w:rPr>
        <w:fldChar w:fldCharType="begin"/>
      </w:r>
      <w:r w:rsidRPr="00652BCD">
        <w:rPr>
          <w:sz w:val="20"/>
        </w:rPr>
        <w:instrText xml:space="preserve"> DOCPROPERTY  fecha  \* MERGEFORMAT </w:instrText>
      </w:r>
      <w:r w:rsidRPr="00652BCD">
        <w:rPr>
          <w:sz w:val="20"/>
        </w:rPr>
        <w:fldChar w:fldCharType="separate"/>
      </w:r>
      <w:r w:rsidR="00E30187">
        <w:rPr>
          <w:sz w:val="20"/>
        </w:rPr>
        <w:t>25/09</w:t>
      </w:r>
      <w:r w:rsidR="0028277A" w:rsidRPr="00652BCD">
        <w:rPr>
          <w:sz w:val="20"/>
        </w:rPr>
        <w:t>/2015</w:t>
      </w:r>
      <w:r w:rsidRPr="00652BCD">
        <w:rPr>
          <w:sz w:val="20"/>
        </w:rPr>
        <w:fldChar w:fldCharType="end"/>
      </w:r>
      <w:r w:rsidR="00A1394C" w:rsidRPr="00652BCD">
        <w:rPr>
          <w:sz w:val="20"/>
        </w:rPr>
        <w:t xml:space="preserve"> </w:t>
      </w:r>
      <w:r w:rsidR="00320AA5" w:rsidRPr="00652BCD">
        <w:rPr>
          <w:sz w:val="20"/>
        </w:rPr>
        <w:t xml:space="preserve">– </w:t>
      </w:r>
      <w:r w:rsidRPr="00652BCD">
        <w:rPr>
          <w:sz w:val="20"/>
        </w:rPr>
        <w:fldChar w:fldCharType="begin"/>
      </w:r>
      <w:r w:rsidRPr="00652BCD">
        <w:rPr>
          <w:sz w:val="20"/>
        </w:rPr>
        <w:instrText xml:space="preserve"> DOCPROPERTY  Versión  \* MERGEFORMAT </w:instrText>
      </w:r>
      <w:r w:rsidRPr="00652BCD">
        <w:rPr>
          <w:sz w:val="20"/>
        </w:rPr>
        <w:fldChar w:fldCharType="separate"/>
      </w:r>
      <w:r w:rsidR="00FA74BD" w:rsidRPr="00652BCD">
        <w:rPr>
          <w:sz w:val="20"/>
        </w:rPr>
        <w:t xml:space="preserve">v </w:t>
      </w:r>
      <w:r w:rsidR="006C6C90">
        <w:rPr>
          <w:sz w:val="20"/>
        </w:rPr>
        <w:t>1.0</w:t>
      </w:r>
      <w:r w:rsidRPr="00652BCD">
        <w:rPr>
          <w:sz w:val="20"/>
        </w:rPr>
        <w:fldChar w:fldCharType="end"/>
      </w:r>
      <w:r w:rsidR="00320AA5" w:rsidRPr="002B5018">
        <w:rPr>
          <w:sz w:val="20"/>
        </w:rPr>
        <w:t xml:space="preserve"> </w:t>
      </w:r>
    </w:p>
    <w:p w14:paraId="76175289" w14:textId="77777777" w:rsidR="000133BC" w:rsidRPr="002B5018" w:rsidRDefault="000133BC" w:rsidP="00320AA5">
      <w:pPr>
        <w:pStyle w:val="Firma"/>
        <w:ind w:left="0"/>
        <w:jc w:val="both"/>
        <w:sectPr w:rsidR="000133BC" w:rsidRPr="002B5018" w:rsidSect="00320AA5">
          <w:headerReference w:type="default" r:id="rId11"/>
          <w:pgSz w:w="11907" w:h="16840" w:code="9"/>
          <w:pgMar w:top="1418" w:right="850" w:bottom="1418" w:left="1418" w:header="720" w:footer="720" w:gutter="0"/>
          <w:cols w:space="720"/>
          <w:vAlign w:val="center"/>
        </w:sectPr>
      </w:pPr>
    </w:p>
    <w:p w14:paraId="77C6423C" w14:textId="77777777" w:rsidR="006947E1" w:rsidRPr="002B5018" w:rsidRDefault="009C31E4" w:rsidP="009C31E4">
      <w:pPr>
        <w:pStyle w:val="Ttulondice"/>
      </w:pPr>
      <w:r w:rsidRPr="002B5018">
        <w:lastRenderedPageBreak/>
        <w:t>Control de cambios</w:t>
      </w:r>
      <w:r w:rsidR="008F02E6" w:rsidRPr="002B5018">
        <w:t xml:space="preserve"> del documento</w:t>
      </w:r>
    </w:p>
    <w:p w14:paraId="0BE7EA5E" w14:textId="77777777" w:rsidR="00320AA5" w:rsidRDefault="00320AA5" w:rsidP="00320AA5">
      <w:pPr>
        <w:ind w:left="0"/>
        <w:rPr>
          <w:sz w:val="20"/>
          <w:lang w:eastAsia="es-ES"/>
        </w:rPr>
      </w:pPr>
    </w:p>
    <w:p w14:paraId="5B16C148" w14:textId="77777777" w:rsidR="00B71C55" w:rsidRPr="002B5018" w:rsidRDefault="00B71C55" w:rsidP="00320AA5">
      <w:pPr>
        <w:ind w:left="0"/>
        <w:rPr>
          <w:sz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877"/>
        <w:gridCol w:w="1276"/>
        <w:gridCol w:w="4677"/>
        <w:gridCol w:w="2835"/>
      </w:tblGrid>
      <w:tr w:rsidR="00320AA5" w:rsidRPr="002B5018" w14:paraId="497A7896" w14:textId="77777777" w:rsidTr="00C349DB">
        <w:tc>
          <w:tcPr>
            <w:tcW w:w="9665" w:type="dxa"/>
            <w:gridSpan w:val="4"/>
            <w:shd w:val="clear" w:color="auto" w:fill="B3B3B3"/>
          </w:tcPr>
          <w:p w14:paraId="1301DCA6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22"/>
                <w:szCs w:val="22"/>
                <w:lang w:eastAsia="es-ES"/>
              </w:rPr>
            </w:pPr>
            <w:r w:rsidRPr="002B5018">
              <w:rPr>
                <w:b/>
                <w:color w:val="000080"/>
                <w:sz w:val="22"/>
                <w:szCs w:val="22"/>
                <w:lang w:eastAsia="es-ES"/>
              </w:rPr>
              <w:t>Histórico de Versiones</w:t>
            </w:r>
          </w:p>
        </w:tc>
      </w:tr>
      <w:tr w:rsidR="00320AA5" w:rsidRPr="002B5018" w14:paraId="43787409" w14:textId="77777777" w:rsidTr="00C349DB">
        <w:tc>
          <w:tcPr>
            <w:tcW w:w="877" w:type="dxa"/>
            <w:shd w:val="clear" w:color="auto" w:fill="B3B3B3"/>
          </w:tcPr>
          <w:p w14:paraId="7A70F9BD" w14:textId="77777777" w:rsidR="00320AA5" w:rsidRPr="002B5018" w:rsidRDefault="00320AA5" w:rsidP="00320AA5">
            <w:pPr>
              <w:ind w:left="0"/>
              <w:jc w:val="center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1276" w:type="dxa"/>
            <w:shd w:val="clear" w:color="auto" w:fill="B3B3B3"/>
          </w:tcPr>
          <w:p w14:paraId="5B29D366" w14:textId="77777777" w:rsidR="00320AA5" w:rsidRPr="002B5018" w:rsidRDefault="00320AA5" w:rsidP="00320AA5">
            <w:pPr>
              <w:ind w:left="0"/>
              <w:jc w:val="center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4677" w:type="dxa"/>
            <w:shd w:val="clear" w:color="auto" w:fill="B3B3B3"/>
          </w:tcPr>
          <w:p w14:paraId="6E9FE71D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Resumen de los cambios</w:t>
            </w:r>
          </w:p>
        </w:tc>
        <w:tc>
          <w:tcPr>
            <w:tcW w:w="2835" w:type="dxa"/>
            <w:shd w:val="clear" w:color="auto" w:fill="B3B3B3"/>
          </w:tcPr>
          <w:p w14:paraId="0772356E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Autor</w:t>
            </w:r>
          </w:p>
        </w:tc>
      </w:tr>
      <w:tr w:rsidR="00320AA5" w:rsidRPr="002B5018" w14:paraId="240421F7" w14:textId="77777777" w:rsidTr="006C6C90">
        <w:trPr>
          <w:trHeight w:val="291"/>
        </w:trPr>
        <w:tc>
          <w:tcPr>
            <w:tcW w:w="877" w:type="dxa"/>
          </w:tcPr>
          <w:p w14:paraId="7F084426" w14:textId="77777777" w:rsidR="00320AA5" w:rsidRPr="002B5018" w:rsidRDefault="0036093E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V 1.0</w:t>
            </w:r>
          </w:p>
        </w:tc>
        <w:tc>
          <w:tcPr>
            <w:tcW w:w="1276" w:type="dxa"/>
          </w:tcPr>
          <w:p w14:paraId="7B2B5F8F" w14:textId="5ABD0B6D" w:rsidR="00320AA5" w:rsidRPr="002B5018" w:rsidRDefault="00E30187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25/09</w:t>
            </w:r>
            <w:r w:rsidR="000B39F2">
              <w:rPr>
                <w:sz w:val="18"/>
                <w:szCs w:val="18"/>
                <w:lang w:eastAsia="es-ES"/>
              </w:rPr>
              <w:t>/201</w:t>
            </w:r>
            <w:r>
              <w:rPr>
                <w:sz w:val="18"/>
                <w:szCs w:val="18"/>
                <w:lang w:eastAsia="es-ES"/>
              </w:rPr>
              <w:t>5</w:t>
            </w:r>
          </w:p>
        </w:tc>
        <w:tc>
          <w:tcPr>
            <w:tcW w:w="4677" w:type="dxa"/>
          </w:tcPr>
          <w:p w14:paraId="49FDF798" w14:textId="77777777" w:rsidR="00320AA5" w:rsidRPr="002B5018" w:rsidRDefault="0036093E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Versión inicial</w:t>
            </w:r>
          </w:p>
        </w:tc>
        <w:tc>
          <w:tcPr>
            <w:tcW w:w="2835" w:type="dxa"/>
          </w:tcPr>
          <w:p w14:paraId="2F106BCB" w14:textId="77777777" w:rsidR="00320AA5" w:rsidRPr="002B5018" w:rsidRDefault="006C6C90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Javier Raffo</w:t>
            </w:r>
          </w:p>
        </w:tc>
      </w:tr>
    </w:tbl>
    <w:p w14:paraId="4D97C4B1" w14:textId="77777777" w:rsidR="00320AA5" w:rsidRPr="002B5018" w:rsidRDefault="00320AA5" w:rsidP="00320AA5">
      <w:pPr>
        <w:pStyle w:val="Encabezado"/>
        <w:tabs>
          <w:tab w:val="clear" w:pos="4252"/>
          <w:tab w:val="clear" w:pos="8504"/>
        </w:tabs>
        <w:ind w:left="0"/>
        <w:rPr>
          <w:sz w:val="20"/>
        </w:rPr>
      </w:pPr>
    </w:p>
    <w:p w14:paraId="52618A79" w14:textId="77777777" w:rsidR="006947E1" w:rsidRPr="002B5018" w:rsidRDefault="006947E1">
      <w:pPr>
        <w:pStyle w:val="Ttulondice"/>
      </w:pPr>
      <w:r w:rsidRPr="002B5018">
        <w:lastRenderedPageBreak/>
        <w:t>Índice</w:t>
      </w:r>
    </w:p>
    <w:p w14:paraId="3144E31A" w14:textId="77777777" w:rsidR="00174720" w:rsidRDefault="00EC1B75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308037" w:history="1">
        <w:r w:rsidR="00174720" w:rsidRPr="006A7D2C">
          <w:rPr>
            <w:rStyle w:val="Hipervnculo"/>
          </w:rPr>
          <w:t xml:space="preserve">Diseño Funcional &lt;Optimización de proceso de cálculo de bonos&gt;- </w:t>
        </w:r>
        <w:r w:rsidR="00174720" w:rsidRPr="006A7D2C">
          <w:rPr>
            <w:rStyle w:val="Hipervnculo"/>
            <w:rFonts w:ascii="ArialMT" w:hAnsi="ArialMT" w:cs="ArialMT"/>
            <w:lang w:eastAsia="es-ES"/>
          </w:rPr>
          <w:t>RQ2015-000298</w:t>
        </w:r>
        <w:r w:rsidR="00174720">
          <w:rPr>
            <w:noProof/>
            <w:webHidden/>
          </w:rPr>
          <w:tab/>
        </w:r>
        <w:r w:rsidR="00174720">
          <w:rPr>
            <w:noProof/>
            <w:webHidden/>
          </w:rPr>
          <w:fldChar w:fldCharType="begin"/>
        </w:r>
        <w:r w:rsidR="00174720">
          <w:rPr>
            <w:noProof/>
            <w:webHidden/>
          </w:rPr>
          <w:instrText xml:space="preserve"> PAGEREF _Toc434308037 \h </w:instrText>
        </w:r>
        <w:r w:rsidR="00174720">
          <w:rPr>
            <w:noProof/>
            <w:webHidden/>
          </w:rPr>
        </w:r>
        <w:r w:rsidR="00174720">
          <w:rPr>
            <w:noProof/>
            <w:webHidden/>
          </w:rPr>
          <w:fldChar w:fldCharType="separate"/>
        </w:r>
        <w:r w:rsidR="00174720">
          <w:rPr>
            <w:noProof/>
            <w:webHidden/>
          </w:rPr>
          <w:t>1</w:t>
        </w:r>
        <w:r w:rsidR="00174720">
          <w:rPr>
            <w:noProof/>
            <w:webHidden/>
          </w:rPr>
          <w:fldChar w:fldCharType="end"/>
        </w:r>
      </w:hyperlink>
    </w:p>
    <w:p w14:paraId="3AC91790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38" w:history="1">
        <w:r w:rsidR="00174720" w:rsidRPr="006A7D2C">
          <w:rPr>
            <w:rStyle w:val="Hipervnculo"/>
          </w:rPr>
          <w:t>1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Alcances y objetivos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_Toc434308038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3</w:t>
        </w:r>
        <w:r w:rsidR="00174720">
          <w:rPr>
            <w:webHidden/>
          </w:rPr>
          <w:fldChar w:fldCharType="end"/>
        </w:r>
      </w:hyperlink>
    </w:p>
    <w:p w14:paraId="4F99D537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39" w:history="1">
        <w:r w:rsidR="00174720" w:rsidRPr="006A7D2C">
          <w:rPr>
            <w:rStyle w:val="Hipervnculo"/>
          </w:rPr>
          <w:t>2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&lt;F001_GenerarHistoricoBonos&gt;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_Toc434308039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4</w:t>
        </w:r>
        <w:r w:rsidR="00174720">
          <w:rPr>
            <w:webHidden/>
          </w:rPr>
          <w:fldChar w:fldCharType="end"/>
        </w:r>
      </w:hyperlink>
    </w:p>
    <w:p w14:paraId="5B957A04" w14:textId="77777777" w:rsidR="00174720" w:rsidRDefault="00C5076F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0" w:history="1">
        <w:r w:rsidR="00174720" w:rsidRPr="006A7D2C">
          <w:rPr>
            <w:rStyle w:val="Hipervnculo"/>
          </w:rPr>
          <w:t>2.1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&lt;CU001_GenerarHistoricoBonos&gt;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_Toc434308040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4</w:t>
        </w:r>
        <w:r w:rsidR="00174720">
          <w:rPr>
            <w:webHidden/>
          </w:rPr>
          <w:fldChar w:fldCharType="end"/>
        </w:r>
      </w:hyperlink>
    </w:p>
    <w:p w14:paraId="1076DFE5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1" w:history="1">
        <w:r w:rsidR="00174720" w:rsidRPr="006A7D2C">
          <w:rPr>
            <w:rStyle w:val="Hipervnculo"/>
          </w:rPr>
          <w:t>3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&lt;F002_GenerarDbfHistoricoBonos&gt;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_Toc434308041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6</w:t>
        </w:r>
        <w:r w:rsidR="00174720">
          <w:rPr>
            <w:webHidden/>
          </w:rPr>
          <w:fldChar w:fldCharType="end"/>
        </w:r>
      </w:hyperlink>
    </w:p>
    <w:p w14:paraId="3B781202" w14:textId="77777777" w:rsidR="00174720" w:rsidRDefault="00C5076F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2" w:history="1">
        <w:r w:rsidR="00174720" w:rsidRPr="006A7D2C">
          <w:rPr>
            <w:rStyle w:val="Hipervnculo"/>
          </w:rPr>
          <w:t>3.1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&lt;CU002_GenerarDbfHistoricoBonos&gt;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_Toc434308042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6</w:t>
        </w:r>
        <w:r w:rsidR="00174720">
          <w:rPr>
            <w:webHidden/>
          </w:rPr>
          <w:fldChar w:fldCharType="end"/>
        </w:r>
      </w:hyperlink>
    </w:p>
    <w:p w14:paraId="0857AAF3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3" w:history="1">
        <w:r w:rsidR="00174720" w:rsidRPr="006A7D2C">
          <w:rPr>
            <w:rStyle w:val="Hipervnculo"/>
          </w:rPr>
          <w:t>4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Arquitectura del Sistema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_Toc434308043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7</w:t>
        </w:r>
        <w:r w:rsidR="00174720">
          <w:rPr>
            <w:webHidden/>
          </w:rPr>
          <w:fldChar w:fldCharType="end"/>
        </w:r>
      </w:hyperlink>
    </w:p>
    <w:p w14:paraId="2645E60D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4" w:history="1">
        <w:r w:rsidR="00174720" w:rsidRPr="006A7D2C">
          <w:rPr>
            <w:rStyle w:val="Hipervnculo"/>
          </w:rPr>
          <w:t>5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Entidades de datos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_Toc434308044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8</w:t>
        </w:r>
        <w:r w:rsidR="00174720">
          <w:rPr>
            <w:webHidden/>
          </w:rPr>
          <w:fldChar w:fldCharType="end"/>
        </w:r>
      </w:hyperlink>
    </w:p>
    <w:p w14:paraId="629735EC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5" w:history="1">
        <w:r w:rsidR="00174720" w:rsidRPr="006A7D2C">
          <w:rPr>
            <w:rStyle w:val="Hipervnculo"/>
          </w:rPr>
          <w:t>6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Actores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_Toc434308045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9</w:t>
        </w:r>
        <w:r w:rsidR="00174720">
          <w:rPr>
            <w:webHidden/>
          </w:rPr>
          <w:fldChar w:fldCharType="end"/>
        </w:r>
      </w:hyperlink>
    </w:p>
    <w:p w14:paraId="5DFC7739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6" w:history="1">
        <w:r w:rsidR="00174720" w:rsidRPr="006A7D2C">
          <w:rPr>
            <w:rStyle w:val="Hipervnculo"/>
          </w:rPr>
          <w:t>7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Servicios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_Toc434308046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10</w:t>
        </w:r>
        <w:r w:rsidR="00174720">
          <w:rPr>
            <w:webHidden/>
          </w:rPr>
          <w:fldChar w:fldCharType="end"/>
        </w:r>
      </w:hyperlink>
    </w:p>
    <w:p w14:paraId="3976B367" w14:textId="77777777" w:rsidR="00174720" w:rsidRDefault="00C507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34308047" w:history="1">
        <w:r w:rsidR="00174720" w:rsidRPr="006A7D2C">
          <w:rPr>
            <w:rStyle w:val="Hipervnculo"/>
          </w:rPr>
          <w:t>8</w:t>
        </w:r>
        <w:r w:rsidR="00174720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174720" w:rsidRPr="006A7D2C">
          <w:rPr>
            <w:rStyle w:val="Hipervnculo"/>
          </w:rPr>
          <w:t>Anexos</w:t>
        </w:r>
        <w:r w:rsidR="00174720">
          <w:rPr>
            <w:webHidden/>
          </w:rPr>
          <w:tab/>
        </w:r>
        <w:r w:rsidR="00174720">
          <w:rPr>
            <w:webHidden/>
          </w:rPr>
          <w:fldChar w:fldCharType="begin"/>
        </w:r>
        <w:r w:rsidR="00174720">
          <w:rPr>
            <w:webHidden/>
          </w:rPr>
          <w:instrText xml:space="preserve"> PAGEREF _Toc434308047 \h </w:instrText>
        </w:r>
        <w:r w:rsidR="00174720">
          <w:rPr>
            <w:webHidden/>
          </w:rPr>
        </w:r>
        <w:r w:rsidR="00174720">
          <w:rPr>
            <w:webHidden/>
          </w:rPr>
          <w:fldChar w:fldCharType="separate"/>
        </w:r>
        <w:r w:rsidR="00174720">
          <w:rPr>
            <w:webHidden/>
          </w:rPr>
          <w:t>11</w:t>
        </w:r>
        <w:r w:rsidR="00174720">
          <w:rPr>
            <w:webHidden/>
          </w:rPr>
          <w:fldChar w:fldCharType="end"/>
        </w:r>
      </w:hyperlink>
    </w:p>
    <w:p w14:paraId="6E2C54BE" w14:textId="77777777" w:rsidR="002B5018" w:rsidRPr="008E7B73" w:rsidRDefault="00EC1B75" w:rsidP="006C6C90">
      <w:r>
        <w:fldChar w:fldCharType="end"/>
      </w:r>
    </w:p>
    <w:p w14:paraId="35BBF941" w14:textId="77777777" w:rsidR="002B5018" w:rsidRPr="002B5018" w:rsidRDefault="002B5018" w:rsidP="002B5018">
      <w:pPr>
        <w:rPr>
          <w:sz w:val="20"/>
        </w:rPr>
      </w:pPr>
    </w:p>
    <w:p w14:paraId="075612C0" w14:textId="77777777" w:rsidR="002B5018" w:rsidRPr="002B5018" w:rsidRDefault="002B5018" w:rsidP="002B5018">
      <w:pPr>
        <w:rPr>
          <w:sz w:val="20"/>
        </w:rPr>
      </w:pPr>
    </w:p>
    <w:tbl>
      <w:tblPr>
        <w:tblpPr w:leftFromText="142" w:rightFromText="142" w:vertAnchor="page" w:horzAnchor="margin" w:tblpY="13049"/>
        <w:tblW w:w="0" w:type="auto"/>
        <w:tblLook w:val="04A0" w:firstRow="1" w:lastRow="0" w:firstColumn="1" w:lastColumn="0" w:noHBand="0" w:noVBand="1"/>
      </w:tblPr>
      <w:tblGrid>
        <w:gridCol w:w="9793"/>
      </w:tblGrid>
      <w:tr w:rsidR="00FA0F2A" w:rsidRPr="002B5018" w14:paraId="5D3CB6C4" w14:textId="77777777" w:rsidTr="00FA0F2A">
        <w:trPr>
          <w:trHeight w:val="2117"/>
        </w:trPr>
        <w:tc>
          <w:tcPr>
            <w:tcW w:w="9793" w:type="dxa"/>
            <w:shd w:val="clear" w:color="auto" w:fill="auto"/>
          </w:tcPr>
          <w:p w14:paraId="0C1A04F4" w14:textId="77777777" w:rsidR="00FA0F2A" w:rsidRPr="002B5018" w:rsidRDefault="00FA0F2A" w:rsidP="00FA0F2A">
            <w:pPr>
              <w:ind w:left="0"/>
            </w:pPr>
            <w:r w:rsidRPr="002B5018">
              <w:rPr>
                <w:rFonts w:ascii="Bookman Old Style" w:hAnsi="Bookman Old Style"/>
                <w:snapToGrid w:val="0"/>
                <w:sz w:val="20"/>
                <w:lang w:eastAsia="es-ES"/>
              </w:rPr>
              <w:t xml:space="preserve">El presente documento es propiedad de MAPFRE y es exclusivamente para uso interno o de cualquiera de las Entidades del Grupo MAPFRE (listado completo en la página </w:t>
            </w:r>
            <w:hyperlink r:id="rId12" w:history="1">
              <w:r w:rsidRPr="002B5018">
                <w:rPr>
                  <w:rStyle w:val="Hipervnculo"/>
                  <w:rFonts w:ascii="Bookman Old Style" w:hAnsi="Bookman Old Style"/>
                  <w:noProof w:val="0"/>
                  <w:snapToGrid w:val="0"/>
                  <w:color w:val="0000FF"/>
                  <w:sz w:val="20"/>
                  <w:szCs w:val="20"/>
                  <w:lang w:eastAsia="es-ES"/>
                </w:rPr>
                <w:t>www.mapfre.com</w:t>
              </w:r>
            </w:hyperlink>
            <w:r w:rsidRPr="002B5018">
              <w:rPr>
                <w:rFonts w:ascii="Bookman Old Style" w:hAnsi="Bookman Old Style"/>
                <w:snapToGrid w:val="0"/>
                <w:sz w:val="20"/>
                <w:lang w:eastAsia="es-ES"/>
              </w:rPr>
              <w:t>). No podrá ser reproducido total o parcialmente, ni procederse a su transmisión de ninguna forma, ya sea electrónica, mecánica, por fotocopia, grabación, reproducción u otros medios sin autorización expresa al efecto.</w:t>
            </w:r>
          </w:p>
        </w:tc>
      </w:tr>
    </w:tbl>
    <w:p w14:paraId="7D3C6AE5" w14:textId="77777777" w:rsidR="006947E1" w:rsidRPr="002B5018" w:rsidRDefault="006947E1">
      <w:pPr>
        <w:rPr>
          <w:sz w:val="18"/>
        </w:rPr>
      </w:pPr>
    </w:p>
    <w:p w14:paraId="11DDD066" w14:textId="77777777" w:rsidR="006947E1" w:rsidRPr="002B5018" w:rsidRDefault="006947E1">
      <w:pPr>
        <w:pStyle w:val="Ttulondice"/>
        <w:sectPr w:rsidR="006947E1" w:rsidRPr="002B5018" w:rsidSect="00F90404">
          <w:headerReference w:type="default" r:id="rId13"/>
          <w:pgSz w:w="11907" w:h="16840" w:code="9"/>
          <w:pgMar w:top="1418" w:right="850" w:bottom="1418" w:left="1418" w:header="720" w:footer="366" w:gutter="0"/>
          <w:pgNumType w:start="1"/>
          <w:cols w:space="720"/>
        </w:sectPr>
      </w:pPr>
    </w:p>
    <w:p w14:paraId="0590A09D" w14:textId="77777777" w:rsidR="004C20FB" w:rsidRPr="002B5018" w:rsidRDefault="007C5AB2" w:rsidP="004C20FB">
      <w:pPr>
        <w:pStyle w:val="Ttulo2"/>
        <w:tabs>
          <w:tab w:val="clear" w:pos="576"/>
        </w:tabs>
        <w:ind w:left="0" w:firstLine="0"/>
        <w:jc w:val="both"/>
      </w:pPr>
      <w:bookmarkStart w:id="5" w:name="Inicio"/>
      <w:bookmarkStart w:id="6" w:name="_Toc332630024"/>
      <w:bookmarkStart w:id="7" w:name="_Toc355011925"/>
      <w:bookmarkStart w:id="8" w:name="_Toc434308038"/>
      <w:bookmarkEnd w:id="1"/>
      <w:bookmarkEnd w:id="2"/>
      <w:bookmarkEnd w:id="3"/>
      <w:bookmarkEnd w:id="4"/>
      <w:bookmarkEnd w:id="5"/>
      <w:r w:rsidRPr="002B5018">
        <w:lastRenderedPageBreak/>
        <w:t>Alcances y objetivos</w:t>
      </w:r>
      <w:bookmarkEnd w:id="6"/>
      <w:bookmarkEnd w:id="7"/>
      <w:bookmarkEnd w:id="8"/>
    </w:p>
    <w:p w14:paraId="186E6C6C" w14:textId="77777777" w:rsidR="00EB5428" w:rsidRDefault="00EB5428" w:rsidP="003A6432">
      <w:pPr>
        <w:pStyle w:val="InfoBlue"/>
      </w:pPr>
    </w:p>
    <w:p w14:paraId="2FBFFD0F" w14:textId="5F003339" w:rsidR="00E30187" w:rsidRPr="00E30187" w:rsidRDefault="00E30187" w:rsidP="00E30187">
      <w:pPr>
        <w:pStyle w:val="Textoindependiente"/>
        <w:ind w:left="0"/>
        <w:rPr>
          <w:rFonts w:cs="Arial"/>
          <w:sz w:val="20"/>
          <w:szCs w:val="22"/>
          <w:lang w:eastAsia="es-ES"/>
        </w:rPr>
      </w:pPr>
      <w:r w:rsidRPr="00E30187">
        <w:rPr>
          <w:rFonts w:cs="Arial"/>
          <w:sz w:val="20"/>
          <w:szCs w:val="22"/>
          <w:lang w:eastAsia="es-ES"/>
        </w:rPr>
        <w:t>Identificar y corregir las diferencias del cálculo de bonos entre el sistema y cactus</w:t>
      </w:r>
      <w:r>
        <w:rPr>
          <w:rFonts w:cs="Arial"/>
          <w:sz w:val="20"/>
          <w:szCs w:val="22"/>
          <w:lang w:eastAsia="es-ES"/>
        </w:rPr>
        <w:t>.</w:t>
      </w:r>
    </w:p>
    <w:p w14:paraId="658C9CEA" w14:textId="40322C20" w:rsidR="00E30187" w:rsidRDefault="00E30187" w:rsidP="00330852">
      <w:pPr>
        <w:pStyle w:val="Textoindependiente"/>
        <w:ind w:left="0"/>
        <w:rPr>
          <w:rFonts w:cs="Arial"/>
          <w:sz w:val="22"/>
          <w:szCs w:val="22"/>
          <w:lang w:eastAsia="es-ES"/>
        </w:rPr>
      </w:pPr>
      <w:r w:rsidRPr="00E30187">
        <w:rPr>
          <w:rFonts w:cs="Arial"/>
          <w:sz w:val="22"/>
          <w:szCs w:val="22"/>
          <w:lang w:eastAsia="es-ES"/>
        </w:rPr>
        <w:t>Validación de los cálculos de los Bonos de Vida</w:t>
      </w:r>
      <w:r>
        <w:rPr>
          <w:rFonts w:cs="Arial"/>
          <w:sz w:val="22"/>
          <w:szCs w:val="22"/>
          <w:lang w:eastAsia="es-ES"/>
        </w:rPr>
        <w:t xml:space="preserve"> Individual, Reserva de Bonos </w:t>
      </w:r>
      <w:r w:rsidRPr="00E30187">
        <w:rPr>
          <w:rFonts w:cs="Arial"/>
          <w:sz w:val="22"/>
          <w:szCs w:val="22"/>
          <w:lang w:eastAsia="es-ES"/>
        </w:rPr>
        <w:t>e implementación de los cambios identificados en TRONWEB</w:t>
      </w:r>
      <w:r>
        <w:rPr>
          <w:rFonts w:cs="Arial"/>
          <w:sz w:val="22"/>
          <w:szCs w:val="22"/>
          <w:lang w:eastAsia="es-ES"/>
        </w:rPr>
        <w:t>.</w:t>
      </w:r>
    </w:p>
    <w:p w14:paraId="02DFF9D7" w14:textId="77777777" w:rsidR="00EB5428" w:rsidRPr="004C6D06" w:rsidRDefault="004C6D06" w:rsidP="003A6432">
      <w:pPr>
        <w:pStyle w:val="InfoBlue"/>
      </w:pPr>
      <w:r w:rsidRPr="004C6D06">
        <w:tab/>
        <w:t xml:space="preserve">  </w:t>
      </w:r>
    </w:p>
    <w:p w14:paraId="65806AEB" w14:textId="773B0F15" w:rsidR="00EB5428" w:rsidRPr="004C6D06" w:rsidRDefault="00747F11" w:rsidP="009E3649">
      <w:pPr>
        <w:pStyle w:val="InfoBlue"/>
        <w:jc w:val="center"/>
      </w:pPr>
      <w:r>
        <w:rPr>
          <w:noProof/>
          <w:lang w:eastAsia="es-PE"/>
        </w:rPr>
        <w:drawing>
          <wp:inline distT="0" distB="0" distL="0" distR="0" wp14:anchorId="6EB9C36B" wp14:editId="107F1AFD">
            <wp:extent cx="5031740" cy="2838450"/>
            <wp:effectExtent l="0" t="0" r="0" b="0"/>
            <wp:docPr id="8" name="Imagen 8" descr="C:\Users\jraffo_w7_app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ffo_w7_app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B3F6" w14:textId="77777777" w:rsidR="00472642" w:rsidRPr="008E7B73" w:rsidRDefault="00472642" w:rsidP="003A6432">
      <w:pPr>
        <w:pStyle w:val="InfoBlue"/>
      </w:pPr>
    </w:p>
    <w:p w14:paraId="390E8EC7" w14:textId="77777777" w:rsidR="00472642" w:rsidRPr="008E7B73" w:rsidRDefault="00472642" w:rsidP="003A6432">
      <w:pPr>
        <w:pStyle w:val="InfoBlue"/>
      </w:pPr>
    </w:p>
    <w:p w14:paraId="7E883AC9" w14:textId="77777777" w:rsidR="00DD5A25" w:rsidRPr="008E7B73" w:rsidRDefault="00DD5A25" w:rsidP="003A6432">
      <w:pPr>
        <w:pStyle w:val="InfoBlue"/>
      </w:pPr>
    </w:p>
    <w:p w14:paraId="4B4430B2" w14:textId="77777777" w:rsidR="00472642" w:rsidRPr="008E7B73" w:rsidRDefault="00472642" w:rsidP="003A6432">
      <w:pPr>
        <w:pStyle w:val="InfoBlue"/>
      </w:pPr>
    </w:p>
    <w:p w14:paraId="120D0A4A" w14:textId="77777777" w:rsidR="00ED5D3E" w:rsidRPr="008E7B73" w:rsidRDefault="00ED5D3E" w:rsidP="003A6432">
      <w:pPr>
        <w:pStyle w:val="InfoBlue"/>
      </w:pPr>
    </w:p>
    <w:p w14:paraId="19506265" w14:textId="77777777" w:rsidR="00472642" w:rsidRPr="008E7B73" w:rsidRDefault="00472642" w:rsidP="003A6432">
      <w:pPr>
        <w:pStyle w:val="InfoBlue"/>
      </w:pPr>
    </w:p>
    <w:p w14:paraId="3BDB884B" w14:textId="77777777" w:rsidR="007C5AB2" w:rsidRPr="008E7B73" w:rsidRDefault="007C5AB2" w:rsidP="003A6432">
      <w:pPr>
        <w:pStyle w:val="InfoBlue"/>
      </w:pPr>
    </w:p>
    <w:p w14:paraId="700889A6" w14:textId="77777777" w:rsidR="007C5AB2" w:rsidRPr="008E7B73" w:rsidRDefault="007C5AB2" w:rsidP="003A6432">
      <w:pPr>
        <w:pStyle w:val="InfoBlue"/>
      </w:pPr>
      <w:r w:rsidRPr="008E7B73">
        <w:t>.</w:t>
      </w:r>
    </w:p>
    <w:p w14:paraId="12958E6F" w14:textId="77777777" w:rsidR="007C5AB2" w:rsidRPr="008E7B73" w:rsidRDefault="007C5AB2" w:rsidP="00F07D12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0E85E5CF" w14:textId="77777777" w:rsidR="007C5AB2" w:rsidRPr="002B5018" w:rsidRDefault="007C5AB2" w:rsidP="00F07D12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41CDF37E" w14:textId="4C98AF6A" w:rsidR="00D83789" w:rsidRPr="002B5018" w:rsidRDefault="009C5399" w:rsidP="00D83789">
      <w:pPr>
        <w:pStyle w:val="Ttulo2"/>
        <w:tabs>
          <w:tab w:val="clear" w:pos="576"/>
        </w:tabs>
        <w:ind w:left="0" w:firstLine="0"/>
        <w:jc w:val="both"/>
      </w:pPr>
      <w:bookmarkStart w:id="9" w:name="_Toc332630025"/>
      <w:bookmarkStart w:id="10" w:name="_Toc355011926"/>
      <w:bookmarkStart w:id="11" w:name="_Toc434308039"/>
      <w:bookmarkStart w:id="12" w:name="_Toc214332859"/>
      <w:bookmarkStart w:id="13" w:name="_Toc214333180"/>
      <w:bookmarkStart w:id="14" w:name="_Toc214333226"/>
      <w:bookmarkStart w:id="15" w:name="_Toc206485442"/>
      <w:bookmarkStart w:id="16" w:name="_Toc207083625"/>
      <w:bookmarkStart w:id="17" w:name="_Toc207086331"/>
      <w:bookmarkStart w:id="18" w:name="_Toc207627895"/>
      <w:bookmarkStart w:id="19" w:name="_Ref207686571"/>
      <w:bookmarkStart w:id="20" w:name="_Ref207686575"/>
      <w:bookmarkStart w:id="21" w:name="_Toc208056717"/>
      <w:bookmarkStart w:id="22" w:name="_Toc214332860"/>
      <w:bookmarkStart w:id="23" w:name="_Toc214333186"/>
      <w:bookmarkStart w:id="24" w:name="_Toc214333232"/>
      <w:r>
        <w:lastRenderedPageBreak/>
        <w:t>&lt;</w:t>
      </w:r>
      <w:r w:rsidR="00BD1E37">
        <w:t>F</w:t>
      </w:r>
      <w:r w:rsidR="008818BB">
        <w:t>001</w:t>
      </w:r>
      <w:r w:rsidR="00747F11">
        <w:t>_GenerarHistoricoBonos</w:t>
      </w:r>
      <w:r w:rsidR="008E59D5" w:rsidRPr="002B5018">
        <w:t>&gt;</w:t>
      </w:r>
      <w:bookmarkEnd w:id="9"/>
      <w:bookmarkEnd w:id="10"/>
      <w:bookmarkEnd w:id="11"/>
    </w:p>
    <w:p w14:paraId="1502F295" w14:textId="275B9170" w:rsidR="009C5399" w:rsidRDefault="009C5399" w:rsidP="009C5399">
      <w:pPr>
        <w:pStyle w:val="Ttulo3"/>
      </w:pPr>
      <w:bookmarkStart w:id="25" w:name="_Toc434308040"/>
      <w:bookmarkStart w:id="26" w:name="_Toc240696760"/>
      <w:r w:rsidRPr="002B5018">
        <w:t>&lt;CU</w:t>
      </w:r>
      <w:r w:rsidR="001C2DB1">
        <w:t>001</w:t>
      </w:r>
      <w:r w:rsidR="009E0B0A">
        <w:t>_</w:t>
      </w:r>
      <w:r w:rsidR="00747F11">
        <w:t>GenerarHistoricoBonos</w:t>
      </w:r>
      <w:r w:rsidRPr="002B5018">
        <w:t>&gt;</w:t>
      </w:r>
      <w:bookmarkEnd w:id="25"/>
    </w:p>
    <w:p w14:paraId="2D20EE62" w14:textId="77777777" w:rsidR="00F11EF0" w:rsidRPr="00F11EF0" w:rsidRDefault="00F11EF0" w:rsidP="00F11EF0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F11EF0" w:rsidRPr="00CB48D9" w14:paraId="4D8292E8" w14:textId="77777777" w:rsidTr="00CB48D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5FE8A" w14:textId="77777777" w:rsidR="00F11EF0" w:rsidRDefault="00F11EF0" w:rsidP="003A6432">
            <w:pPr>
              <w:pStyle w:val="InfoBlue"/>
            </w:pPr>
            <w:r>
              <w:t>Estado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2E546" w14:textId="77777777" w:rsidR="00F11EF0" w:rsidRDefault="00F11EF0" w:rsidP="003A6432">
            <w:pPr>
              <w:pStyle w:val="InfoBlue"/>
            </w:pPr>
            <w:r>
              <w:t>Tipología</w:t>
            </w:r>
          </w:p>
        </w:tc>
      </w:tr>
      <w:tr w:rsidR="00F11EF0" w:rsidRPr="00CB48D9" w14:paraId="356349BE" w14:textId="77777777" w:rsidTr="00CB48D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BE60" w14:textId="77777777" w:rsidR="00F11EF0" w:rsidRDefault="001C2DB1" w:rsidP="003A6432">
            <w:pPr>
              <w:pStyle w:val="InfoBlue"/>
            </w:pPr>
            <w:r>
              <w:t>Completado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63886" w14:textId="77777777" w:rsidR="00F11EF0" w:rsidRDefault="001C2DB1" w:rsidP="003A6432">
            <w:pPr>
              <w:pStyle w:val="InfoBlue"/>
            </w:pPr>
            <w:r>
              <w:t>Funcional</w:t>
            </w:r>
          </w:p>
        </w:tc>
      </w:tr>
    </w:tbl>
    <w:p w14:paraId="3D10C86E" w14:textId="77777777" w:rsidR="00F11EF0" w:rsidRDefault="00F11EF0" w:rsidP="00E86BFA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47E5E599" w14:textId="77777777" w:rsidR="003A5FFC" w:rsidRDefault="003A5FFC" w:rsidP="009C5399">
      <w:pPr>
        <w:pStyle w:val="Ttulo4"/>
      </w:pPr>
      <w:bookmarkStart w:id="27" w:name="_Toc332630026"/>
      <w:r w:rsidRPr="002B5018">
        <w:t>Descripción</w:t>
      </w:r>
      <w:bookmarkEnd w:id="26"/>
      <w:r w:rsidR="003A77FD" w:rsidRPr="002B5018">
        <w:t xml:space="preserve"> funcional</w:t>
      </w:r>
      <w:bookmarkEnd w:id="27"/>
    </w:p>
    <w:p w14:paraId="59A5FCEA" w14:textId="77777777" w:rsidR="00BC2213" w:rsidRDefault="00BC2213" w:rsidP="00BC2213"/>
    <w:p w14:paraId="7407F3C0" w14:textId="07DA50F3" w:rsidR="006B76AE" w:rsidRDefault="006562AA" w:rsidP="00DB0075">
      <w:pPr>
        <w:numPr>
          <w:ilvl w:val="0"/>
          <w:numId w:val="28"/>
        </w:numPr>
      </w:pPr>
      <w:r>
        <w:t>El objetivo de este caso de uso es extraer la información del cálculo de bono de todas las pólizas con derecho a bono de la unidad de vida.</w:t>
      </w:r>
    </w:p>
    <w:p w14:paraId="23C6F2B8" w14:textId="170E35B6" w:rsidR="006B76AE" w:rsidRDefault="006562AA" w:rsidP="006562AA">
      <w:pPr>
        <w:numPr>
          <w:ilvl w:val="0"/>
          <w:numId w:val="28"/>
        </w:numPr>
      </w:pPr>
      <w:r>
        <w:t xml:space="preserve">Para realizar la extracción de la información es necesario que previamente se haya ejecutado el proceso de </w:t>
      </w:r>
      <w:r w:rsidRPr="006562AA">
        <w:rPr>
          <w:b/>
        </w:rPr>
        <w:t>Cálculo de Bonos</w:t>
      </w:r>
      <w:r>
        <w:t xml:space="preserve"> desde el </w:t>
      </w:r>
      <w:proofErr w:type="spellStart"/>
      <w:r>
        <w:t>TronWeb</w:t>
      </w:r>
      <w:proofErr w:type="spellEnd"/>
      <w:r>
        <w:t>, este proceso realizara el cálculo del último año.</w:t>
      </w:r>
    </w:p>
    <w:p w14:paraId="7412FA03" w14:textId="4CE22C68" w:rsidR="006562AA" w:rsidRDefault="001F2F0C" w:rsidP="006562AA">
      <w:pPr>
        <w:numPr>
          <w:ilvl w:val="0"/>
          <w:numId w:val="28"/>
        </w:numPr>
      </w:pPr>
      <w:r>
        <w:t>La extracción histórica de información de bonos se realiza para cada año desde el nacimiento de la póliza, es decir si se registró en el año 2009, tendrá derecho a bono</w:t>
      </w:r>
      <w:r w:rsidR="00982FA1">
        <w:t xml:space="preserve"> y se considerara en el proceso</w:t>
      </w:r>
      <w:r>
        <w:t xml:space="preserve"> hasta el </w:t>
      </w:r>
      <w:r w:rsidR="00CF29E9">
        <w:t>año</w:t>
      </w:r>
      <w:r>
        <w:t xml:space="preserve"> actual.</w:t>
      </w:r>
    </w:p>
    <w:p w14:paraId="549C29A1" w14:textId="16CB5797" w:rsidR="00CF29E9" w:rsidRDefault="00CF29E9" w:rsidP="00CF29E9">
      <w:pPr>
        <w:numPr>
          <w:ilvl w:val="0"/>
          <w:numId w:val="28"/>
        </w:numPr>
      </w:pPr>
      <w:r>
        <w:t>Dentro del proceso de extracción histórica se implementaran los siguientes puntos:</w:t>
      </w:r>
    </w:p>
    <w:p w14:paraId="05BD0CDD" w14:textId="729C61B6" w:rsidR="00CF29E9" w:rsidRDefault="00CF29E9" w:rsidP="00CF29E9">
      <w:pPr>
        <w:numPr>
          <w:ilvl w:val="1"/>
          <w:numId w:val="28"/>
        </w:numPr>
      </w:pPr>
      <w:r>
        <w:t>Agregación de los datos GI y GE para cada póliza.</w:t>
      </w:r>
    </w:p>
    <w:p w14:paraId="5B931C6C" w14:textId="0AE86B42" w:rsidR="00CF29E9" w:rsidRDefault="00CF29E9" w:rsidP="00CF29E9">
      <w:pPr>
        <w:numPr>
          <w:ilvl w:val="1"/>
          <w:numId w:val="28"/>
        </w:numPr>
      </w:pPr>
      <w:r>
        <w:t>Para las pólizas que hayan sido solicitado reducción o saldado, se deberá agregar el campo de marca de saldado “MCA_SALD” y la fecha de saldado “FEC_SALD”.</w:t>
      </w:r>
    </w:p>
    <w:p w14:paraId="61FD3482" w14:textId="3AB801C0" w:rsidR="00CF29E9" w:rsidRDefault="00CF29E9" w:rsidP="00CF29E9">
      <w:pPr>
        <w:numPr>
          <w:ilvl w:val="1"/>
          <w:numId w:val="28"/>
        </w:numPr>
      </w:pPr>
      <w:r w:rsidRPr="00BC2213">
        <w:t xml:space="preserve"> </w:t>
      </w:r>
      <w:r>
        <w:t>Para las pólizas que hayan sido solicitado préstamo, se deberá agregar el campo de marca de préstamo “MCA_PRES” y la fecha de préstamo “FEC_PRES”.</w:t>
      </w:r>
    </w:p>
    <w:p w14:paraId="225A4933" w14:textId="3AE06FFD" w:rsidR="00BC2213" w:rsidRDefault="007B00F7" w:rsidP="00CF29E9">
      <w:pPr>
        <w:numPr>
          <w:ilvl w:val="1"/>
          <w:numId w:val="28"/>
        </w:numPr>
      </w:pPr>
      <w:r>
        <w:t>Agregar nuevo campo para la prima comercial “PCOM”.</w:t>
      </w:r>
    </w:p>
    <w:p w14:paraId="3F02001A" w14:textId="3A142561" w:rsidR="007B00F7" w:rsidRDefault="007B00F7" w:rsidP="00CF29E9">
      <w:pPr>
        <w:numPr>
          <w:ilvl w:val="1"/>
          <w:numId w:val="28"/>
        </w:numPr>
      </w:pPr>
      <w:r>
        <w:t>Migrar la información histórica de las pólizas saldadas, proveídas por el área de riesgos.</w:t>
      </w:r>
    </w:p>
    <w:p w14:paraId="0C4E8211" w14:textId="4C0DFC95" w:rsidR="007B00F7" w:rsidRDefault="007B00F7" w:rsidP="00CF29E9">
      <w:pPr>
        <w:numPr>
          <w:ilvl w:val="1"/>
          <w:numId w:val="28"/>
        </w:numPr>
      </w:pPr>
      <w:r>
        <w:t>Para las pólizas en estado saldado:</w:t>
      </w:r>
    </w:p>
    <w:p w14:paraId="5868EB0B" w14:textId="733C84B6" w:rsidR="007B00F7" w:rsidRDefault="007B00F7" w:rsidP="007B00F7">
      <w:pPr>
        <w:numPr>
          <w:ilvl w:val="2"/>
          <w:numId w:val="28"/>
        </w:numPr>
      </w:pPr>
      <w:r>
        <w:t>Consid</w:t>
      </w:r>
      <w:r w:rsidR="009C001B">
        <w:t>erar el valor de la prima anual, solo hasta la fecha de saldado y considerando las anualidades completas.</w:t>
      </w:r>
    </w:p>
    <w:p w14:paraId="56B04094" w14:textId="59F219B3" w:rsidR="009C001B" w:rsidRPr="00BC2213" w:rsidRDefault="009C001B" w:rsidP="00982FA1">
      <w:pPr>
        <w:numPr>
          <w:ilvl w:val="2"/>
          <w:numId w:val="28"/>
        </w:numPr>
      </w:pPr>
      <w:r>
        <w:t xml:space="preserve">El valor de la reserva de balance deberá ser obtenida de la información migrada de las pólizas saldadas, implementadas en el punto </w:t>
      </w:r>
      <w:r w:rsidR="00982FA1">
        <w:t>E</w:t>
      </w:r>
      <w:r>
        <w:t>. A partir de la fecha de saldado.</w:t>
      </w:r>
    </w:p>
    <w:p w14:paraId="7CB6E085" w14:textId="77777777" w:rsidR="00911ADA" w:rsidRPr="001A3F34" w:rsidRDefault="00911ADA" w:rsidP="002D6F16">
      <w:pPr>
        <w:ind w:left="927"/>
        <w:rPr>
          <w:rFonts w:ascii="Times New Roman" w:hAnsi="Times New Roman"/>
          <w:color w:val="0000FF"/>
          <w:sz w:val="20"/>
          <w:lang w:val="es-PE"/>
        </w:rPr>
      </w:pPr>
    </w:p>
    <w:p w14:paraId="0ED05AF6" w14:textId="77777777" w:rsidR="00FE0ED7" w:rsidRDefault="00FE0ED7" w:rsidP="006B76AE"/>
    <w:p w14:paraId="67902417" w14:textId="77777777" w:rsidR="002F0A68" w:rsidRDefault="002F0A68" w:rsidP="006B76AE"/>
    <w:p w14:paraId="1FC56332" w14:textId="77777777" w:rsidR="002F0A68" w:rsidRDefault="002F0A68" w:rsidP="006B76AE"/>
    <w:p w14:paraId="727B2AA9" w14:textId="77777777" w:rsidR="002F0A68" w:rsidRDefault="002F0A68" w:rsidP="006B76AE"/>
    <w:p w14:paraId="7A2089C1" w14:textId="77777777" w:rsidR="002F0A68" w:rsidRDefault="002F0A68" w:rsidP="006B76AE"/>
    <w:p w14:paraId="4D51B4C3" w14:textId="77777777" w:rsidR="002F0A68" w:rsidRDefault="002F0A68" w:rsidP="006B76AE"/>
    <w:p w14:paraId="6A3E4098" w14:textId="77777777" w:rsidR="003A5FFC" w:rsidRDefault="003A5FFC" w:rsidP="00FE0ED7">
      <w:pPr>
        <w:pStyle w:val="Ttulo4"/>
      </w:pPr>
      <w:bookmarkStart w:id="28" w:name="_Toc240696761"/>
      <w:bookmarkStart w:id="29" w:name="_Toc332630027"/>
      <w:r w:rsidRPr="002B5018">
        <w:t>Precondiciones</w:t>
      </w:r>
      <w:bookmarkEnd w:id="28"/>
      <w:bookmarkEnd w:id="29"/>
    </w:p>
    <w:p w14:paraId="62B3E3CF" w14:textId="009A4AFD" w:rsidR="006B76AE" w:rsidRPr="006B76AE" w:rsidRDefault="009C001B" w:rsidP="006B76AE">
      <w:pPr>
        <w:ind w:left="864"/>
      </w:pPr>
      <w:r>
        <w:t>Información de los bonos del último año para las pólizas con derecho a bono</w:t>
      </w:r>
      <w:r w:rsidR="006B76AE">
        <w:t xml:space="preserve">. </w:t>
      </w:r>
    </w:p>
    <w:p w14:paraId="2A376BD8" w14:textId="77777777" w:rsidR="003A5FFC" w:rsidRDefault="003A5FFC" w:rsidP="009C5399">
      <w:pPr>
        <w:pStyle w:val="Ttulo4"/>
      </w:pPr>
      <w:bookmarkStart w:id="30" w:name="_Toc240696762"/>
      <w:bookmarkStart w:id="31" w:name="_Toc332630028"/>
      <w:proofErr w:type="spellStart"/>
      <w:r w:rsidRPr="002B5018">
        <w:t>Poscondiciones</w:t>
      </w:r>
      <w:bookmarkEnd w:id="30"/>
      <w:bookmarkEnd w:id="31"/>
      <w:proofErr w:type="spellEnd"/>
    </w:p>
    <w:p w14:paraId="2B3109AC" w14:textId="6E1492DB" w:rsidR="00FE0ED7" w:rsidRPr="00FE0ED7" w:rsidRDefault="00982FA1" w:rsidP="006B76AE">
      <w:pPr>
        <w:ind w:left="864"/>
      </w:pPr>
      <w:r>
        <w:t>Extracción y almacén del histórico anual de bonos para cada póliza</w:t>
      </w:r>
      <w:r w:rsidR="008818BB">
        <w:t>.</w:t>
      </w:r>
    </w:p>
    <w:p w14:paraId="134CDAE9" w14:textId="77777777" w:rsidR="003A5FFC" w:rsidRDefault="003A5FFC" w:rsidP="009C5399">
      <w:pPr>
        <w:pStyle w:val="Ttulo4"/>
      </w:pPr>
      <w:bookmarkStart w:id="32" w:name="_Toc240696763"/>
      <w:bookmarkStart w:id="33" w:name="_Toc332630029"/>
      <w:r w:rsidRPr="002B5018">
        <w:t>Flujos</w:t>
      </w:r>
      <w:bookmarkEnd w:id="32"/>
      <w:bookmarkEnd w:id="33"/>
    </w:p>
    <w:p w14:paraId="66D00209" w14:textId="60D1BB8F" w:rsidR="00E1285C" w:rsidRDefault="00982FA1" w:rsidP="00DA1F77">
      <w:pPr>
        <w:pStyle w:val="NormalWeb"/>
        <w:ind w:left="708"/>
        <w:jc w:val="both"/>
        <w:rPr>
          <w:noProof/>
          <w:lang w:val="es-PE" w:eastAsia="es-PE"/>
        </w:rPr>
      </w:pPr>
      <w:r>
        <w:rPr>
          <w:noProof/>
          <w:lang w:val="es-PE" w:eastAsia="es-PE"/>
        </w:rPr>
        <w:t>No Aplica.</w:t>
      </w:r>
    </w:p>
    <w:p w14:paraId="024F876F" w14:textId="77777777" w:rsidR="00E1285C" w:rsidRPr="002B5018" w:rsidRDefault="00E1285C" w:rsidP="00E1285C">
      <w:pPr>
        <w:pStyle w:val="Ttulo4"/>
      </w:pPr>
      <w:r>
        <w:t>Prototipos</w:t>
      </w:r>
    </w:p>
    <w:p w14:paraId="4D54E501" w14:textId="77777777" w:rsidR="00982FA1" w:rsidRDefault="00982FA1" w:rsidP="00982FA1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>No aplica.</w:t>
      </w:r>
    </w:p>
    <w:p w14:paraId="02F5E2B0" w14:textId="4EF47124" w:rsidR="00E1285C" w:rsidRDefault="00E1285C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2E063236" w14:textId="77777777" w:rsidR="003A5FFC" w:rsidRPr="002B5018" w:rsidRDefault="003A5FFC" w:rsidP="009C5399">
      <w:pPr>
        <w:pStyle w:val="Ttulo4"/>
      </w:pPr>
      <w:bookmarkStart w:id="34" w:name="_Toc240696764"/>
      <w:bookmarkStart w:id="35" w:name="_Toc332630030"/>
      <w:r w:rsidRPr="002B5018">
        <w:t>Información adicional</w:t>
      </w:r>
      <w:bookmarkEnd w:id="34"/>
      <w:bookmarkEnd w:id="35"/>
    </w:p>
    <w:p w14:paraId="3EC104E8" w14:textId="77777777" w:rsidR="008818BB" w:rsidRDefault="00481A00" w:rsidP="003A77FD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>No aplica.</w:t>
      </w:r>
    </w:p>
    <w:p w14:paraId="0DE6071C" w14:textId="77777777" w:rsidR="008818BB" w:rsidRDefault="008818BB" w:rsidP="003A77FD">
      <w:pPr>
        <w:ind w:left="708"/>
        <w:rPr>
          <w:rFonts w:cs="Arial"/>
          <w:sz w:val="20"/>
        </w:rPr>
      </w:pPr>
    </w:p>
    <w:p w14:paraId="4CAB73F2" w14:textId="77777777" w:rsidR="009A3822" w:rsidRPr="00C019EE" w:rsidRDefault="00DE32E1" w:rsidP="003A77FD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69247E" w:rsidRPr="00C019EE">
        <w:rPr>
          <w:rFonts w:cs="Arial"/>
          <w:sz w:val="20"/>
        </w:rPr>
        <w:t xml:space="preserve"> </w:t>
      </w:r>
    </w:p>
    <w:p w14:paraId="688BDC49" w14:textId="5F148E89" w:rsidR="008818BB" w:rsidRPr="002B5018" w:rsidRDefault="008818BB" w:rsidP="008818BB">
      <w:pPr>
        <w:pStyle w:val="Ttulo2"/>
        <w:tabs>
          <w:tab w:val="clear" w:pos="576"/>
        </w:tabs>
        <w:ind w:left="0" w:firstLine="0"/>
        <w:jc w:val="both"/>
      </w:pPr>
      <w:bookmarkStart w:id="36" w:name="_Toc43430804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&lt;F00</w:t>
      </w:r>
      <w:r w:rsidR="00D63335">
        <w:t>2</w:t>
      </w:r>
      <w:r>
        <w:t>_</w:t>
      </w:r>
      <w:r w:rsidR="00982FA1">
        <w:t>GenerarDbfHistoricoBonos</w:t>
      </w:r>
      <w:r w:rsidRPr="002B5018">
        <w:t>&gt;</w:t>
      </w:r>
      <w:bookmarkEnd w:id="36"/>
    </w:p>
    <w:p w14:paraId="588EC066" w14:textId="302794EC" w:rsidR="008818BB" w:rsidRDefault="008818BB" w:rsidP="008818BB">
      <w:pPr>
        <w:pStyle w:val="Ttulo3"/>
      </w:pPr>
      <w:bookmarkStart w:id="37" w:name="_Toc434308042"/>
      <w:r w:rsidRPr="002B5018">
        <w:t>&lt;CU</w:t>
      </w:r>
      <w:r>
        <w:t>00</w:t>
      </w:r>
      <w:r w:rsidR="00D63335">
        <w:t>2</w:t>
      </w:r>
      <w:r w:rsidR="00112E15">
        <w:t>_</w:t>
      </w:r>
      <w:r w:rsidR="00982FA1">
        <w:t>GenerarDbfHistoricoBonos</w:t>
      </w:r>
      <w:r w:rsidRPr="002B5018">
        <w:t>&gt;</w:t>
      </w:r>
      <w:bookmarkEnd w:id="37"/>
    </w:p>
    <w:p w14:paraId="7777E7C3" w14:textId="77777777" w:rsidR="008818BB" w:rsidRPr="00F11EF0" w:rsidRDefault="008818BB" w:rsidP="008818B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8818BB" w:rsidRPr="00CB48D9" w14:paraId="69E9CF1F" w14:textId="77777777" w:rsidTr="001E4DC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31475" w14:textId="77777777" w:rsidR="008818BB" w:rsidRDefault="008818BB" w:rsidP="001E4DC8">
            <w:pPr>
              <w:pStyle w:val="InfoBlue"/>
            </w:pPr>
            <w:r>
              <w:t>Estado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4A6A4" w14:textId="77777777" w:rsidR="008818BB" w:rsidRDefault="008818BB" w:rsidP="001E4DC8">
            <w:pPr>
              <w:pStyle w:val="InfoBlue"/>
            </w:pPr>
            <w:r>
              <w:t>Tipología</w:t>
            </w:r>
          </w:p>
        </w:tc>
      </w:tr>
      <w:tr w:rsidR="008818BB" w:rsidRPr="00CB48D9" w14:paraId="62C0E204" w14:textId="77777777" w:rsidTr="001E4DC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BC788" w14:textId="77777777" w:rsidR="008818BB" w:rsidRDefault="008818BB" w:rsidP="001E4DC8">
            <w:pPr>
              <w:pStyle w:val="InfoBlue"/>
            </w:pPr>
            <w:r>
              <w:t>Completado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27C21" w14:textId="77777777" w:rsidR="008818BB" w:rsidRDefault="008818BB" w:rsidP="001E4DC8">
            <w:pPr>
              <w:pStyle w:val="InfoBlue"/>
            </w:pPr>
            <w:r>
              <w:t>Funcional</w:t>
            </w:r>
          </w:p>
        </w:tc>
      </w:tr>
    </w:tbl>
    <w:p w14:paraId="1CABA01A" w14:textId="77777777" w:rsidR="008818BB" w:rsidRDefault="008818BB" w:rsidP="008818BB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7F29C774" w14:textId="77777777" w:rsidR="008818BB" w:rsidRDefault="008818BB" w:rsidP="008818BB">
      <w:pPr>
        <w:pStyle w:val="Ttulo4"/>
      </w:pPr>
      <w:r w:rsidRPr="002B5018">
        <w:t>Descripción funcional</w:t>
      </w:r>
    </w:p>
    <w:p w14:paraId="00D5AE52" w14:textId="77777777" w:rsidR="008818BB" w:rsidRDefault="008818BB" w:rsidP="008818BB"/>
    <w:p w14:paraId="36696786" w14:textId="73A4F672" w:rsidR="008818BB" w:rsidRDefault="00982FA1" w:rsidP="008818BB">
      <w:pPr>
        <w:numPr>
          <w:ilvl w:val="0"/>
          <w:numId w:val="32"/>
        </w:numPr>
      </w:pPr>
      <w:r>
        <w:t>El objetivo de este caso de uso es iniciar el proceso de extracción de información histórica para las pólizas con derecho a bono y permitir descargarla en el formato *.</w:t>
      </w:r>
      <w:proofErr w:type="spellStart"/>
      <w:r>
        <w:t>dbf</w:t>
      </w:r>
      <w:proofErr w:type="spellEnd"/>
      <w:r>
        <w:t>.</w:t>
      </w:r>
    </w:p>
    <w:p w14:paraId="4CBD00B5" w14:textId="77777777" w:rsidR="00982FA1" w:rsidRDefault="00982FA1" w:rsidP="00982FA1">
      <w:pPr>
        <w:numPr>
          <w:ilvl w:val="0"/>
          <w:numId w:val="32"/>
        </w:numPr>
      </w:pPr>
      <w:r>
        <w:t xml:space="preserve">Para realizar la extracción de la información es necesario que previamente se haya ejecutado el proceso de </w:t>
      </w:r>
      <w:r w:rsidRPr="006562AA">
        <w:rPr>
          <w:b/>
        </w:rPr>
        <w:t>Cálculo de Bonos</w:t>
      </w:r>
      <w:r>
        <w:t xml:space="preserve"> desde el </w:t>
      </w:r>
      <w:proofErr w:type="spellStart"/>
      <w:r>
        <w:t>TronWeb</w:t>
      </w:r>
      <w:proofErr w:type="spellEnd"/>
      <w:r>
        <w:t>, este proceso realizara el cálculo del último año.</w:t>
      </w:r>
    </w:p>
    <w:p w14:paraId="1A8F6276" w14:textId="39279D22" w:rsidR="00982FA1" w:rsidRDefault="00982FA1" w:rsidP="008818BB">
      <w:pPr>
        <w:numPr>
          <w:ilvl w:val="0"/>
          <w:numId w:val="32"/>
        </w:numPr>
      </w:pPr>
      <w:r>
        <w:t>Como único dato es necesario especificar el año de proceso, el sistema invocara el</w:t>
      </w:r>
      <w:r w:rsidR="00CE04E3">
        <w:t xml:space="preserve"> caso de uso</w:t>
      </w:r>
      <w:r>
        <w:t xml:space="preserve"> </w:t>
      </w:r>
      <w:r w:rsidRPr="00982FA1">
        <w:rPr>
          <w:b/>
        </w:rPr>
        <w:t>CU001_GenerarHistoricoBonos</w:t>
      </w:r>
      <w:r w:rsidR="00E63AD4">
        <w:rPr>
          <w:b/>
        </w:rPr>
        <w:t xml:space="preserve"> </w:t>
      </w:r>
      <w:r w:rsidR="00E63AD4">
        <w:t>para la generación y almacenamiento del histórico de bonos.</w:t>
      </w:r>
    </w:p>
    <w:p w14:paraId="05467BA1" w14:textId="6E0561C2" w:rsidR="00E63AD4" w:rsidRDefault="00E63AD4" w:rsidP="008818BB">
      <w:pPr>
        <w:numPr>
          <w:ilvl w:val="0"/>
          <w:numId w:val="32"/>
        </w:numPr>
      </w:pPr>
      <w:bookmarkStart w:id="38" w:name="_GoBack"/>
      <w:r>
        <w:t>Con el proceso de extracción finalizado el sistema consultara la información almacenada y generara un archivo con extensión DBF conteniendo el histórico de las pólizas con derecho a bono</w:t>
      </w:r>
      <w:bookmarkEnd w:id="38"/>
      <w:r>
        <w:t>.</w:t>
      </w:r>
    </w:p>
    <w:p w14:paraId="5F845140" w14:textId="38802335" w:rsidR="00E63AD4" w:rsidRDefault="00E63AD4" w:rsidP="008818BB">
      <w:pPr>
        <w:numPr>
          <w:ilvl w:val="0"/>
          <w:numId w:val="32"/>
        </w:numPr>
      </w:pPr>
      <w:r>
        <w:t>El usuario tendrá libertad de volver a generar los archivos para cada año las veces que sean necesarias.</w:t>
      </w:r>
    </w:p>
    <w:p w14:paraId="4575F3FD" w14:textId="77777777" w:rsidR="008818BB" w:rsidRPr="00BC2213" w:rsidRDefault="008818BB" w:rsidP="008818BB"/>
    <w:p w14:paraId="6F10EA9F" w14:textId="77777777" w:rsidR="008818BB" w:rsidRDefault="008818BB" w:rsidP="00372E81">
      <w:pPr>
        <w:ind w:left="0"/>
      </w:pPr>
    </w:p>
    <w:p w14:paraId="7705BA2A" w14:textId="77777777" w:rsidR="008818BB" w:rsidRDefault="008818BB" w:rsidP="008818BB">
      <w:pPr>
        <w:pStyle w:val="Ttulo4"/>
      </w:pPr>
      <w:r w:rsidRPr="002B5018">
        <w:t>Precondiciones</w:t>
      </w:r>
    </w:p>
    <w:p w14:paraId="1B18C58F" w14:textId="77777777" w:rsidR="00E63AD4" w:rsidRPr="006B76AE" w:rsidRDefault="00E63AD4" w:rsidP="00E63AD4">
      <w:pPr>
        <w:ind w:left="864"/>
      </w:pPr>
      <w:r>
        <w:t xml:space="preserve">Información de los bonos del último año para las pólizas con derecho a bono. </w:t>
      </w:r>
    </w:p>
    <w:p w14:paraId="3E9E7172" w14:textId="77777777" w:rsidR="008818BB" w:rsidRDefault="008818BB" w:rsidP="008818BB">
      <w:pPr>
        <w:pStyle w:val="Ttulo4"/>
      </w:pPr>
      <w:proofErr w:type="spellStart"/>
      <w:r w:rsidRPr="002B5018">
        <w:t>Poscondiciones</w:t>
      </w:r>
      <w:proofErr w:type="spellEnd"/>
    </w:p>
    <w:p w14:paraId="5F730611" w14:textId="15E7C157" w:rsidR="008818BB" w:rsidRPr="00FE0ED7" w:rsidRDefault="00E63AD4" w:rsidP="008818BB">
      <w:pPr>
        <w:ind w:left="864"/>
      </w:pPr>
      <w:r>
        <w:t>Archivo DBF con la información histórica de los bonos.</w:t>
      </w:r>
    </w:p>
    <w:p w14:paraId="5ABCAA58" w14:textId="77777777" w:rsidR="008818BB" w:rsidRPr="002B5018" w:rsidRDefault="008818BB" w:rsidP="008818BB">
      <w:pPr>
        <w:pStyle w:val="Ttulo4"/>
      </w:pPr>
      <w:r w:rsidRPr="002B5018">
        <w:t>Flujos</w:t>
      </w:r>
    </w:p>
    <w:p w14:paraId="12DFC897" w14:textId="77777777" w:rsidR="008818BB" w:rsidRDefault="00041EE3" w:rsidP="008818BB">
      <w:pPr>
        <w:pStyle w:val="NormalWeb"/>
        <w:ind w:left="708"/>
        <w:jc w:val="both"/>
        <w:rPr>
          <w:noProof/>
          <w:lang w:val="es-PE" w:eastAsia="es-PE"/>
        </w:rPr>
      </w:pPr>
      <w:r>
        <w:rPr>
          <w:noProof/>
          <w:lang w:val="es-PE" w:eastAsia="es-PE"/>
        </w:rPr>
        <w:t>No Aplica.</w:t>
      </w:r>
    </w:p>
    <w:p w14:paraId="75A09C1A" w14:textId="77777777" w:rsidR="00041EE3" w:rsidRPr="002B5018" w:rsidRDefault="00041EE3" w:rsidP="00041EE3">
      <w:pPr>
        <w:pStyle w:val="Ttulo4"/>
      </w:pPr>
      <w:r>
        <w:t>Prototipos</w:t>
      </w:r>
    </w:p>
    <w:p w14:paraId="2F5E3AA2" w14:textId="77777777" w:rsidR="00982FA1" w:rsidRDefault="00982FA1" w:rsidP="00982FA1">
      <w:pPr>
        <w:pStyle w:val="NormalWeb"/>
        <w:ind w:left="708"/>
        <w:jc w:val="both"/>
        <w:rPr>
          <w:noProof/>
          <w:lang w:val="es-PE" w:eastAsia="es-PE"/>
        </w:rPr>
      </w:pPr>
      <w:r>
        <w:rPr>
          <w:noProof/>
          <w:lang w:val="es-PE" w:eastAsia="es-PE"/>
        </w:rPr>
        <w:t>No Aplica.</w:t>
      </w:r>
    </w:p>
    <w:p w14:paraId="6C5B0AE5" w14:textId="77777777" w:rsidR="008818BB" w:rsidRPr="002B5018" w:rsidRDefault="008818BB" w:rsidP="008818BB">
      <w:pPr>
        <w:pStyle w:val="Ttulo4"/>
      </w:pPr>
      <w:r w:rsidRPr="002B5018">
        <w:t>Información adicional</w:t>
      </w:r>
    </w:p>
    <w:p w14:paraId="7BBDD7D1" w14:textId="77777777" w:rsidR="008818BB" w:rsidRDefault="00372E81" w:rsidP="008818BB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>No Aplica.</w:t>
      </w:r>
    </w:p>
    <w:p w14:paraId="52AD222D" w14:textId="77777777" w:rsidR="00D473C2" w:rsidRDefault="009C6292" w:rsidP="009C6292">
      <w:pPr>
        <w:pStyle w:val="Ttulo2"/>
      </w:pPr>
      <w:bookmarkStart w:id="39" w:name="_Toc355011927"/>
      <w:bookmarkStart w:id="40" w:name="_Toc434308043"/>
      <w:r>
        <w:lastRenderedPageBreak/>
        <w:t>Arquitectura del Sistema</w:t>
      </w:r>
      <w:bookmarkEnd w:id="39"/>
      <w:bookmarkEnd w:id="40"/>
    </w:p>
    <w:p w14:paraId="5704F9C1" w14:textId="77777777" w:rsidR="00C019EE" w:rsidRDefault="00C019EE" w:rsidP="00C328CD">
      <w:pPr>
        <w:ind w:left="0"/>
        <w:rPr>
          <w:sz w:val="20"/>
        </w:rPr>
        <w:sectPr w:rsidR="00C019EE" w:rsidSect="00D473C2">
          <w:headerReference w:type="even" r:id="rId15"/>
          <w:footerReference w:type="default" r:id="rId16"/>
          <w:pgSz w:w="11907" w:h="16840" w:code="9"/>
          <w:pgMar w:top="820" w:right="850" w:bottom="1418" w:left="1418" w:header="284" w:footer="720" w:gutter="0"/>
          <w:cols w:space="720"/>
        </w:sectPr>
      </w:pPr>
    </w:p>
    <w:p w14:paraId="74EE400B" w14:textId="77777777" w:rsidR="00462F81" w:rsidRDefault="00462F81" w:rsidP="00C328CD">
      <w:pPr>
        <w:ind w:left="0"/>
        <w:rPr>
          <w:sz w:val="20"/>
          <w:u w:val="single"/>
        </w:rPr>
      </w:pPr>
    </w:p>
    <w:p w14:paraId="731BEB84" w14:textId="5778CCF7" w:rsidR="00462F81" w:rsidRPr="00BE78B6" w:rsidRDefault="00462F81" w:rsidP="00615587">
      <w:pPr>
        <w:numPr>
          <w:ilvl w:val="0"/>
          <w:numId w:val="30"/>
        </w:numPr>
        <w:rPr>
          <w:sz w:val="20"/>
          <w:u w:val="single"/>
        </w:rPr>
      </w:pPr>
      <w:r>
        <w:rPr>
          <w:sz w:val="20"/>
          <w:u w:val="single"/>
        </w:rPr>
        <w:t>Aplicativo Cliente</w:t>
      </w:r>
      <w:r w:rsidR="00DE32E1">
        <w:rPr>
          <w:sz w:val="20"/>
          <w:u w:val="single"/>
        </w:rPr>
        <w:t xml:space="preserve"> Web </w:t>
      </w:r>
      <w:r w:rsidR="00FE00DE">
        <w:rPr>
          <w:sz w:val="20"/>
          <w:u w:val="single"/>
        </w:rPr>
        <w:t xml:space="preserve"> (</w:t>
      </w:r>
      <w:proofErr w:type="spellStart"/>
      <w:r w:rsidR="00E63AD4">
        <w:rPr>
          <w:sz w:val="20"/>
          <w:u w:val="single"/>
        </w:rPr>
        <w:t>GenerarDbfHistoricoBonos</w:t>
      </w:r>
      <w:proofErr w:type="spellEnd"/>
      <w:r w:rsidR="00FE00DE">
        <w:rPr>
          <w:sz w:val="20"/>
          <w:u w:val="single"/>
        </w:rPr>
        <w:t>)</w:t>
      </w:r>
    </w:p>
    <w:p w14:paraId="11271B2C" w14:textId="77777777" w:rsidR="00462F81" w:rsidRDefault="00462F81" w:rsidP="00C328CD">
      <w:pPr>
        <w:ind w:left="0"/>
        <w:rPr>
          <w:sz w:val="20"/>
          <w:u w:val="single"/>
        </w:rPr>
      </w:pPr>
    </w:p>
    <w:p w14:paraId="244A0FF9" w14:textId="77777777" w:rsidR="00462F81" w:rsidRPr="00BE78B6" w:rsidRDefault="00462F81" w:rsidP="00615587">
      <w:pPr>
        <w:numPr>
          <w:ilvl w:val="0"/>
          <w:numId w:val="30"/>
        </w:numPr>
        <w:rPr>
          <w:sz w:val="20"/>
          <w:u w:val="single"/>
        </w:rPr>
      </w:pPr>
      <w:r>
        <w:rPr>
          <w:sz w:val="20"/>
          <w:u w:val="single"/>
        </w:rPr>
        <w:t>Servidor HTTP-</w:t>
      </w:r>
      <w:r w:rsidR="00DE32E1">
        <w:rPr>
          <w:sz w:val="20"/>
          <w:u w:val="single"/>
        </w:rPr>
        <w:t>IIS</w:t>
      </w:r>
      <w:r w:rsidR="00FE00DE">
        <w:rPr>
          <w:sz w:val="20"/>
          <w:u w:val="single"/>
        </w:rPr>
        <w:t xml:space="preserve"> </w:t>
      </w:r>
    </w:p>
    <w:p w14:paraId="485384A5" w14:textId="77777777" w:rsidR="00462F81" w:rsidRPr="00615587" w:rsidRDefault="00DE32E1" w:rsidP="00615587">
      <w:pPr>
        <w:ind w:left="0" w:firstLine="708"/>
        <w:rPr>
          <w:b/>
          <w:sz w:val="20"/>
        </w:rPr>
      </w:pPr>
      <w:r>
        <w:rPr>
          <w:b/>
          <w:sz w:val="20"/>
        </w:rPr>
        <w:t xml:space="preserve">Servidor </w:t>
      </w:r>
    </w:p>
    <w:p w14:paraId="471488D4" w14:textId="77777777" w:rsidR="00462F81" w:rsidRDefault="00462F81" w:rsidP="00C328CD">
      <w:pPr>
        <w:ind w:left="0"/>
        <w:rPr>
          <w:sz w:val="20"/>
          <w:u w:val="single"/>
        </w:rPr>
      </w:pPr>
    </w:p>
    <w:p w14:paraId="79D21384" w14:textId="77777777" w:rsidR="00D473C2" w:rsidRPr="00BE78B6" w:rsidRDefault="00DD08E2" w:rsidP="00615587">
      <w:pPr>
        <w:numPr>
          <w:ilvl w:val="0"/>
          <w:numId w:val="30"/>
        </w:numPr>
        <w:rPr>
          <w:sz w:val="20"/>
          <w:u w:val="single"/>
        </w:rPr>
      </w:pPr>
      <w:r w:rsidRPr="00BE78B6">
        <w:rPr>
          <w:sz w:val="20"/>
          <w:u w:val="single"/>
        </w:rPr>
        <w:t>Servidor de Base de Datos</w:t>
      </w:r>
      <w:r w:rsidR="00FE00DE">
        <w:rPr>
          <w:sz w:val="20"/>
          <w:u w:val="single"/>
        </w:rPr>
        <w:t>(</w:t>
      </w:r>
      <w:r w:rsidR="00A90E26">
        <w:rPr>
          <w:sz w:val="20"/>
          <w:u w:val="single"/>
        </w:rPr>
        <w:t>Gestión</w:t>
      </w:r>
      <w:r w:rsidR="00FE00DE">
        <w:rPr>
          <w:sz w:val="20"/>
          <w:u w:val="single"/>
        </w:rPr>
        <w:t xml:space="preserve"> de los pedidos al SGBD </w:t>
      </w:r>
      <w:r w:rsidR="00857C28">
        <w:rPr>
          <w:sz w:val="20"/>
          <w:u w:val="single"/>
        </w:rPr>
        <w:t>Oracle 11gi</w:t>
      </w:r>
      <w:r w:rsidR="00FE00DE">
        <w:rPr>
          <w:sz w:val="20"/>
          <w:u w:val="single"/>
        </w:rPr>
        <w:t>)</w:t>
      </w:r>
    </w:p>
    <w:p w14:paraId="0B439B61" w14:textId="77777777" w:rsidR="00DD08E2" w:rsidRDefault="00DD08E2" w:rsidP="00615587">
      <w:pPr>
        <w:ind w:left="0" w:firstLine="708"/>
        <w:rPr>
          <w:sz w:val="20"/>
        </w:rPr>
      </w:pPr>
      <w:proofErr w:type="spellStart"/>
      <w:r>
        <w:rPr>
          <w:sz w:val="20"/>
        </w:rPr>
        <w:t>Aixtronweb</w:t>
      </w:r>
      <w:proofErr w:type="spellEnd"/>
    </w:p>
    <w:p w14:paraId="3BAC856C" w14:textId="77777777" w:rsidR="00857C28" w:rsidRPr="00857C28" w:rsidRDefault="00DD08E2" w:rsidP="00857C28">
      <w:pPr>
        <w:numPr>
          <w:ilvl w:val="0"/>
          <w:numId w:val="30"/>
        </w:numPr>
        <w:rPr>
          <w:sz w:val="20"/>
        </w:rPr>
      </w:pPr>
      <w:r w:rsidRPr="00857C28">
        <w:rPr>
          <w:sz w:val="20"/>
          <w:u w:val="single"/>
        </w:rPr>
        <w:t>Base de datos</w:t>
      </w:r>
    </w:p>
    <w:p w14:paraId="64874804" w14:textId="77777777" w:rsidR="00DD08E2" w:rsidRPr="00857C28" w:rsidRDefault="00DD08E2" w:rsidP="00857C28">
      <w:pPr>
        <w:ind w:left="708"/>
        <w:rPr>
          <w:sz w:val="20"/>
        </w:rPr>
      </w:pPr>
      <w:proofErr w:type="spellStart"/>
      <w:proofErr w:type="gramStart"/>
      <w:r w:rsidRPr="00857C28">
        <w:rPr>
          <w:sz w:val="20"/>
        </w:rPr>
        <w:t>Tronprd</w:t>
      </w:r>
      <w:proofErr w:type="spellEnd"/>
      <w:r w:rsidRPr="00857C28">
        <w:rPr>
          <w:sz w:val="20"/>
        </w:rPr>
        <w:t xml:space="preserve"> .</w:t>
      </w:r>
      <w:proofErr w:type="gramEnd"/>
      <w:r w:rsidRPr="00857C28">
        <w:rPr>
          <w:sz w:val="20"/>
        </w:rPr>
        <w:t xml:space="preserve"> </w:t>
      </w:r>
    </w:p>
    <w:p w14:paraId="34E29BBE" w14:textId="77777777" w:rsidR="00DD08E2" w:rsidRPr="00BE78B6" w:rsidRDefault="00DD08E2" w:rsidP="00615587">
      <w:pPr>
        <w:ind w:left="0" w:firstLine="708"/>
        <w:rPr>
          <w:sz w:val="20"/>
          <w:u w:val="single"/>
        </w:rPr>
      </w:pPr>
      <w:r w:rsidRPr="00BE78B6">
        <w:rPr>
          <w:sz w:val="20"/>
          <w:u w:val="single"/>
        </w:rPr>
        <w:t>Objetos de Base de Datos</w:t>
      </w:r>
    </w:p>
    <w:p w14:paraId="747D9D24" w14:textId="77777777" w:rsidR="00B54A0B" w:rsidRDefault="00B54A0B" w:rsidP="00615587">
      <w:pPr>
        <w:ind w:left="0" w:firstLine="708"/>
        <w:rPr>
          <w:sz w:val="20"/>
        </w:rPr>
      </w:pPr>
      <w:r w:rsidRPr="00B54A0B">
        <w:rPr>
          <w:sz w:val="20"/>
        </w:rPr>
        <w:t>(Esquema: Tron2000)</w:t>
      </w:r>
    </w:p>
    <w:p w14:paraId="1202551C" w14:textId="66CB0559" w:rsidR="00DE32E1" w:rsidRDefault="00DE32E1" w:rsidP="00615587">
      <w:pPr>
        <w:ind w:left="0" w:firstLine="708"/>
        <w:rPr>
          <w:rFonts w:ascii="Times New Roman" w:hAnsi="Times New Roman"/>
          <w:color w:val="0000FF"/>
          <w:sz w:val="20"/>
          <w:lang w:val="es-PE"/>
        </w:rPr>
      </w:pPr>
      <w:r>
        <w:rPr>
          <w:sz w:val="20"/>
        </w:rPr>
        <w:t>Tabla:</w:t>
      </w:r>
      <w:r w:rsidR="00E63AD4">
        <w:rPr>
          <w:rFonts w:cs="Arial"/>
          <w:color w:val="1A1A1A"/>
          <w:sz w:val="18"/>
          <w:szCs w:val="18"/>
          <w:lang w:eastAsia="es-ES"/>
        </w:rPr>
        <w:t xml:space="preserve"> </w:t>
      </w:r>
      <w:r w:rsidR="00E63AD4" w:rsidRPr="00E63AD4">
        <w:rPr>
          <w:rFonts w:cs="Arial"/>
          <w:color w:val="1A1A1A"/>
          <w:sz w:val="18"/>
          <w:szCs w:val="18"/>
          <w:lang w:eastAsia="es-ES"/>
        </w:rPr>
        <w:t>tron2000.mp_genbdpb_mpe</w:t>
      </w:r>
      <w:r>
        <w:rPr>
          <w:rFonts w:ascii="Times New Roman" w:hAnsi="Times New Roman"/>
          <w:color w:val="0000FF"/>
          <w:sz w:val="20"/>
          <w:lang w:val="es-PE"/>
        </w:rPr>
        <w:t xml:space="preserve"> (</w:t>
      </w:r>
      <w:r w:rsidR="00AD7F45" w:rsidRPr="00E63AD4">
        <w:rPr>
          <w:rFonts w:ascii="Times New Roman" w:hAnsi="Times New Roman"/>
          <w:b/>
          <w:color w:val="0000FF"/>
          <w:sz w:val="20"/>
          <w:lang w:val="es-PE"/>
        </w:rPr>
        <w:t>escritura</w:t>
      </w:r>
      <w:r>
        <w:rPr>
          <w:rFonts w:ascii="Times New Roman" w:hAnsi="Times New Roman"/>
          <w:color w:val="0000FF"/>
          <w:sz w:val="20"/>
          <w:lang w:val="es-PE"/>
        </w:rPr>
        <w:t>)</w:t>
      </w:r>
    </w:p>
    <w:p w14:paraId="7E87BD5A" w14:textId="77777777" w:rsidR="006A543F" w:rsidRDefault="006A543F" w:rsidP="00615587">
      <w:pPr>
        <w:ind w:left="0" w:firstLine="708"/>
        <w:rPr>
          <w:rFonts w:ascii="Times New Roman" w:hAnsi="Times New Roman"/>
          <w:color w:val="0000FF"/>
          <w:sz w:val="20"/>
          <w:lang w:val="es-PE"/>
        </w:rPr>
      </w:pPr>
    </w:p>
    <w:p w14:paraId="38783004" w14:textId="77777777" w:rsidR="00AD7F45" w:rsidRDefault="00AD7F45" w:rsidP="006A543F">
      <w:pPr>
        <w:ind w:left="-993" w:firstLine="708"/>
        <w:rPr>
          <w:sz w:val="20"/>
        </w:rPr>
      </w:pP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A606EA" wp14:editId="4D63EBF7">
                <wp:simplePos x="0" y="0"/>
                <wp:positionH relativeFrom="column">
                  <wp:posOffset>506095</wp:posOffset>
                </wp:positionH>
                <wp:positionV relativeFrom="paragraph">
                  <wp:posOffset>3397885</wp:posOffset>
                </wp:positionV>
                <wp:extent cx="1753870" cy="308610"/>
                <wp:effectExtent l="0" t="0" r="0" b="0"/>
                <wp:wrapNone/>
                <wp:docPr id="25" name="31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387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0E65DD" w14:textId="77777777" w:rsidR="006A543F" w:rsidRDefault="006A543F" w:rsidP="006A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A543F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&lt;tronprd</w:t>
                            </w:r>
                            <w:proofErr w:type="gramStart"/>
                            <w:r w:rsidRPr="006A543F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:tron2000</w:t>
                            </w:r>
                            <w:proofErr w:type="gramEnd"/>
                            <w:r w:rsidRPr="006A543F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1 CuadroTexto" o:spid="_x0000_s1026" type="#_x0000_t202" style="position:absolute;left:0;text-align:left;margin-left:39.85pt;margin-top:267.55pt;width:138.1pt;height:2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" filled="f" stroked="f">
                <v:path arrowok="t"/>
                <v:textbox style="mso-fit-shape-to-text:t">
                  <w:txbxContent>
                    <w:p w14:paraId="790E65DD" w14:textId="77777777" w:rsidR="006A543F" w:rsidRDefault="006A543F" w:rsidP="006A543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A543F">
                        <w:rPr>
                          <w:rFonts w:ascii="Calibri" w:hAnsi="Calibri" w:cs="Times New Roman"/>
                          <w:color w:val="000000"/>
                          <w:kern w:val="24"/>
                          <w:sz w:val="28"/>
                          <w:szCs w:val="28"/>
                        </w:rPr>
                        <w:t>&lt;tronprd</w:t>
                      </w:r>
                      <w:proofErr w:type="gramStart"/>
                      <w:r w:rsidRPr="006A543F">
                        <w:rPr>
                          <w:rFonts w:ascii="Calibri" w:hAnsi="Calibri" w:cs="Times New Roman"/>
                          <w:color w:val="000000"/>
                          <w:kern w:val="24"/>
                          <w:sz w:val="28"/>
                          <w:szCs w:val="28"/>
                        </w:rPr>
                        <w:t>:tron2000</w:t>
                      </w:r>
                      <w:proofErr w:type="gramEnd"/>
                      <w:r w:rsidRPr="006A543F">
                        <w:rPr>
                          <w:rFonts w:ascii="Calibri" w:hAnsi="Calibri" w:cs="Times New Roman"/>
                          <w:color w:val="000000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D603BF9" wp14:editId="3FE97FBF">
                <wp:simplePos x="0" y="0"/>
                <wp:positionH relativeFrom="column">
                  <wp:posOffset>4674870</wp:posOffset>
                </wp:positionH>
                <wp:positionV relativeFrom="paragraph">
                  <wp:posOffset>79375</wp:posOffset>
                </wp:positionV>
                <wp:extent cx="1690370" cy="2321560"/>
                <wp:effectExtent l="0" t="0" r="0" b="0"/>
                <wp:wrapNone/>
                <wp:docPr id="18" name="1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0370" cy="2321560"/>
                          <a:chOff x="5533568" y="79216"/>
                          <a:chExt cx="1883256" cy="2321617"/>
                        </a:xfrm>
                      </wpg:grpSpPr>
                      <wpg:grpSp>
                        <wpg:cNvPr id="19" name="23 Grupo"/>
                        <wpg:cNvGrpSpPr>
                          <a:grpSpLocks/>
                        </wpg:cNvGrpSpPr>
                        <wpg:grpSpPr bwMode="auto">
                          <a:xfrm>
                            <a:off x="5533568" y="79216"/>
                            <a:ext cx="1883256" cy="2321617"/>
                            <a:chOff x="5533568" y="79216"/>
                            <a:chExt cx="2736304" cy="2376264"/>
                          </a:xfrm>
                        </wpg:grpSpPr>
                        <wps:wsp>
                          <wps:cNvPr id="20" name="27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568" y="79216"/>
                              <a:ext cx="2736304" cy="237626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385D8A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28 Cuadro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7584" y="1754768"/>
                              <a:ext cx="2448273" cy="535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C0DE2" w14:textId="77777777" w:rsidR="006A543F" w:rsidRDefault="006A543F" w:rsidP="006A543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6A543F"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Servidor de SGBD Oracle 11 </w:t>
                                </w:r>
                                <w:proofErr w:type="spellStart"/>
                                <w:r w:rsidRPr="006A543F"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gi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2" name="24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5726592" y="276071"/>
                            <a:ext cx="1497208" cy="525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22D3E" w14:textId="77777777" w:rsidR="006A543F" w:rsidRPr="006A543F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Servidor de Base de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25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5627732" y="1757746"/>
                            <a:ext cx="1496693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26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5627540" y="1303526"/>
                            <a:ext cx="1496573" cy="308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F447F" w14:textId="77777777" w:rsidR="006A543F" w:rsidRPr="006A543F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aixtronweb</w:t>
                              </w:r>
                              <w:proofErr w:type="spellEnd"/>
                              <w:proofErr w:type="gramEnd"/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8 Grupo" o:spid="_x0000_s1027" style="position:absolute;left:0;text-align:left;margin-left:368.1pt;margin-top:6.25pt;width:133.1pt;height:182.8pt;z-index:251654144" coordorigin="55335,792" coordsize="18832,2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">
                <v:group id="23 Grupo" o:spid="_x0000_s1028" style="position:absolute;left:55335;top:792;width:18833;height:23216" coordorigin="55335,792" coordsize="27363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27 Rectángulo" o:spid="_x0000_s1029" style="position:absolute;left:55335;top:792;width:27363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kMsAA&#10;AADbAAAADwAAAGRycy9kb3ducmV2LnhtbERPPW/CMBDdK/EfrENiKw5QFQgYRKkQXQksbKf4SAzx&#10;OY1NSPvr8VCp49P7Xq47W4mWGm8cKxgNExDEudOGCwWn4+51BsIHZI2VY1LwQx7Wq97LElPtHnyg&#10;NguFiCHsU1RQhlCnUvq8JIt+6GriyF1cYzFE2BRSN/iI4baS4yR5lxYNx4YSa9qWlN+yu1VwMWbS&#10;nuy+e8vP0+vHfP77vXOfSg363WYBIlAX/sV/7i+tYBzXx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dkMsAAAADbAAAADwAAAAAAAAAAAAAAAACYAgAAZHJzL2Rvd25y&#10;ZXYueG1sUEsFBgAAAAAEAAQA9QAAAIUDAAAAAA==&#10;" filled="f" strokecolor="#385d8a" strokeweight="2pt"/>
                  <v:shape id="28 CuadroTexto" o:spid="_x0000_s1030" type="#_x0000_t202" style="position:absolute;left:56775;top:17547;width:24483;height:5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573C0DE2" w14:textId="77777777" w:rsidR="006A543F" w:rsidRDefault="006A543F" w:rsidP="006A543F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Servidor de SGBD Oracle 11 </w:t>
                          </w:r>
                          <w:proofErr w:type="spellStart"/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gi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24 CuadroTexto" o:spid="_x0000_s1031" type="#_x0000_t202" style="position:absolute;left:57265;top:2760;width:14973;height:5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14:paraId="72A22D3E" w14:textId="77777777" w:rsidR="006A543F" w:rsidRPr="006A543F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Servidor de Base de Datos</w:t>
                        </w:r>
                      </w:p>
                    </w:txbxContent>
                  </v:textbox>
                </v:shape>
                <v:shape id="25 CuadroTexto" o:spid="_x0000_s1032" type="#_x0000_t202" style="position:absolute;left:56277;top:17577;width:1496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/>
                </v:shape>
                <v:shape id="26 CuadroTexto" o:spid="_x0000_s1033" type="#_x0000_t202" style="position:absolute;left:56275;top:13035;width:1496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14:paraId="111F447F" w14:textId="77777777" w:rsidR="006A543F" w:rsidRPr="006A543F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&lt;</w:t>
                        </w:r>
                        <w:proofErr w:type="spellStart"/>
                        <w:proofErr w:type="gramStart"/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aixtronweb</w:t>
                        </w:r>
                        <w:proofErr w:type="spellEnd"/>
                        <w:proofErr w:type="gramEnd"/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69661" wp14:editId="7253F8D4">
                <wp:simplePos x="0" y="0"/>
                <wp:positionH relativeFrom="column">
                  <wp:posOffset>2447925</wp:posOffset>
                </wp:positionH>
                <wp:positionV relativeFrom="paragraph">
                  <wp:posOffset>2448560</wp:posOffset>
                </wp:positionV>
                <wp:extent cx="3227070" cy="2009140"/>
                <wp:effectExtent l="0" t="0" r="0" b="0"/>
                <wp:wrapNone/>
                <wp:docPr id="17" name="2062 Conector 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27070" cy="2009140"/>
                        </a:xfrm>
                        <a:prstGeom prst="bentConnector3">
                          <a:avLst>
                            <a:gd name="adj1" fmla="val 97398"/>
                          </a:avLst>
                        </a:prstGeom>
                        <a:noFill/>
                        <a:ln w="38100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FA3D444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32_062_x0020_Conector_x0020_angular" o:spid="_x0000_s1026" type="#_x0000_t34" style="position:absolute;margin-left:192.75pt;margin-top:192.8pt;width:254.1pt;height:158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" adj="21038" strokecolor="red" strokeweight="3pt">
                <v:stroke dashstyle="1 1" endarrow="open" endcap="round"/>
              </v:shape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DC4F2" wp14:editId="65F928FD">
                <wp:simplePos x="0" y="0"/>
                <wp:positionH relativeFrom="column">
                  <wp:posOffset>4222115</wp:posOffset>
                </wp:positionH>
                <wp:positionV relativeFrom="paragraph">
                  <wp:posOffset>1303655</wp:posOffset>
                </wp:positionV>
                <wp:extent cx="427990" cy="0"/>
                <wp:effectExtent l="0" t="0" r="0" b="0"/>
                <wp:wrapNone/>
                <wp:docPr id="16" name="5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0504D"/>
                          </a:solidFill>
                          <a:round/>
                          <a:headEnd type="triangle" w="med" len="med"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C749FE6" id="_x0035_1_x0020_Conector_x0020_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45pt,102.65pt" to="366.15pt,10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" strokecolor="#c0504d" strokeweight="4pt">
                <v:stroke startarrow="block"/>
                <v:shadow on="t" opacity="24903f" mv:blur="40000f" origin=",.5" offset="0,20000emu"/>
              </v:line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2A67124" wp14:editId="664F35E3">
                <wp:simplePos x="0" y="0"/>
                <wp:positionH relativeFrom="column">
                  <wp:posOffset>4226560</wp:posOffset>
                </wp:positionH>
                <wp:positionV relativeFrom="paragraph">
                  <wp:posOffset>598804</wp:posOffset>
                </wp:positionV>
                <wp:extent cx="483235" cy="0"/>
                <wp:effectExtent l="0" t="127000" r="0" b="101600"/>
                <wp:wrapNone/>
                <wp:docPr id="48" name="4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3235" cy="0"/>
                        </a:xfrm>
                        <a:prstGeom prst="line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13A73E4" id="_x0034_7_x0020_Conector_x0020_recto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32.8pt,47.15pt" to="370.85pt,4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" strokecolor="#4a7ebb" strokeweight="4pt">
                <v:stroke endarrow="block"/>
                <o:lock v:ext="edit" shapetype="f"/>
              </v:line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7D32E12" wp14:editId="4B9B0B88">
                <wp:simplePos x="0" y="0"/>
                <wp:positionH relativeFrom="column">
                  <wp:posOffset>2308225</wp:posOffset>
                </wp:positionH>
                <wp:positionV relativeFrom="paragraph">
                  <wp:posOffset>79375</wp:posOffset>
                </wp:positionV>
                <wp:extent cx="1881505" cy="2266315"/>
                <wp:effectExtent l="0" t="0" r="0" b="0"/>
                <wp:wrapNone/>
                <wp:docPr id="9" name="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2266315"/>
                          <a:chOff x="2808312" y="0"/>
                          <a:chExt cx="2160240" cy="2321617"/>
                        </a:xfrm>
                      </wpg:grpSpPr>
                      <wpg:grpSp>
                        <wpg:cNvPr id="10" name="15 Grupo"/>
                        <wpg:cNvGrpSpPr>
                          <a:grpSpLocks/>
                        </wpg:cNvGrpSpPr>
                        <wpg:grpSpPr bwMode="auto">
                          <a:xfrm>
                            <a:off x="2808312" y="0"/>
                            <a:ext cx="2160240" cy="2321617"/>
                            <a:chOff x="2808312" y="0"/>
                            <a:chExt cx="2736304" cy="2376264"/>
                          </a:xfrm>
                        </wpg:grpSpPr>
                        <wps:wsp>
                          <wps:cNvPr id="11" name="16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8312" y="0"/>
                              <a:ext cx="2736304" cy="237626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385D8A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17 Cuadro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6441" y="1784362"/>
                              <a:ext cx="2448175" cy="551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2D41C" w14:textId="77777777" w:rsidR="006A543F" w:rsidRDefault="006A543F" w:rsidP="006A543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6A543F"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Servidor de Aplicación  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3" name="7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35782" y="335655"/>
                            <a:ext cx="1716965" cy="316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A946E" w14:textId="77777777" w:rsidR="006A543F" w:rsidRPr="006A543F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Servidor  HTTP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19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50" y="729205"/>
                            <a:ext cx="1716964" cy="53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35288" w14:textId="77777777" w:rsidR="006A543F" w:rsidRPr="00F15497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15497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IIS</w:t>
                              </w:r>
                              <w:r w:rsidR="00F15497" w:rsidRPr="00F15497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-Windows Server 2012 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20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50" y="1184552"/>
                            <a:ext cx="1716964" cy="30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5FA8F" w14:textId="77777777" w:rsidR="006A543F" w:rsidRPr="00675B88" w:rsidRDefault="00DF7474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PE"/>
                                </w:rPr>
                                <w:t>&lt;</w:t>
                              </w:r>
                              <w:proofErr w:type="gramStart"/>
                              <w:r w:rsidR="00F15497" w:rsidRPr="00F15497">
                                <w:rPr>
                                  <w:sz w:val="24"/>
                                  <w:szCs w:val="24"/>
                                  <w:lang w:val="es-PE"/>
                                </w:rPr>
                                <w:t>spe001001-261</w:t>
                              </w:r>
                              <w:proofErr w:type="gramEnd"/>
                              <w:r>
                                <w:rPr>
                                  <w:sz w:val="28"/>
                                  <w:szCs w:val="28"/>
                                  <w:lang w:val="es-P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8 Grupo" o:spid="_x0000_s1034" style="position:absolute;left:0;text-align:left;margin-left:181.75pt;margin-top:6.25pt;width:148.15pt;height:178.45pt;z-index:251653120" coordorigin="28083" coordsize="21602,2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">
                <v:group id="15 Grupo" o:spid="_x0000_s1035" style="position:absolute;left:28083;width:21602;height:23216" coordorigin="28083" coordsize="27363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16 Rectángulo" o:spid="_x0000_s1036" style="position:absolute;left:28083;width:27363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LFMEA&#10;AADbAAAADwAAAGRycy9kb3ducmV2LnhtbERPPW/CMBDdkfgP1iF1AweKoAQMokUIVigL2yk+Erfx&#10;OY3dkPbXYyQktnt6n7dYtbYUDdXeOFYwHCQgiDOnDecKTp/b/hsIH5A1lo5JwR95WC27nQWm2l35&#10;QM0x5CKGsE9RQRFClUrps4Is+oGriCN3cbXFEGGdS13jNYbbUo6SZCItGo4NBVb0UVD2ffy1Ci7G&#10;vDYnu2vH2Xn69T6b/f9s3Uapl167noMI1Ian+OHe6zh/CPdf4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CxTBAAAA2wAAAA8AAAAAAAAAAAAAAAAAmAIAAGRycy9kb3du&#10;cmV2LnhtbFBLBQYAAAAABAAEAPUAAACGAwAAAAA=&#10;" filled="f" strokecolor="#385d8a" strokeweight="2pt"/>
                  <v:shape id="17 CuadroTexto" o:spid="_x0000_s1037" type="#_x0000_t202" style="position:absolute;left:30964;top:17843;width:24482;height:5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14:paraId="6D72D41C" w14:textId="77777777" w:rsidR="006A543F" w:rsidRDefault="006A543F" w:rsidP="006A543F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Servidor de Aplicación  Web</w:t>
                          </w:r>
                        </w:p>
                      </w:txbxContent>
                    </v:textbox>
                  </v:shape>
                </v:group>
                <v:shape id="7 CuadroTexto" o:spid="_x0000_s1038" type="#_x0000_t202" style="position:absolute;left:30357;top:3356;width:17170;height:3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14:paraId="5F4A946E" w14:textId="77777777" w:rsidR="006A543F" w:rsidRPr="006A543F" w:rsidRDefault="006A543F" w:rsidP="006A543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Servidor  HTTP</w:t>
                        </w:r>
                      </w:p>
                    </w:txbxContent>
                  </v:textbox>
                </v:shape>
                <v:shape id="19 CuadroTexto" o:spid="_x0000_s1039" type="#_x0000_t202" style="position:absolute;left:30299;top:7292;width:17170;height:5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14:paraId="20235288" w14:textId="77777777" w:rsidR="006A543F" w:rsidRPr="00F15497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15497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IIS</w:t>
                        </w:r>
                        <w:r w:rsidR="00F15497" w:rsidRPr="00F15497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-Windows Server 2012 R2</w:t>
                        </w:r>
                      </w:p>
                    </w:txbxContent>
                  </v:textbox>
                </v:shape>
                <v:shape id="20 CuadroTexto" o:spid="_x0000_s1040" type="#_x0000_t202" style="position:absolute;left:30299;top:11845;width:17170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14:paraId="5C05FA8F" w14:textId="77777777" w:rsidR="006A543F" w:rsidRPr="00675B88" w:rsidRDefault="00DF7474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sz w:val="28"/>
                            <w:szCs w:val="28"/>
                            <w:lang w:val="es-PE"/>
                          </w:rPr>
                          <w:t>&lt;</w:t>
                        </w:r>
                        <w:proofErr w:type="gramStart"/>
                        <w:r w:rsidR="00F15497" w:rsidRPr="00F15497">
                          <w:rPr>
                            <w:sz w:val="24"/>
                            <w:szCs w:val="24"/>
                            <w:lang w:val="es-PE"/>
                          </w:rPr>
                          <w:t>spe001001-261</w:t>
                        </w:r>
                        <w:proofErr w:type="gramEnd"/>
                        <w:r>
                          <w:rPr>
                            <w:sz w:val="28"/>
                            <w:szCs w:val="28"/>
                            <w:lang w:val="es-PE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63394" wp14:editId="6CC58011">
                <wp:simplePos x="0" y="0"/>
                <wp:positionH relativeFrom="column">
                  <wp:posOffset>1891030</wp:posOffset>
                </wp:positionH>
                <wp:positionV relativeFrom="paragraph">
                  <wp:posOffset>1204595</wp:posOffset>
                </wp:positionV>
                <wp:extent cx="417195" cy="0"/>
                <wp:effectExtent l="0" t="0" r="0" b="0"/>
                <wp:wrapNone/>
                <wp:docPr id="6" name="5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0504D"/>
                          </a:solidFill>
                          <a:round/>
                          <a:headEnd type="triangle" w="med" len="med"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5BDBF18" id="_x0035_0_x0020_Conector_x0020_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pt,94.85pt" to="181.75pt,9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" strokecolor="#c0504d" strokeweight="4pt">
                <v:stroke startarrow="block"/>
                <v:shadow on="t" opacity="24903f" mv:blur="40000f" origin=",.5" offset="0,20000emu"/>
              </v:line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FCEFB11" wp14:editId="7282B4C8">
                <wp:simplePos x="0" y="0"/>
                <wp:positionH relativeFrom="column">
                  <wp:posOffset>1918970</wp:posOffset>
                </wp:positionH>
                <wp:positionV relativeFrom="paragraph">
                  <wp:posOffset>704849</wp:posOffset>
                </wp:positionV>
                <wp:extent cx="424180" cy="0"/>
                <wp:effectExtent l="0" t="127000" r="0" b="101600"/>
                <wp:wrapNone/>
                <wp:docPr id="2061" name="206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B83D3AE" id="_x0032_060_x0020_Conector_x0020_recto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1.1pt,55.5pt" to="184.5pt,5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" strokecolor="#4a7ebb" strokeweight="4pt">
                <v:stroke endarrow="block"/>
                <o:lock v:ext="edit" shapetype="f"/>
              </v:line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B5E555E" wp14:editId="0CFDC29B">
                <wp:simplePos x="0" y="0"/>
                <wp:positionH relativeFrom="column">
                  <wp:posOffset>-241300</wp:posOffset>
                </wp:positionH>
                <wp:positionV relativeFrom="paragraph">
                  <wp:posOffset>137160</wp:posOffset>
                </wp:positionV>
                <wp:extent cx="2160270" cy="2321560"/>
                <wp:effectExtent l="0" t="0" r="0" b="0"/>
                <wp:wrapNone/>
                <wp:docPr id="7" name="6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0270" cy="2321560"/>
                          <a:chOff x="0" y="89370"/>
                          <a:chExt cx="2736304" cy="2376264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MAURICIO\AppData\Local\Microsoft\Windows\Temporary Internet Files\Content.IE5\C395WERA\computaci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06" y="422697"/>
                            <a:ext cx="1682012" cy="1440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5 Grupo"/>
                        <wpg:cNvGrpSpPr/>
                        <wpg:grpSpPr>
                          <a:xfrm>
                            <a:off x="0" y="89370"/>
                            <a:ext cx="2736304" cy="2376264"/>
                            <a:chOff x="0" y="89370"/>
                            <a:chExt cx="2736304" cy="2376264"/>
                          </a:xfrm>
                        </wpg:grpSpPr>
                        <wps:wsp>
                          <wps:cNvPr id="4" name="3 Rectángulo"/>
                          <wps:cNvSpPr/>
                          <wps:spPr>
                            <a:xfrm>
                              <a:off x="0" y="89370"/>
                              <a:ext cx="2736304" cy="237626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4 CuadroTexto"/>
                          <wps:cNvSpPr txBox="1"/>
                          <wps:spPr>
                            <a:xfrm>
                              <a:off x="288032" y="2141597"/>
                              <a:ext cx="2448272" cy="3136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358E83" w14:textId="77777777" w:rsidR="006A543F" w:rsidRDefault="006A543F" w:rsidP="006A543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6A543F"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Aplicación web Cliente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6 Grupo" o:spid="_x0000_s1041" style="position:absolute;left:0;text-align:left;margin-left:-19pt;margin-top:10.8pt;width:170.1pt;height:182.8pt;z-index:251652096" coordorigin=",893" coordsize="27363,23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42" type="#_x0000_t75" style="position:absolute;left:3707;top:4226;width:16820;height:14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zEzfAAAAA2gAAAA8AAABkcnMvZG93bnJldi54bWxET11rwjAUfRf8D+EO9iJrujJEOlMZglT2&#10;MlbF50tzbYvNTUmyttuvXwYDHw/ne7ubTS9Gcr6zrOA5SUEQ11Z33Cg4nw5PGxA+IGvsLZOCb/Kw&#10;K5aLLebaTvxJYxUaEUPY56igDWHIpfR1SwZ9YgfiyF2tMxgidI3UDqcYbnqZpelaGuw4NrQ40L6l&#10;+lZ9mThjOrxfjmP1k5X08TKfXLnyTanU48P89goi0Bzu4n/3USvI4O9K9IMs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zMTN8AAAADaAAAADwAAAAAAAAAAAAAAAACfAgAA&#10;ZHJzL2Rvd25yZXYueG1sUEsFBgAAAAAEAAQA9wAAAIwDAAAAAA==&#10;">
                  <v:imagedata r:id="rId18" o:title="computacion[1]"/>
                </v:shape>
                <v:group id="5 Grupo" o:spid="_x0000_s1043" style="position:absolute;top:893;width:27363;height:23763" coordorigin=",893" coordsize="27363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3 Rectángulo" o:spid="_x0000_s1044" style="position:absolute;top:893;width:27363;height:23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qYMQA&#10;AADaAAAADwAAAGRycy9kb3ducmV2LnhtbESPzW7CMBCE75X6DtZW6q04bVELIQ4qVAiu/Fy4reIl&#10;McTrNHZD4OkxUqUeRzPzjSab9rYWHbXeOFbwOkhAEBdOGy4V7LaLlxEIH5A11o5JwYU8TPPHhwxT&#10;7c68pm4TShEh7FNUUIXQpFL6oiKLfuAa4ugdXGsxRNmWUrd4jnBby7ck+ZAWDceFChuaV1ScNr9W&#10;wcGY925nl/2w2H8eZ+Px9WfhvpV6fuq/JiAC9eE//NdeaQVDuF+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amDEAAAA2gAAAA8AAAAAAAAAAAAAAAAAmAIAAGRycy9k&#10;b3ducmV2LnhtbFBLBQYAAAAABAAEAPUAAACJAwAAAAA=&#10;" filled="f" strokecolor="#385d8a" strokeweight="2pt"/>
                  <v:shape id="4 CuadroTexto" o:spid="_x0000_s1045" type="#_x0000_t202" style="position:absolute;left:2880;top:21415;width:24483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14:paraId="3D358E83" w14:textId="77777777" w:rsidR="006A543F" w:rsidRDefault="006A543F" w:rsidP="006A543F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Aplicación web Cliente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1F6469" wp14:editId="155C0184">
                <wp:simplePos x="0" y="0"/>
                <wp:positionH relativeFrom="column">
                  <wp:posOffset>591820</wp:posOffset>
                </wp:positionH>
                <wp:positionV relativeFrom="paragraph">
                  <wp:posOffset>5578475</wp:posOffset>
                </wp:positionV>
                <wp:extent cx="1266190" cy="369570"/>
                <wp:effectExtent l="0" t="0" r="0" b="0"/>
                <wp:wrapNone/>
                <wp:docPr id="35" name="34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190" cy="369570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0AC1675" id="_x0033_4_x0020_CuadroTexto" o:spid="_x0000_s1026" type="#_x0000_t202" style="position:absolute;margin-left:46.6pt;margin-top:439.25pt;width:99.7pt;height:29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" filled="f" stroked="f">
                <v:path arrowok="t"/>
                <v:textbox style="mso-fit-shape-to-text:t"/>
              </v:shape>
            </w:pict>
          </mc:Fallback>
        </mc:AlternateContent>
      </w:r>
    </w:p>
    <w:p w14:paraId="75D6C8EA" w14:textId="77777777" w:rsidR="00AD7F45" w:rsidRPr="00AD7F45" w:rsidRDefault="00AD7F45" w:rsidP="00AD7F45">
      <w:pPr>
        <w:rPr>
          <w:sz w:val="20"/>
        </w:rPr>
      </w:pPr>
    </w:p>
    <w:p w14:paraId="4BE6B371" w14:textId="77777777" w:rsidR="00AD7F45" w:rsidRPr="00AD7F45" w:rsidRDefault="00AD7F45" w:rsidP="00AD7F45">
      <w:pPr>
        <w:rPr>
          <w:sz w:val="20"/>
        </w:rPr>
      </w:pPr>
    </w:p>
    <w:p w14:paraId="6C7EC865" w14:textId="77777777" w:rsidR="00AD7F45" w:rsidRPr="00AD7F45" w:rsidRDefault="00AD7F45" w:rsidP="00AD7F45">
      <w:pPr>
        <w:rPr>
          <w:sz w:val="20"/>
        </w:rPr>
      </w:pPr>
    </w:p>
    <w:p w14:paraId="56DABC6E" w14:textId="77777777" w:rsidR="00AD7F45" w:rsidRPr="00AD7F45" w:rsidRDefault="00AD7F45" w:rsidP="00AD7F45">
      <w:pPr>
        <w:rPr>
          <w:sz w:val="20"/>
        </w:rPr>
      </w:pPr>
    </w:p>
    <w:p w14:paraId="207BBDFA" w14:textId="77777777" w:rsidR="00AD7F45" w:rsidRPr="00AD7F45" w:rsidRDefault="00AD7F45" w:rsidP="00AD7F45">
      <w:pPr>
        <w:rPr>
          <w:sz w:val="20"/>
        </w:rPr>
      </w:pPr>
    </w:p>
    <w:p w14:paraId="4633D685" w14:textId="77777777" w:rsidR="00AD7F45" w:rsidRPr="00AD7F45" w:rsidRDefault="00AD7F45" w:rsidP="00AD7F45">
      <w:pPr>
        <w:rPr>
          <w:sz w:val="20"/>
        </w:rPr>
      </w:pPr>
    </w:p>
    <w:p w14:paraId="4DB976B8" w14:textId="77777777" w:rsidR="00AD7F45" w:rsidRPr="00AD7F45" w:rsidRDefault="00AD7F45" w:rsidP="00AD7F45">
      <w:pPr>
        <w:rPr>
          <w:sz w:val="20"/>
        </w:rPr>
      </w:pPr>
    </w:p>
    <w:p w14:paraId="5F0C58D8" w14:textId="77777777" w:rsidR="00AD7F45" w:rsidRPr="00AD7F45" w:rsidRDefault="00AD7F45" w:rsidP="00AD7F45">
      <w:pPr>
        <w:rPr>
          <w:sz w:val="20"/>
        </w:rPr>
      </w:pPr>
    </w:p>
    <w:p w14:paraId="77B934CD" w14:textId="77777777" w:rsidR="00AD7F45" w:rsidRPr="00AD7F45" w:rsidRDefault="00AD7F45" w:rsidP="00AD7F45">
      <w:pPr>
        <w:rPr>
          <w:sz w:val="20"/>
        </w:rPr>
      </w:pPr>
    </w:p>
    <w:p w14:paraId="172B909D" w14:textId="77777777" w:rsidR="00AD7F45" w:rsidRPr="00AD7F45" w:rsidRDefault="00AD7F45" w:rsidP="00AD7F45">
      <w:pPr>
        <w:rPr>
          <w:sz w:val="20"/>
        </w:rPr>
      </w:pPr>
    </w:p>
    <w:p w14:paraId="7D579F7D" w14:textId="77777777" w:rsidR="00AD7F45" w:rsidRPr="00AD7F45" w:rsidRDefault="00AD7F45" w:rsidP="00AD7F45">
      <w:pPr>
        <w:rPr>
          <w:sz w:val="20"/>
        </w:rPr>
      </w:pPr>
    </w:p>
    <w:p w14:paraId="258E710D" w14:textId="77777777" w:rsidR="00AD7F45" w:rsidRPr="00AD7F45" w:rsidRDefault="00AD7F45" w:rsidP="00AD7F45">
      <w:pPr>
        <w:rPr>
          <w:sz w:val="20"/>
        </w:rPr>
      </w:pPr>
      <w:r w:rsidRPr="006A543F">
        <w:rPr>
          <w:noProof/>
          <w:sz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1B49CB9" wp14:editId="38ED60C4">
                <wp:simplePos x="0" y="0"/>
                <wp:positionH relativeFrom="column">
                  <wp:posOffset>509905</wp:posOffset>
                </wp:positionH>
                <wp:positionV relativeFrom="paragraph">
                  <wp:posOffset>80645</wp:posOffset>
                </wp:positionV>
                <wp:extent cx="1765300" cy="2138680"/>
                <wp:effectExtent l="0" t="0" r="38100" b="20320"/>
                <wp:wrapNone/>
                <wp:docPr id="28" name="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2138680"/>
                          <a:chOff x="227394" y="3041697"/>
                          <a:chExt cx="2220878" cy="2736304"/>
                        </a:xfrm>
                      </wpg:grpSpPr>
                      <wps:wsp>
                        <wps:cNvPr id="31" name="9 Disco magnético"/>
                        <wps:cNvSpPr>
                          <a:spLocks noChangeArrowheads="1"/>
                        </wps:cNvSpPr>
                        <wps:spPr bwMode="auto">
                          <a:xfrm>
                            <a:off x="227394" y="3041697"/>
                            <a:ext cx="2220878" cy="2736304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A9F3F2" w14:textId="77777777" w:rsidR="006A543F" w:rsidRPr="002C052A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52A">
                                <w:rPr>
                                  <w:rFonts w:ascii="Calibri" w:hAnsi="Calibri" w:cs="Times New Roman"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Tb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30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479521" y="3284275"/>
                            <a:ext cx="1716624" cy="30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DC932" w14:textId="77777777" w:rsidR="006A543F" w:rsidRPr="002C052A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52A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&lt;Base de Datos&gt;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21 Grupo" o:spid="_x0000_s1046" style="position:absolute;left:0;text-align:left;margin-left:40.15pt;margin-top:6.35pt;width:139pt;height:168.4pt;z-index:251657216" coordorigin="2273,30416" coordsize="22208,2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9 Disco magnético" o:spid="_x0000_s1047" type="#_x0000_t132" style="position:absolute;left:2273;top:30416;width:22209;height:27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D8sUA&#10;AADbAAAADwAAAGRycy9kb3ducmV2LnhtbESPQWvCQBSE7wX/w/IEb3VjhSLRVUSRWiiUpnrI7Zl9&#10;JtHs27C7jfHfdwtCj8PMfMMsVr1pREfO15YVTMYJCOLC6ppLBYfv3fMMhA/IGhvLpOBOHlbLwdMC&#10;U21v/EVdFkoRIexTVFCF0KZS+qIig35sW+Lona0zGKJ0pdQObxFuGvmSJK/SYM1xocKWNhUV1+zH&#10;KDjlH9kxfF6O+o0OZ/fe5dPtPVdqNOzXcxCB+vAffrT3WsF0A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4PyxQAAANsAAAAPAAAAAAAAAAAAAAAAAJgCAABkcnMv&#10;ZG93bnJldi54bWxQSwUGAAAAAAQABAD1AAAAigMAAAAA&#10;" filled="f" strokecolor="#385d8a" strokeweight="2pt">
                  <v:textbox>
                    <w:txbxContent>
                      <w:p w14:paraId="30A9F3F2" w14:textId="77777777" w:rsidR="006A543F" w:rsidRPr="002C052A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52A">
                          <w:rPr>
                            <w:rFonts w:ascii="Calibri" w:hAnsi="Calibri" w:cs="Times New Roman"/>
                            <w:color w:val="FFFFFF"/>
                            <w:kern w:val="24"/>
                            <w:sz w:val="24"/>
                            <w:szCs w:val="24"/>
                          </w:rPr>
                          <w:t>Tb</w:t>
                        </w:r>
                      </w:p>
                    </w:txbxContent>
                  </v:textbox>
                </v:shape>
                <v:shape id="30 CuadroTexto" o:spid="_x0000_s1048" type="#_x0000_t202" style="position:absolute;left:4795;top:32842;width:1716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14:paraId="3F1DC932" w14:textId="77777777" w:rsidR="006A543F" w:rsidRPr="002C052A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52A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&lt;Base de Datos&gt;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93D643" w14:textId="77777777" w:rsidR="00AD7F45" w:rsidRPr="00AD7F45" w:rsidRDefault="00AD7F45" w:rsidP="00AD7F45">
      <w:pPr>
        <w:rPr>
          <w:sz w:val="20"/>
        </w:rPr>
      </w:pPr>
    </w:p>
    <w:p w14:paraId="168FC0AD" w14:textId="77777777" w:rsidR="00AD7F45" w:rsidRPr="00AD7F45" w:rsidRDefault="00AD7F45" w:rsidP="00AD7F45">
      <w:pPr>
        <w:rPr>
          <w:sz w:val="20"/>
        </w:rPr>
      </w:pPr>
    </w:p>
    <w:p w14:paraId="23DF7BC0" w14:textId="77777777" w:rsidR="00AD7F45" w:rsidRPr="00AD7F45" w:rsidRDefault="00AD7F45" w:rsidP="00AD7F45">
      <w:pPr>
        <w:rPr>
          <w:sz w:val="20"/>
        </w:rPr>
      </w:pPr>
    </w:p>
    <w:p w14:paraId="4F9B327E" w14:textId="77777777" w:rsidR="00AD7F45" w:rsidRPr="00AD7F45" w:rsidRDefault="00AD7F45" w:rsidP="00AD7F45">
      <w:pPr>
        <w:rPr>
          <w:sz w:val="20"/>
        </w:rPr>
      </w:pPr>
    </w:p>
    <w:p w14:paraId="0FECD907" w14:textId="77777777" w:rsidR="006A543F" w:rsidRDefault="00AD7F45" w:rsidP="00AD7F45">
      <w:pPr>
        <w:tabs>
          <w:tab w:val="left" w:pos="3033"/>
        </w:tabs>
        <w:rPr>
          <w:sz w:val="20"/>
        </w:rPr>
      </w:pPr>
      <w:r>
        <w:rPr>
          <w:sz w:val="20"/>
        </w:rPr>
        <w:tab/>
      </w:r>
    </w:p>
    <w:p w14:paraId="0C4E9F70" w14:textId="1F826D56" w:rsidR="00AD7F45" w:rsidRPr="00AD7F45" w:rsidRDefault="00AD7F45" w:rsidP="00AD7F45">
      <w:pPr>
        <w:tabs>
          <w:tab w:val="left" w:pos="3033"/>
        </w:tabs>
        <w:rPr>
          <w:sz w:val="20"/>
        </w:rPr>
      </w:pPr>
      <w:r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019E2" wp14:editId="1F0949B2">
                <wp:simplePos x="0" y="0"/>
                <wp:positionH relativeFrom="column">
                  <wp:posOffset>274955</wp:posOffset>
                </wp:positionH>
                <wp:positionV relativeFrom="paragraph">
                  <wp:posOffset>996315</wp:posOffset>
                </wp:positionV>
                <wp:extent cx="2283460" cy="337820"/>
                <wp:effectExtent l="0" t="0" r="0" b="508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C7890" w14:textId="0C1F63F8" w:rsidR="00AD7F45" w:rsidRPr="00AD7F45" w:rsidRDefault="00E63AD4" w:rsidP="00AD7F45">
                            <w:pPr>
                              <w:ind w:left="0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E63AD4">
                              <w:rPr>
                                <w:rFonts w:cs="Arial"/>
                                <w:color w:val="1A1A1A"/>
                                <w:sz w:val="18"/>
                                <w:szCs w:val="18"/>
                                <w:lang w:eastAsia="es-ES"/>
                              </w:rPr>
                              <w:t>tron2000.mp_genbdpb_mpe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49" type="#_x0000_t202" style="position:absolute;left:0;text-align:left;margin-left:21.65pt;margin-top:78.45pt;width:179.8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" filled="f" stroked="f">
                <v:textbox>
                  <w:txbxContent>
                    <w:p w14:paraId="533C7890" w14:textId="0C1F63F8" w:rsidR="00AD7F45" w:rsidRPr="00AD7F45" w:rsidRDefault="00E63AD4" w:rsidP="00AD7F45">
                      <w:pPr>
                        <w:ind w:left="0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63AD4">
                        <w:rPr>
                          <w:rFonts w:cs="Arial"/>
                          <w:color w:val="1A1A1A"/>
                          <w:sz w:val="18"/>
                          <w:szCs w:val="18"/>
                          <w:lang w:eastAsia="es-ES"/>
                        </w:rPr>
                        <w:t>tron2000.mp_genbdpb_mpe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3F474083" w14:textId="77777777" w:rsidR="00E426C0" w:rsidRDefault="00E426C0" w:rsidP="00E426C0">
      <w:pPr>
        <w:pStyle w:val="Ttulo2"/>
      </w:pPr>
      <w:bookmarkStart w:id="41" w:name="_Toc355011928"/>
      <w:bookmarkStart w:id="42" w:name="_Toc434308044"/>
      <w:r>
        <w:lastRenderedPageBreak/>
        <w:t>Entidades de datos</w:t>
      </w:r>
      <w:bookmarkEnd w:id="41"/>
      <w:bookmarkEnd w:id="42"/>
    </w:p>
    <w:p w14:paraId="2B82BD9A" w14:textId="77777777" w:rsidR="00E426C0" w:rsidRDefault="00E426C0" w:rsidP="00E426C0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51B098E2" w14:textId="77777777" w:rsidR="00E426C0" w:rsidRDefault="006079EF" w:rsidP="00E426C0">
      <w:pPr>
        <w:ind w:left="0"/>
        <w:rPr>
          <w:rFonts w:ascii="Times New Roman" w:hAnsi="Times New Roman"/>
          <w:i/>
          <w:color w:val="0000FF"/>
          <w:sz w:val="20"/>
        </w:rPr>
      </w:pPr>
      <w:r w:rsidRPr="00AE5C25">
        <w:rPr>
          <w:rFonts w:cs="Arial"/>
          <w:color w:val="0000FF"/>
          <w:sz w:val="20"/>
        </w:rPr>
        <w:t>No Aplica</w:t>
      </w:r>
      <w:r w:rsidR="00E426C0" w:rsidRPr="002B5018">
        <w:rPr>
          <w:rFonts w:ascii="Times New Roman" w:hAnsi="Times New Roman"/>
          <w:i/>
          <w:color w:val="0000FF"/>
          <w:sz w:val="20"/>
        </w:rPr>
        <w:t xml:space="preserve">. </w:t>
      </w:r>
    </w:p>
    <w:p w14:paraId="7EE5EB11" w14:textId="77777777" w:rsidR="00E426C0" w:rsidRDefault="00E426C0" w:rsidP="00E426C0">
      <w:pPr>
        <w:pStyle w:val="Sangradetextonormal"/>
        <w:ind w:left="0"/>
      </w:pPr>
    </w:p>
    <w:p w14:paraId="5577EAA1" w14:textId="77777777" w:rsidR="00E426C0" w:rsidRDefault="00E426C0" w:rsidP="00E426C0">
      <w:pPr>
        <w:pStyle w:val="Ttulo2"/>
      </w:pPr>
      <w:bookmarkStart w:id="43" w:name="_Toc355011929"/>
      <w:bookmarkStart w:id="44" w:name="_Toc434308045"/>
      <w:r>
        <w:lastRenderedPageBreak/>
        <w:t>Actores</w:t>
      </w:r>
      <w:bookmarkEnd w:id="43"/>
      <w:bookmarkEnd w:id="44"/>
    </w:p>
    <w:p w14:paraId="7470FB47" w14:textId="77777777" w:rsidR="00E426C0" w:rsidRPr="002B5018" w:rsidRDefault="00E426C0" w:rsidP="00E426C0">
      <w:pPr>
        <w:ind w:left="0"/>
        <w:rPr>
          <w:rFonts w:ascii="Times New Roman" w:hAnsi="Times New Roman"/>
          <w:i/>
          <w:color w:val="0000FF"/>
          <w:sz w:val="20"/>
        </w:rPr>
      </w:pPr>
    </w:p>
    <w:tbl>
      <w:tblPr>
        <w:tblW w:w="963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7262"/>
      </w:tblGrid>
      <w:tr w:rsidR="00E426C0" w:rsidRPr="002B5018" w14:paraId="1C936668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4B60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E45C" w14:textId="77777777" w:rsidR="0060427D" w:rsidRPr="00656437" w:rsidRDefault="0048046A" w:rsidP="00AD7F45">
            <w:pPr>
              <w:pStyle w:val="Prrafodelista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Ejecutivo de Vida</w:t>
            </w:r>
          </w:p>
        </w:tc>
      </w:tr>
      <w:tr w:rsidR="00E426C0" w:rsidRPr="002B5018" w14:paraId="24616A4A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541C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9616" w14:textId="77777777" w:rsidR="0060427D" w:rsidRPr="00656437" w:rsidRDefault="004349DA" w:rsidP="004349DA">
            <w:pPr>
              <w:pStyle w:val="Prrafodelista"/>
              <w:ind w:left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Humano</w:t>
            </w:r>
          </w:p>
        </w:tc>
      </w:tr>
      <w:tr w:rsidR="00E426C0" w:rsidRPr="002B5018" w14:paraId="7724B354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7576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DB17" w14:textId="307F5057" w:rsidR="00E1237C" w:rsidRPr="00656437" w:rsidRDefault="00C162B2" w:rsidP="00E63AD4">
            <w:pPr>
              <w:pStyle w:val="Prrafodelista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Actor </w:t>
            </w:r>
            <w:r w:rsidR="0048046A">
              <w:rPr>
                <w:sz w:val="20"/>
              </w:rPr>
              <w:t xml:space="preserve">responsable </w:t>
            </w:r>
            <w:r w:rsidR="00E63AD4">
              <w:rPr>
                <w:sz w:val="20"/>
              </w:rPr>
              <w:t>de generar la información histórica para las pólizas con derecho a bono</w:t>
            </w:r>
            <w:r w:rsidR="0048046A">
              <w:rPr>
                <w:sz w:val="20"/>
              </w:rPr>
              <w:t>.</w:t>
            </w:r>
          </w:p>
        </w:tc>
      </w:tr>
      <w:tr w:rsidR="00E426C0" w:rsidRPr="002B5018" w14:paraId="7F29A424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0A3A3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Razones de uso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8372" w14:textId="0AB0AB72" w:rsidR="00E1237C" w:rsidRDefault="00AD7F45" w:rsidP="00ED40FE">
            <w:pPr>
              <w:ind w:left="34"/>
              <w:rPr>
                <w:sz w:val="20"/>
              </w:rPr>
            </w:pPr>
            <w:r>
              <w:rPr>
                <w:sz w:val="20"/>
              </w:rPr>
              <w:t xml:space="preserve">Procesar la información </w:t>
            </w:r>
            <w:r w:rsidR="00E63AD4">
              <w:rPr>
                <w:sz w:val="20"/>
              </w:rPr>
              <w:t>de los bonos</w:t>
            </w:r>
            <w:r>
              <w:rPr>
                <w:sz w:val="20"/>
              </w:rPr>
              <w:t>.</w:t>
            </w:r>
          </w:p>
          <w:p w14:paraId="1CC9A773" w14:textId="77777777" w:rsidR="00E1237C" w:rsidRPr="00656437" w:rsidRDefault="00E1237C" w:rsidP="00ED40FE">
            <w:pPr>
              <w:ind w:left="34"/>
              <w:rPr>
                <w:sz w:val="20"/>
              </w:rPr>
            </w:pPr>
          </w:p>
        </w:tc>
      </w:tr>
      <w:tr w:rsidR="00E426C0" w:rsidRPr="002B5018" w14:paraId="767A251F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AF036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Restricciones de acceso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40A1" w14:textId="77777777" w:rsidR="00E426C0" w:rsidRDefault="00E426C0" w:rsidP="00E426C0">
            <w:pPr>
              <w:pStyle w:val="Prrafodelista"/>
              <w:ind w:left="0"/>
              <w:jc w:val="both"/>
              <w:rPr>
                <w:sz w:val="20"/>
              </w:rPr>
            </w:pPr>
            <w:r w:rsidRPr="002B5018">
              <w:rPr>
                <w:rFonts w:ascii="Times New Roman" w:hAnsi="Times New Roman"/>
                <w:i/>
                <w:color w:val="3333FF"/>
                <w:sz w:val="20"/>
                <w:szCs w:val="20"/>
              </w:rPr>
              <w:t>.</w:t>
            </w:r>
          </w:p>
          <w:p w14:paraId="35722174" w14:textId="77777777" w:rsidR="00E426C0" w:rsidRPr="00656437" w:rsidRDefault="00E426C0" w:rsidP="00ED40FE">
            <w:pPr>
              <w:ind w:left="0"/>
              <w:rPr>
                <w:sz w:val="20"/>
              </w:rPr>
            </w:pPr>
          </w:p>
        </w:tc>
      </w:tr>
      <w:tr w:rsidR="00E426C0" w:rsidRPr="002B5018" w14:paraId="73F94AA3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092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Funcionalidad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FBFF" w14:textId="0B98B9C9" w:rsidR="00E1237C" w:rsidRPr="00E1237C" w:rsidRDefault="002F0A68" w:rsidP="00E63AD4">
            <w:pPr>
              <w:pStyle w:val="Prrafodelista"/>
              <w:ind w:left="0"/>
              <w:jc w:val="both"/>
              <w:rPr>
                <w:sz w:val="20"/>
              </w:rPr>
            </w:pPr>
            <w:r w:rsidRPr="002B5018">
              <w:t>CU</w:t>
            </w:r>
            <w:r>
              <w:t>002_</w:t>
            </w:r>
            <w:r w:rsidR="00E63AD4">
              <w:t>GenerarDbfHistoricoBonos</w:t>
            </w:r>
          </w:p>
        </w:tc>
      </w:tr>
      <w:tr w:rsidR="00E426C0" w:rsidRPr="002B5018" w14:paraId="489E5711" w14:textId="77777777" w:rsidTr="002F0A68">
        <w:trPr>
          <w:trHeight w:val="488"/>
        </w:trPr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49B9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Perfiles de la Organización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61772" w14:textId="77777777" w:rsidR="00E1237C" w:rsidRPr="00E1237C" w:rsidRDefault="0048046A" w:rsidP="0048046A">
            <w:pPr>
              <w:spacing w:before="0"/>
              <w:ind w:left="34"/>
              <w:rPr>
                <w:sz w:val="20"/>
              </w:rPr>
            </w:pPr>
            <w:r>
              <w:rPr>
                <w:sz w:val="20"/>
              </w:rPr>
              <w:t xml:space="preserve">Analista de Vida Individual de </w:t>
            </w:r>
            <w:r w:rsidR="00C162B2">
              <w:rPr>
                <w:sz w:val="20"/>
              </w:rPr>
              <w:t>Casa Ce</w:t>
            </w:r>
            <w:r>
              <w:rPr>
                <w:sz w:val="20"/>
              </w:rPr>
              <w:t xml:space="preserve">ntral </w:t>
            </w:r>
          </w:p>
        </w:tc>
      </w:tr>
      <w:tr w:rsidR="00E426C0" w:rsidRPr="002B5018" w14:paraId="5ED4098B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FB2B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Colectivos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69237" w14:textId="77777777" w:rsidR="00E426C0" w:rsidRPr="00E1237C" w:rsidRDefault="00E426C0" w:rsidP="00C162B2">
            <w:pPr>
              <w:ind w:left="34"/>
              <w:rPr>
                <w:sz w:val="20"/>
              </w:rPr>
            </w:pPr>
          </w:p>
        </w:tc>
      </w:tr>
    </w:tbl>
    <w:p w14:paraId="077EF0DE" w14:textId="77777777" w:rsidR="00E426C0" w:rsidRPr="002B5018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2BEB202F" w14:textId="77777777" w:rsidR="00E426C0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763E7301" w14:textId="77777777" w:rsidR="00E426C0" w:rsidRPr="002B5018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54CED596" w14:textId="77777777" w:rsidR="00E426C0" w:rsidRDefault="00E426C0" w:rsidP="00C328CD">
      <w:pPr>
        <w:ind w:left="0"/>
        <w:rPr>
          <w:sz w:val="20"/>
        </w:rPr>
      </w:pPr>
    </w:p>
    <w:p w14:paraId="1DE4CECF" w14:textId="77777777" w:rsidR="00DF07CC" w:rsidRDefault="00DF07CC" w:rsidP="00DF07CC">
      <w:pPr>
        <w:pStyle w:val="Ttulo2"/>
      </w:pPr>
      <w:bookmarkStart w:id="45" w:name="_Toc355011930"/>
      <w:bookmarkStart w:id="46" w:name="_Toc434308046"/>
      <w:r>
        <w:lastRenderedPageBreak/>
        <w:t>Servicios</w:t>
      </w:r>
      <w:bookmarkEnd w:id="45"/>
      <w:bookmarkEnd w:id="46"/>
      <w:r>
        <w:t xml:space="preserve"> </w:t>
      </w:r>
    </w:p>
    <w:p w14:paraId="6DDEA394" w14:textId="77777777" w:rsidR="00BA22FB" w:rsidRPr="003A6432" w:rsidRDefault="007362C4" w:rsidP="003A6432">
      <w:pPr>
        <w:pStyle w:val="InfoBlue"/>
      </w:pPr>
      <w:r w:rsidRPr="003A6432">
        <w:t>No Aplica.</w:t>
      </w:r>
    </w:p>
    <w:p w14:paraId="11365071" w14:textId="77777777" w:rsidR="00437A42" w:rsidRDefault="00437A42" w:rsidP="00437A42">
      <w:pPr>
        <w:pStyle w:val="Ttulo2"/>
      </w:pPr>
      <w:bookmarkStart w:id="47" w:name="_Toc434308047"/>
      <w:r>
        <w:lastRenderedPageBreak/>
        <w:t>Anexos</w:t>
      </w:r>
      <w:bookmarkEnd w:id="47"/>
      <w:r>
        <w:t xml:space="preserve"> </w:t>
      </w:r>
    </w:p>
    <w:p w14:paraId="6BB8B346" w14:textId="77777777" w:rsidR="00437A42" w:rsidRPr="00694A2D" w:rsidRDefault="00694A2D" w:rsidP="00C328CD">
      <w:pPr>
        <w:ind w:left="0"/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>No Aplica</w:t>
      </w:r>
    </w:p>
    <w:p w14:paraId="27C2756C" w14:textId="77777777" w:rsidR="00FF141F" w:rsidRDefault="00FF141F" w:rsidP="00FF141F">
      <w:pPr>
        <w:ind w:left="0"/>
        <w:jc w:val="center"/>
        <w:rPr>
          <w:rFonts w:ascii="Times New Roman" w:hAnsi="Times New Roman"/>
          <w:i/>
          <w:noProof/>
          <w:color w:val="0000FF"/>
          <w:sz w:val="20"/>
          <w:lang w:eastAsia="es-ES"/>
        </w:rPr>
      </w:pPr>
    </w:p>
    <w:p w14:paraId="6A1F86C6" w14:textId="77777777" w:rsidR="00FF141F" w:rsidRDefault="00FF141F" w:rsidP="00FF141F">
      <w:pPr>
        <w:ind w:left="0"/>
        <w:jc w:val="center"/>
        <w:rPr>
          <w:rFonts w:ascii="Times New Roman" w:hAnsi="Times New Roman"/>
          <w:i/>
          <w:noProof/>
          <w:color w:val="0000FF"/>
          <w:sz w:val="20"/>
          <w:lang w:eastAsia="es-ES"/>
        </w:rPr>
      </w:pPr>
    </w:p>
    <w:p w14:paraId="56825243" w14:textId="77777777" w:rsidR="00437A42" w:rsidRPr="00437A42" w:rsidRDefault="00437A42" w:rsidP="00C328CD">
      <w:pPr>
        <w:ind w:left="0"/>
        <w:rPr>
          <w:rFonts w:ascii="Times New Roman" w:hAnsi="Times New Roman"/>
          <w:i/>
          <w:color w:val="0000FF"/>
          <w:sz w:val="20"/>
        </w:rPr>
      </w:pPr>
    </w:p>
    <w:sectPr w:rsidR="00437A42" w:rsidRPr="00437A42" w:rsidSect="00C019EE">
      <w:type w:val="continuous"/>
      <w:pgSz w:w="11907" w:h="16840" w:code="9"/>
      <w:pgMar w:top="820" w:right="850" w:bottom="1418" w:left="1418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26811" w14:textId="77777777" w:rsidR="00870A49" w:rsidRDefault="00870A49">
      <w:r>
        <w:separator/>
      </w:r>
    </w:p>
  </w:endnote>
  <w:endnote w:type="continuationSeparator" w:id="0">
    <w:p w14:paraId="0207996D" w14:textId="77777777" w:rsidR="00870A49" w:rsidRDefault="00870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894"/>
      <w:gridCol w:w="3894"/>
      <w:gridCol w:w="1953"/>
    </w:tblGrid>
    <w:tr w:rsidR="00A34F79" w14:paraId="350BF4A1" w14:textId="77777777" w:rsidTr="007C5AB2">
      <w:trPr>
        <w:trHeight w:val="130"/>
      </w:trPr>
      <w:tc>
        <w:tcPr>
          <w:tcW w:w="7788" w:type="dxa"/>
          <w:gridSpan w:val="2"/>
          <w:vMerge w:val="restart"/>
        </w:tcPr>
        <w:p w14:paraId="7AE1B2AF" w14:textId="77777777" w:rsidR="00A34F79" w:rsidRDefault="00C5076F" w:rsidP="007C5AB2">
          <w:pPr>
            <w:pStyle w:val="Piedepgina"/>
            <w:jc w:val="left"/>
          </w:pPr>
          <w:r>
            <w:fldChar w:fldCharType="begin"/>
          </w:r>
          <w:r>
            <w:instrText xml:space="preserve"> TITLE  "Diseño Funcional &lt;Aplicación de Desarrollo&gt;"  \* MERGEFORMAT </w:instrText>
          </w:r>
          <w:r>
            <w:fldChar w:fldCharType="separate"/>
          </w:r>
          <w:r w:rsidR="00615587">
            <w:t>Diseño Funcional &lt;Aplicación de Desarrollo&gt;</w:t>
          </w:r>
          <w:r>
            <w:fldChar w:fldCharType="end"/>
          </w:r>
        </w:p>
      </w:tc>
      <w:tc>
        <w:tcPr>
          <w:tcW w:w="1953" w:type="dxa"/>
        </w:tcPr>
        <w:p w14:paraId="3F90E773" w14:textId="77777777" w:rsidR="00A34F79" w:rsidRDefault="00174720" w:rsidP="007C5AB2">
          <w:pPr>
            <w:pStyle w:val="Piedepgina"/>
            <w:jc w:val="right"/>
          </w:pPr>
          <w:fldSimple w:instr=" DOCPROPERTY  Entidad  \* MERGEFORMAT ">
            <w:r w:rsidR="00615587">
              <w:t>MAPFRE</w:t>
            </w:r>
          </w:fldSimple>
        </w:p>
      </w:tc>
    </w:tr>
    <w:tr w:rsidR="00A34F79" w14:paraId="1A6C8E3F" w14:textId="77777777" w:rsidTr="007C5AB2">
      <w:trPr>
        <w:trHeight w:val="220"/>
      </w:trPr>
      <w:tc>
        <w:tcPr>
          <w:tcW w:w="7788" w:type="dxa"/>
          <w:gridSpan w:val="2"/>
          <w:vMerge/>
          <w:vAlign w:val="bottom"/>
        </w:tcPr>
        <w:p w14:paraId="26B493C4" w14:textId="77777777" w:rsidR="00A34F79" w:rsidRDefault="00A34F79" w:rsidP="007C5AB2">
          <w:pPr>
            <w:pStyle w:val="Piedepgina"/>
            <w:jc w:val="left"/>
          </w:pPr>
        </w:p>
      </w:tc>
      <w:tc>
        <w:tcPr>
          <w:tcW w:w="1953" w:type="dxa"/>
          <w:vAlign w:val="bottom"/>
        </w:tcPr>
        <w:p w14:paraId="7895806B" w14:textId="77777777" w:rsidR="00A34F79" w:rsidRDefault="00A34F79" w:rsidP="007C5AB2">
          <w:pPr>
            <w:pStyle w:val="Piedepgina"/>
            <w:jc w:val="right"/>
          </w:pPr>
        </w:p>
      </w:tc>
    </w:tr>
    <w:tr w:rsidR="00A34F79" w14:paraId="1B50E8AC" w14:textId="77777777" w:rsidTr="007C5AB2">
      <w:trPr>
        <w:trHeight w:val="299"/>
      </w:trPr>
      <w:tc>
        <w:tcPr>
          <w:tcW w:w="3894" w:type="dxa"/>
          <w:vAlign w:val="bottom"/>
        </w:tcPr>
        <w:p w14:paraId="5199C6A6" w14:textId="77777777" w:rsidR="00A34F79" w:rsidRDefault="00174720" w:rsidP="00043252">
          <w:pPr>
            <w:pStyle w:val="Piedepgina"/>
            <w:jc w:val="left"/>
          </w:pPr>
          <w:fldSimple w:instr=" DOCPROPERTY  fecha  \* MERGEFORMAT ">
            <w:r w:rsidR="00615587">
              <w:t>19/06/2014</w:t>
            </w:r>
          </w:fldSimple>
          <w:r w:rsidR="00A34F79">
            <w:t xml:space="preserve"> - </w:t>
          </w:r>
          <w:fldSimple w:instr=" DOCPROPERTY  Versión  \* MERGEFORMAT ">
            <w:r w:rsidR="00615587">
              <w:t>v 3.0</w:t>
            </w:r>
          </w:fldSimple>
        </w:p>
      </w:tc>
      <w:tc>
        <w:tcPr>
          <w:tcW w:w="3894" w:type="dxa"/>
          <w:vAlign w:val="bottom"/>
        </w:tcPr>
        <w:p w14:paraId="1366BE40" w14:textId="77777777" w:rsidR="00A34F79" w:rsidRDefault="00A34F79" w:rsidP="007C5AB2">
          <w:pPr>
            <w:pStyle w:val="Piedepgina"/>
            <w:jc w:val="left"/>
          </w:pPr>
        </w:p>
      </w:tc>
      <w:tc>
        <w:tcPr>
          <w:tcW w:w="1953" w:type="dxa"/>
          <w:vAlign w:val="bottom"/>
        </w:tcPr>
        <w:p w14:paraId="679D5EF6" w14:textId="77777777" w:rsidR="00A34F79" w:rsidRDefault="00A34F79" w:rsidP="007C5AB2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E04E3">
            <w:rPr>
              <w:noProof/>
            </w:rPr>
            <w:t>6</w:t>
          </w:r>
          <w:r>
            <w:fldChar w:fldCharType="end"/>
          </w:r>
        </w:p>
      </w:tc>
    </w:tr>
  </w:tbl>
  <w:p w14:paraId="09FAD824" w14:textId="77777777" w:rsidR="00A34F79" w:rsidRDefault="00A34F79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EA820" w14:textId="77777777" w:rsidR="00870A49" w:rsidRDefault="00870A49">
      <w:r>
        <w:separator/>
      </w:r>
    </w:p>
  </w:footnote>
  <w:footnote w:type="continuationSeparator" w:id="0">
    <w:p w14:paraId="6B57209A" w14:textId="77777777" w:rsidR="00870A49" w:rsidRDefault="00870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3AFDA" w14:textId="77777777" w:rsidR="00A34F79" w:rsidRDefault="00AD7F45" w:rsidP="00E5448E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 wp14:anchorId="2599F180" wp14:editId="1DD287A1">
          <wp:extent cx="1527175" cy="2628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175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EA8F3" w14:textId="77777777" w:rsidR="00A34F79" w:rsidRDefault="00A34F7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B488" w14:textId="77777777" w:rsidR="00A34F79" w:rsidRDefault="00A34F79"/>
  <w:p w14:paraId="49BAA637" w14:textId="77777777" w:rsidR="00A34F79" w:rsidRDefault="00A34F79"/>
  <w:p w14:paraId="18875989" w14:textId="77777777" w:rsidR="00A34F79" w:rsidRDefault="00A34F79" w:rsidP="004C20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E21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E682EC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C2C9C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374697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204E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4B298D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5AA0F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CE429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F2A96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AF4EF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91CB62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D15A53"/>
    <w:multiLevelType w:val="hybridMultilevel"/>
    <w:tmpl w:val="D69EF93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AB712A3"/>
    <w:multiLevelType w:val="hybridMultilevel"/>
    <w:tmpl w:val="4A6A40B4"/>
    <w:lvl w:ilvl="0" w:tplc="AEA43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87E6D"/>
    <w:multiLevelType w:val="hybridMultilevel"/>
    <w:tmpl w:val="DC9E58D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27232C76"/>
    <w:multiLevelType w:val="hybridMultilevel"/>
    <w:tmpl w:val="EBD4B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708EC"/>
    <w:multiLevelType w:val="multilevel"/>
    <w:tmpl w:val="AF328752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0C24B9A"/>
    <w:multiLevelType w:val="hybridMultilevel"/>
    <w:tmpl w:val="4A88BD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30C73FB"/>
    <w:multiLevelType w:val="hybridMultilevel"/>
    <w:tmpl w:val="8B4428AC"/>
    <w:lvl w:ilvl="0" w:tplc="C8CE32A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80"/>
      </w:rPr>
    </w:lvl>
    <w:lvl w:ilvl="1" w:tplc="04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52170B3D"/>
    <w:multiLevelType w:val="hybridMultilevel"/>
    <w:tmpl w:val="8C2AC4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775D0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B3B4094"/>
    <w:multiLevelType w:val="hybridMultilevel"/>
    <w:tmpl w:val="508C87A0"/>
    <w:lvl w:ilvl="0" w:tplc="AEA43C62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2FD60D4"/>
    <w:multiLevelType w:val="hybridMultilevel"/>
    <w:tmpl w:val="AD16D5F2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5"/>
        </w:tabs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5"/>
        </w:tabs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5"/>
        </w:tabs>
        <w:ind w:left="6655" w:hanging="360"/>
      </w:pPr>
      <w:rPr>
        <w:rFonts w:ascii="Wingdings" w:hAnsi="Wingdings" w:hint="default"/>
      </w:rPr>
    </w:lvl>
  </w:abstractNum>
  <w:abstractNum w:abstractNumId="22">
    <w:nsid w:val="63EF0B1D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647" w:hanging="360"/>
      </w:pPr>
    </w:lvl>
    <w:lvl w:ilvl="2" w:tplc="280A001B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59D7C55"/>
    <w:multiLevelType w:val="hybridMultilevel"/>
    <w:tmpl w:val="55D68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47259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8BF4163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64459C6"/>
    <w:multiLevelType w:val="hybridMultilevel"/>
    <w:tmpl w:val="984E810A"/>
    <w:lvl w:ilvl="0" w:tplc="AEA43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0460B"/>
    <w:multiLevelType w:val="hybridMultilevel"/>
    <w:tmpl w:val="8836E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7"/>
  </w:num>
  <w:num w:numId="13">
    <w:abstractNumId w:val="11"/>
  </w:num>
  <w:num w:numId="14">
    <w:abstractNumId w:val="17"/>
  </w:num>
  <w:num w:numId="15">
    <w:abstractNumId w:val="21"/>
  </w:num>
  <w:num w:numId="16">
    <w:abstractNumId w:val="13"/>
  </w:num>
  <w:num w:numId="17">
    <w:abstractNumId w:val="23"/>
  </w:num>
  <w:num w:numId="18">
    <w:abstractNumId w:val="12"/>
  </w:num>
  <w:num w:numId="19">
    <w:abstractNumId w:val="14"/>
  </w:num>
  <w:num w:numId="20">
    <w:abstractNumId w:val="16"/>
  </w:num>
  <w:num w:numId="21">
    <w:abstractNumId w:val="2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22"/>
  </w:num>
  <w:num w:numId="29">
    <w:abstractNumId w:val="15"/>
  </w:num>
  <w:num w:numId="30">
    <w:abstractNumId w:val="18"/>
  </w:num>
  <w:num w:numId="31">
    <w:abstractNumId w:val="0"/>
  </w:num>
  <w:num w:numId="32">
    <w:abstractNumId w:val="24"/>
  </w:num>
  <w:num w:numId="33">
    <w:abstractNumId w:val="2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20"/>
    <w:rsid w:val="0000121D"/>
    <w:rsid w:val="000023CC"/>
    <w:rsid w:val="00011119"/>
    <w:rsid w:val="000133BC"/>
    <w:rsid w:val="00021C6F"/>
    <w:rsid w:val="00030FF2"/>
    <w:rsid w:val="00041EE3"/>
    <w:rsid w:val="0004242C"/>
    <w:rsid w:val="00043252"/>
    <w:rsid w:val="0004355A"/>
    <w:rsid w:val="00046615"/>
    <w:rsid w:val="000518EC"/>
    <w:rsid w:val="000544F1"/>
    <w:rsid w:val="000657A0"/>
    <w:rsid w:val="00071E8C"/>
    <w:rsid w:val="0007752E"/>
    <w:rsid w:val="00082BD9"/>
    <w:rsid w:val="00093BB8"/>
    <w:rsid w:val="00097A2B"/>
    <w:rsid w:val="000A15E4"/>
    <w:rsid w:val="000A2E89"/>
    <w:rsid w:val="000A3CEF"/>
    <w:rsid w:val="000A71ED"/>
    <w:rsid w:val="000B39F2"/>
    <w:rsid w:val="000C1614"/>
    <w:rsid w:val="000C2986"/>
    <w:rsid w:val="000C3151"/>
    <w:rsid w:val="000D0078"/>
    <w:rsid w:val="000D5C58"/>
    <w:rsid w:val="000D5E23"/>
    <w:rsid w:val="000D68EA"/>
    <w:rsid w:val="000D75C8"/>
    <w:rsid w:val="000E19F2"/>
    <w:rsid w:val="000E1CC0"/>
    <w:rsid w:val="000F30E1"/>
    <w:rsid w:val="000F7E82"/>
    <w:rsid w:val="00102499"/>
    <w:rsid w:val="001061C6"/>
    <w:rsid w:val="001075B7"/>
    <w:rsid w:val="00110115"/>
    <w:rsid w:val="00112E15"/>
    <w:rsid w:val="00115AEC"/>
    <w:rsid w:val="001170B1"/>
    <w:rsid w:val="0012406B"/>
    <w:rsid w:val="0012431A"/>
    <w:rsid w:val="00124703"/>
    <w:rsid w:val="001258F4"/>
    <w:rsid w:val="00125AC4"/>
    <w:rsid w:val="00127D6F"/>
    <w:rsid w:val="0013134D"/>
    <w:rsid w:val="0013650C"/>
    <w:rsid w:val="0013662D"/>
    <w:rsid w:val="00141997"/>
    <w:rsid w:val="00142F61"/>
    <w:rsid w:val="0014420E"/>
    <w:rsid w:val="001504C4"/>
    <w:rsid w:val="00150836"/>
    <w:rsid w:val="00154F26"/>
    <w:rsid w:val="00160AF4"/>
    <w:rsid w:val="00174720"/>
    <w:rsid w:val="00176659"/>
    <w:rsid w:val="00181190"/>
    <w:rsid w:val="0018326D"/>
    <w:rsid w:val="00184140"/>
    <w:rsid w:val="001865B0"/>
    <w:rsid w:val="00187FCC"/>
    <w:rsid w:val="00192ED1"/>
    <w:rsid w:val="001A0D06"/>
    <w:rsid w:val="001A1717"/>
    <w:rsid w:val="001A17FB"/>
    <w:rsid w:val="001A3F34"/>
    <w:rsid w:val="001A4959"/>
    <w:rsid w:val="001A57AE"/>
    <w:rsid w:val="001B59D7"/>
    <w:rsid w:val="001C2DB1"/>
    <w:rsid w:val="001C7BE5"/>
    <w:rsid w:val="001D1C69"/>
    <w:rsid w:val="001D4846"/>
    <w:rsid w:val="001D5B49"/>
    <w:rsid w:val="001D6553"/>
    <w:rsid w:val="001D6EC6"/>
    <w:rsid w:val="001D72B2"/>
    <w:rsid w:val="001D73D7"/>
    <w:rsid w:val="001E34D6"/>
    <w:rsid w:val="001F2F0C"/>
    <w:rsid w:val="0020566B"/>
    <w:rsid w:val="00205C5B"/>
    <w:rsid w:val="00210BE2"/>
    <w:rsid w:val="002141BD"/>
    <w:rsid w:val="0022061A"/>
    <w:rsid w:val="00221207"/>
    <w:rsid w:val="00222319"/>
    <w:rsid w:val="00222BED"/>
    <w:rsid w:val="0022491E"/>
    <w:rsid w:val="00224D9E"/>
    <w:rsid w:val="002278D2"/>
    <w:rsid w:val="00232149"/>
    <w:rsid w:val="002342E7"/>
    <w:rsid w:val="00235593"/>
    <w:rsid w:val="00241A1D"/>
    <w:rsid w:val="00245F85"/>
    <w:rsid w:val="00250BD5"/>
    <w:rsid w:val="002609F4"/>
    <w:rsid w:val="00263082"/>
    <w:rsid w:val="00265444"/>
    <w:rsid w:val="00265644"/>
    <w:rsid w:val="002667A7"/>
    <w:rsid w:val="0026706C"/>
    <w:rsid w:val="00270047"/>
    <w:rsid w:val="0027018F"/>
    <w:rsid w:val="00275253"/>
    <w:rsid w:val="00276159"/>
    <w:rsid w:val="00276526"/>
    <w:rsid w:val="00280B59"/>
    <w:rsid w:val="002821AC"/>
    <w:rsid w:val="0028277A"/>
    <w:rsid w:val="00284B98"/>
    <w:rsid w:val="002856C4"/>
    <w:rsid w:val="00286951"/>
    <w:rsid w:val="0029297A"/>
    <w:rsid w:val="002A0DEF"/>
    <w:rsid w:val="002A1E20"/>
    <w:rsid w:val="002A330A"/>
    <w:rsid w:val="002A347F"/>
    <w:rsid w:val="002A3FA0"/>
    <w:rsid w:val="002A53D8"/>
    <w:rsid w:val="002A7416"/>
    <w:rsid w:val="002B0007"/>
    <w:rsid w:val="002B0E1B"/>
    <w:rsid w:val="002B1D28"/>
    <w:rsid w:val="002B476C"/>
    <w:rsid w:val="002B5018"/>
    <w:rsid w:val="002B5B7C"/>
    <w:rsid w:val="002C052A"/>
    <w:rsid w:val="002C063F"/>
    <w:rsid w:val="002C170F"/>
    <w:rsid w:val="002C31EC"/>
    <w:rsid w:val="002C5BB2"/>
    <w:rsid w:val="002C7549"/>
    <w:rsid w:val="002D1F50"/>
    <w:rsid w:val="002D5007"/>
    <w:rsid w:val="002D6F16"/>
    <w:rsid w:val="002E0524"/>
    <w:rsid w:val="002E0FAE"/>
    <w:rsid w:val="002E357A"/>
    <w:rsid w:val="002F0934"/>
    <w:rsid w:val="002F0A68"/>
    <w:rsid w:val="002F354F"/>
    <w:rsid w:val="002F63AE"/>
    <w:rsid w:val="0030087E"/>
    <w:rsid w:val="00300906"/>
    <w:rsid w:val="003009BF"/>
    <w:rsid w:val="00320AA5"/>
    <w:rsid w:val="0032275E"/>
    <w:rsid w:val="0032303B"/>
    <w:rsid w:val="00325368"/>
    <w:rsid w:val="003270CD"/>
    <w:rsid w:val="00327287"/>
    <w:rsid w:val="00330852"/>
    <w:rsid w:val="00331578"/>
    <w:rsid w:val="003330D9"/>
    <w:rsid w:val="0033469E"/>
    <w:rsid w:val="00337C45"/>
    <w:rsid w:val="00340838"/>
    <w:rsid w:val="00340F9A"/>
    <w:rsid w:val="003417E9"/>
    <w:rsid w:val="00341FFD"/>
    <w:rsid w:val="00342369"/>
    <w:rsid w:val="00342DD2"/>
    <w:rsid w:val="003450B4"/>
    <w:rsid w:val="003460E6"/>
    <w:rsid w:val="0034717D"/>
    <w:rsid w:val="00353B23"/>
    <w:rsid w:val="00354B4F"/>
    <w:rsid w:val="00356E2A"/>
    <w:rsid w:val="0036093E"/>
    <w:rsid w:val="00362D23"/>
    <w:rsid w:val="00362DB9"/>
    <w:rsid w:val="00367B1E"/>
    <w:rsid w:val="00371758"/>
    <w:rsid w:val="00372008"/>
    <w:rsid w:val="00372E81"/>
    <w:rsid w:val="00374AE3"/>
    <w:rsid w:val="0037594B"/>
    <w:rsid w:val="003804C2"/>
    <w:rsid w:val="00381E06"/>
    <w:rsid w:val="003824C6"/>
    <w:rsid w:val="00382A67"/>
    <w:rsid w:val="00396482"/>
    <w:rsid w:val="00397EC1"/>
    <w:rsid w:val="003A195D"/>
    <w:rsid w:val="003A5FFC"/>
    <w:rsid w:val="003A6432"/>
    <w:rsid w:val="003A669C"/>
    <w:rsid w:val="003A77FD"/>
    <w:rsid w:val="003B2A37"/>
    <w:rsid w:val="003C0987"/>
    <w:rsid w:val="003C1749"/>
    <w:rsid w:val="003C7460"/>
    <w:rsid w:val="003D3266"/>
    <w:rsid w:val="003D3B84"/>
    <w:rsid w:val="003D40A8"/>
    <w:rsid w:val="003D6A66"/>
    <w:rsid w:val="003E14DA"/>
    <w:rsid w:val="003E2846"/>
    <w:rsid w:val="003E3F50"/>
    <w:rsid w:val="003E46BE"/>
    <w:rsid w:val="003E760A"/>
    <w:rsid w:val="003F1C1C"/>
    <w:rsid w:val="003F7255"/>
    <w:rsid w:val="00406413"/>
    <w:rsid w:val="004067D2"/>
    <w:rsid w:val="00406CD3"/>
    <w:rsid w:val="00406CF2"/>
    <w:rsid w:val="00406EB7"/>
    <w:rsid w:val="0040789F"/>
    <w:rsid w:val="00410F41"/>
    <w:rsid w:val="004156F6"/>
    <w:rsid w:val="00424331"/>
    <w:rsid w:val="00424AF2"/>
    <w:rsid w:val="0043320D"/>
    <w:rsid w:val="004349DA"/>
    <w:rsid w:val="00434A17"/>
    <w:rsid w:val="00437478"/>
    <w:rsid w:val="00437A42"/>
    <w:rsid w:val="00442CAE"/>
    <w:rsid w:val="00444683"/>
    <w:rsid w:val="00446A4C"/>
    <w:rsid w:val="00446CF3"/>
    <w:rsid w:val="00451A88"/>
    <w:rsid w:val="004540C7"/>
    <w:rsid w:val="00455072"/>
    <w:rsid w:val="00456261"/>
    <w:rsid w:val="00462F81"/>
    <w:rsid w:val="004655A6"/>
    <w:rsid w:val="00472642"/>
    <w:rsid w:val="00475C63"/>
    <w:rsid w:val="00476E20"/>
    <w:rsid w:val="0048046A"/>
    <w:rsid w:val="004815C9"/>
    <w:rsid w:val="00481A00"/>
    <w:rsid w:val="00482B0E"/>
    <w:rsid w:val="00482BA4"/>
    <w:rsid w:val="00483B93"/>
    <w:rsid w:val="00490840"/>
    <w:rsid w:val="004939F0"/>
    <w:rsid w:val="0049625D"/>
    <w:rsid w:val="00496EEF"/>
    <w:rsid w:val="004A1547"/>
    <w:rsid w:val="004A16EE"/>
    <w:rsid w:val="004A1CE0"/>
    <w:rsid w:val="004B344C"/>
    <w:rsid w:val="004B3518"/>
    <w:rsid w:val="004B38C1"/>
    <w:rsid w:val="004B64AE"/>
    <w:rsid w:val="004C20FB"/>
    <w:rsid w:val="004C38DD"/>
    <w:rsid w:val="004C4CF7"/>
    <w:rsid w:val="004C6ABF"/>
    <w:rsid w:val="004C6D06"/>
    <w:rsid w:val="004D05F9"/>
    <w:rsid w:val="004D0D34"/>
    <w:rsid w:val="004E1103"/>
    <w:rsid w:val="004E1300"/>
    <w:rsid w:val="004E2BEE"/>
    <w:rsid w:val="004F62E8"/>
    <w:rsid w:val="00500570"/>
    <w:rsid w:val="00503835"/>
    <w:rsid w:val="00504212"/>
    <w:rsid w:val="0050544D"/>
    <w:rsid w:val="0050689E"/>
    <w:rsid w:val="005126C5"/>
    <w:rsid w:val="0051531A"/>
    <w:rsid w:val="0051620D"/>
    <w:rsid w:val="00516744"/>
    <w:rsid w:val="0051766B"/>
    <w:rsid w:val="00520D75"/>
    <w:rsid w:val="0052375F"/>
    <w:rsid w:val="00527194"/>
    <w:rsid w:val="00532264"/>
    <w:rsid w:val="005368F4"/>
    <w:rsid w:val="0054015F"/>
    <w:rsid w:val="00547AE6"/>
    <w:rsid w:val="00556E21"/>
    <w:rsid w:val="00560EC7"/>
    <w:rsid w:val="00566B26"/>
    <w:rsid w:val="00567286"/>
    <w:rsid w:val="00575D5E"/>
    <w:rsid w:val="005814E6"/>
    <w:rsid w:val="005818F9"/>
    <w:rsid w:val="00581B88"/>
    <w:rsid w:val="00584527"/>
    <w:rsid w:val="00585454"/>
    <w:rsid w:val="00586656"/>
    <w:rsid w:val="00591412"/>
    <w:rsid w:val="005951B2"/>
    <w:rsid w:val="005A2E19"/>
    <w:rsid w:val="005B107E"/>
    <w:rsid w:val="005B5F6F"/>
    <w:rsid w:val="005C659D"/>
    <w:rsid w:val="005C6D1B"/>
    <w:rsid w:val="005D21B1"/>
    <w:rsid w:val="005D21B2"/>
    <w:rsid w:val="005D4C93"/>
    <w:rsid w:val="005E17F9"/>
    <w:rsid w:val="005E1B72"/>
    <w:rsid w:val="005E58DD"/>
    <w:rsid w:val="005E5D18"/>
    <w:rsid w:val="005F4948"/>
    <w:rsid w:val="005F5943"/>
    <w:rsid w:val="0060427D"/>
    <w:rsid w:val="00604E17"/>
    <w:rsid w:val="00605763"/>
    <w:rsid w:val="006079EF"/>
    <w:rsid w:val="00610BF9"/>
    <w:rsid w:val="00613F83"/>
    <w:rsid w:val="00614442"/>
    <w:rsid w:val="00615587"/>
    <w:rsid w:val="0061686F"/>
    <w:rsid w:val="00616C20"/>
    <w:rsid w:val="00617DF3"/>
    <w:rsid w:val="00621711"/>
    <w:rsid w:val="0062566B"/>
    <w:rsid w:val="00630994"/>
    <w:rsid w:val="0063538B"/>
    <w:rsid w:val="00635868"/>
    <w:rsid w:val="006369C3"/>
    <w:rsid w:val="006379E1"/>
    <w:rsid w:val="00637BB7"/>
    <w:rsid w:val="0064336C"/>
    <w:rsid w:val="00651280"/>
    <w:rsid w:val="00652BCD"/>
    <w:rsid w:val="00653952"/>
    <w:rsid w:val="006548F1"/>
    <w:rsid w:val="006556CB"/>
    <w:rsid w:val="006562AA"/>
    <w:rsid w:val="00656437"/>
    <w:rsid w:val="00657172"/>
    <w:rsid w:val="0066129E"/>
    <w:rsid w:val="00662398"/>
    <w:rsid w:val="006627D7"/>
    <w:rsid w:val="00672E36"/>
    <w:rsid w:val="00675B88"/>
    <w:rsid w:val="00676E3D"/>
    <w:rsid w:val="00676EA3"/>
    <w:rsid w:val="00680F90"/>
    <w:rsid w:val="006815E1"/>
    <w:rsid w:val="00684491"/>
    <w:rsid w:val="006900A8"/>
    <w:rsid w:val="0069247E"/>
    <w:rsid w:val="0069322B"/>
    <w:rsid w:val="00693E6B"/>
    <w:rsid w:val="006947E1"/>
    <w:rsid w:val="00694A2D"/>
    <w:rsid w:val="006A543F"/>
    <w:rsid w:val="006A6569"/>
    <w:rsid w:val="006A715B"/>
    <w:rsid w:val="006B03BE"/>
    <w:rsid w:val="006B2274"/>
    <w:rsid w:val="006B2A7C"/>
    <w:rsid w:val="006B2C81"/>
    <w:rsid w:val="006B4C95"/>
    <w:rsid w:val="006B6BC9"/>
    <w:rsid w:val="006B76AE"/>
    <w:rsid w:val="006C0A42"/>
    <w:rsid w:val="006C2B35"/>
    <w:rsid w:val="006C6C90"/>
    <w:rsid w:val="006C7270"/>
    <w:rsid w:val="006C7476"/>
    <w:rsid w:val="006D220A"/>
    <w:rsid w:val="006D47F9"/>
    <w:rsid w:val="006D4E7B"/>
    <w:rsid w:val="006E1DD9"/>
    <w:rsid w:val="006E36A8"/>
    <w:rsid w:val="006E3B4B"/>
    <w:rsid w:val="006F336C"/>
    <w:rsid w:val="006F443F"/>
    <w:rsid w:val="006F463C"/>
    <w:rsid w:val="006F50BF"/>
    <w:rsid w:val="00702368"/>
    <w:rsid w:val="00702A21"/>
    <w:rsid w:val="0070432E"/>
    <w:rsid w:val="007047AD"/>
    <w:rsid w:val="00706CC8"/>
    <w:rsid w:val="00706D47"/>
    <w:rsid w:val="00716431"/>
    <w:rsid w:val="0071659C"/>
    <w:rsid w:val="00727CA7"/>
    <w:rsid w:val="00733290"/>
    <w:rsid w:val="0073359D"/>
    <w:rsid w:val="00735677"/>
    <w:rsid w:val="007362C4"/>
    <w:rsid w:val="00743D0D"/>
    <w:rsid w:val="00746094"/>
    <w:rsid w:val="00747583"/>
    <w:rsid w:val="00747F11"/>
    <w:rsid w:val="00750110"/>
    <w:rsid w:val="00751129"/>
    <w:rsid w:val="0075369F"/>
    <w:rsid w:val="00762790"/>
    <w:rsid w:val="007728D2"/>
    <w:rsid w:val="0077514F"/>
    <w:rsid w:val="00780F5A"/>
    <w:rsid w:val="00781895"/>
    <w:rsid w:val="00786277"/>
    <w:rsid w:val="00787EFF"/>
    <w:rsid w:val="007937B3"/>
    <w:rsid w:val="007962A1"/>
    <w:rsid w:val="007A039E"/>
    <w:rsid w:val="007A3A23"/>
    <w:rsid w:val="007B00F7"/>
    <w:rsid w:val="007B0D5B"/>
    <w:rsid w:val="007B5402"/>
    <w:rsid w:val="007B79B1"/>
    <w:rsid w:val="007C3CB9"/>
    <w:rsid w:val="007C5AB2"/>
    <w:rsid w:val="007C6CCB"/>
    <w:rsid w:val="007D1345"/>
    <w:rsid w:val="007D1771"/>
    <w:rsid w:val="007D3EB0"/>
    <w:rsid w:val="007D661B"/>
    <w:rsid w:val="007D74DF"/>
    <w:rsid w:val="007E2398"/>
    <w:rsid w:val="007E5B28"/>
    <w:rsid w:val="007F1203"/>
    <w:rsid w:val="007F3847"/>
    <w:rsid w:val="007F45A4"/>
    <w:rsid w:val="007F4C80"/>
    <w:rsid w:val="00800E80"/>
    <w:rsid w:val="008137DE"/>
    <w:rsid w:val="00816F5F"/>
    <w:rsid w:val="00820083"/>
    <w:rsid w:val="008227D5"/>
    <w:rsid w:val="00822979"/>
    <w:rsid w:val="00825921"/>
    <w:rsid w:val="00825D61"/>
    <w:rsid w:val="008342D4"/>
    <w:rsid w:val="00836149"/>
    <w:rsid w:val="0083730C"/>
    <w:rsid w:val="00841299"/>
    <w:rsid w:val="00842CF6"/>
    <w:rsid w:val="008434E0"/>
    <w:rsid w:val="00843706"/>
    <w:rsid w:val="00843975"/>
    <w:rsid w:val="00852E28"/>
    <w:rsid w:val="0085378B"/>
    <w:rsid w:val="00857C28"/>
    <w:rsid w:val="00862A53"/>
    <w:rsid w:val="00864D7F"/>
    <w:rsid w:val="0086716A"/>
    <w:rsid w:val="008706E3"/>
    <w:rsid w:val="00870A49"/>
    <w:rsid w:val="00871691"/>
    <w:rsid w:val="00872AB7"/>
    <w:rsid w:val="00875EF2"/>
    <w:rsid w:val="00877FF3"/>
    <w:rsid w:val="008818BB"/>
    <w:rsid w:val="00883153"/>
    <w:rsid w:val="0089735F"/>
    <w:rsid w:val="008A217E"/>
    <w:rsid w:val="008A23C7"/>
    <w:rsid w:val="008A326B"/>
    <w:rsid w:val="008B6EA2"/>
    <w:rsid w:val="008B7AE9"/>
    <w:rsid w:val="008C30CD"/>
    <w:rsid w:val="008C3D7E"/>
    <w:rsid w:val="008C4A24"/>
    <w:rsid w:val="008C5E52"/>
    <w:rsid w:val="008C6A9D"/>
    <w:rsid w:val="008D543B"/>
    <w:rsid w:val="008D784A"/>
    <w:rsid w:val="008E5364"/>
    <w:rsid w:val="008E59D5"/>
    <w:rsid w:val="008E6E1D"/>
    <w:rsid w:val="008E7B73"/>
    <w:rsid w:val="008F02E6"/>
    <w:rsid w:val="008F1998"/>
    <w:rsid w:val="008F202F"/>
    <w:rsid w:val="008F330C"/>
    <w:rsid w:val="008F7647"/>
    <w:rsid w:val="00902ED6"/>
    <w:rsid w:val="0090655B"/>
    <w:rsid w:val="00911ADA"/>
    <w:rsid w:val="0091245F"/>
    <w:rsid w:val="00915244"/>
    <w:rsid w:val="00915C05"/>
    <w:rsid w:val="009165BF"/>
    <w:rsid w:val="009165E7"/>
    <w:rsid w:val="00917BBA"/>
    <w:rsid w:val="0092027B"/>
    <w:rsid w:val="00924E3F"/>
    <w:rsid w:val="0092549D"/>
    <w:rsid w:val="009338AB"/>
    <w:rsid w:val="00937846"/>
    <w:rsid w:val="00937FFC"/>
    <w:rsid w:val="00941210"/>
    <w:rsid w:val="0094311E"/>
    <w:rsid w:val="009518D0"/>
    <w:rsid w:val="0095228D"/>
    <w:rsid w:val="00953142"/>
    <w:rsid w:val="0095488D"/>
    <w:rsid w:val="00954EDD"/>
    <w:rsid w:val="009566D9"/>
    <w:rsid w:val="009571A4"/>
    <w:rsid w:val="0095750D"/>
    <w:rsid w:val="009712BA"/>
    <w:rsid w:val="00977F78"/>
    <w:rsid w:val="009818ED"/>
    <w:rsid w:val="00982FA1"/>
    <w:rsid w:val="009833EB"/>
    <w:rsid w:val="00984702"/>
    <w:rsid w:val="009905E2"/>
    <w:rsid w:val="009929A9"/>
    <w:rsid w:val="00994DAF"/>
    <w:rsid w:val="009A3822"/>
    <w:rsid w:val="009A7501"/>
    <w:rsid w:val="009A75DD"/>
    <w:rsid w:val="009A76F7"/>
    <w:rsid w:val="009B09E5"/>
    <w:rsid w:val="009B4227"/>
    <w:rsid w:val="009B59C0"/>
    <w:rsid w:val="009B6823"/>
    <w:rsid w:val="009C001B"/>
    <w:rsid w:val="009C1B8D"/>
    <w:rsid w:val="009C31E4"/>
    <w:rsid w:val="009C33EE"/>
    <w:rsid w:val="009C5399"/>
    <w:rsid w:val="009C6292"/>
    <w:rsid w:val="009E0B0A"/>
    <w:rsid w:val="009E3649"/>
    <w:rsid w:val="009F0018"/>
    <w:rsid w:val="009F0AC9"/>
    <w:rsid w:val="009F1BEF"/>
    <w:rsid w:val="009F73FA"/>
    <w:rsid w:val="009F7559"/>
    <w:rsid w:val="00A0417F"/>
    <w:rsid w:val="00A078BD"/>
    <w:rsid w:val="00A131D7"/>
    <w:rsid w:val="00A1394C"/>
    <w:rsid w:val="00A1725B"/>
    <w:rsid w:val="00A175C5"/>
    <w:rsid w:val="00A22284"/>
    <w:rsid w:val="00A25A9B"/>
    <w:rsid w:val="00A30123"/>
    <w:rsid w:val="00A30538"/>
    <w:rsid w:val="00A30D12"/>
    <w:rsid w:val="00A338AC"/>
    <w:rsid w:val="00A34F79"/>
    <w:rsid w:val="00A43672"/>
    <w:rsid w:val="00A44718"/>
    <w:rsid w:val="00A4610E"/>
    <w:rsid w:val="00A466FB"/>
    <w:rsid w:val="00A521FC"/>
    <w:rsid w:val="00A538A6"/>
    <w:rsid w:val="00A56A2C"/>
    <w:rsid w:val="00A63D1B"/>
    <w:rsid w:val="00A6753E"/>
    <w:rsid w:val="00A751E5"/>
    <w:rsid w:val="00A758A7"/>
    <w:rsid w:val="00A80BD0"/>
    <w:rsid w:val="00A85102"/>
    <w:rsid w:val="00A90E26"/>
    <w:rsid w:val="00A922DA"/>
    <w:rsid w:val="00A92E2A"/>
    <w:rsid w:val="00AA31CA"/>
    <w:rsid w:val="00AA4495"/>
    <w:rsid w:val="00AB020B"/>
    <w:rsid w:val="00AB19B2"/>
    <w:rsid w:val="00AB58D5"/>
    <w:rsid w:val="00AC6FC1"/>
    <w:rsid w:val="00AD3079"/>
    <w:rsid w:val="00AD537A"/>
    <w:rsid w:val="00AD7F45"/>
    <w:rsid w:val="00AE2C02"/>
    <w:rsid w:val="00AE3020"/>
    <w:rsid w:val="00AE49AA"/>
    <w:rsid w:val="00AE49CA"/>
    <w:rsid w:val="00AE5C25"/>
    <w:rsid w:val="00AF330C"/>
    <w:rsid w:val="00AF618A"/>
    <w:rsid w:val="00B0571E"/>
    <w:rsid w:val="00B158EC"/>
    <w:rsid w:val="00B26720"/>
    <w:rsid w:val="00B27BF3"/>
    <w:rsid w:val="00B33E6B"/>
    <w:rsid w:val="00B40630"/>
    <w:rsid w:val="00B40802"/>
    <w:rsid w:val="00B432EE"/>
    <w:rsid w:val="00B44D32"/>
    <w:rsid w:val="00B51122"/>
    <w:rsid w:val="00B54171"/>
    <w:rsid w:val="00B54A0B"/>
    <w:rsid w:val="00B54DE9"/>
    <w:rsid w:val="00B6180B"/>
    <w:rsid w:val="00B64967"/>
    <w:rsid w:val="00B64DF8"/>
    <w:rsid w:val="00B65B0B"/>
    <w:rsid w:val="00B65B4E"/>
    <w:rsid w:val="00B660EE"/>
    <w:rsid w:val="00B67290"/>
    <w:rsid w:val="00B71C55"/>
    <w:rsid w:val="00B71E8C"/>
    <w:rsid w:val="00B738EE"/>
    <w:rsid w:val="00B73C33"/>
    <w:rsid w:val="00B86B19"/>
    <w:rsid w:val="00B87896"/>
    <w:rsid w:val="00B9114B"/>
    <w:rsid w:val="00B93DF4"/>
    <w:rsid w:val="00B95D9C"/>
    <w:rsid w:val="00BA22FB"/>
    <w:rsid w:val="00BA24B1"/>
    <w:rsid w:val="00BA660E"/>
    <w:rsid w:val="00BC2213"/>
    <w:rsid w:val="00BC55AF"/>
    <w:rsid w:val="00BC62C7"/>
    <w:rsid w:val="00BC7146"/>
    <w:rsid w:val="00BD0508"/>
    <w:rsid w:val="00BD1BC8"/>
    <w:rsid w:val="00BD1E37"/>
    <w:rsid w:val="00BD620F"/>
    <w:rsid w:val="00BE26A0"/>
    <w:rsid w:val="00BE2C7B"/>
    <w:rsid w:val="00BE78B6"/>
    <w:rsid w:val="00BF0590"/>
    <w:rsid w:val="00BF74C9"/>
    <w:rsid w:val="00C0120F"/>
    <w:rsid w:val="00C01651"/>
    <w:rsid w:val="00C016E0"/>
    <w:rsid w:val="00C019EE"/>
    <w:rsid w:val="00C0634B"/>
    <w:rsid w:val="00C07694"/>
    <w:rsid w:val="00C14FC0"/>
    <w:rsid w:val="00C157F6"/>
    <w:rsid w:val="00C162B2"/>
    <w:rsid w:val="00C16BBF"/>
    <w:rsid w:val="00C22B4C"/>
    <w:rsid w:val="00C23103"/>
    <w:rsid w:val="00C24D89"/>
    <w:rsid w:val="00C25738"/>
    <w:rsid w:val="00C27091"/>
    <w:rsid w:val="00C30BFE"/>
    <w:rsid w:val="00C30C88"/>
    <w:rsid w:val="00C3117D"/>
    <w:rsid w:val="00C328CD"/>
    <w:rsid w:val="00C349DB"/>
    <w:rsid w:val="00C355D3"/>
    <w:rsid w:val="00C40FA3"/>
    <w:rsid w:val="00C43CE7"/>
    <w:rsid w:val="00C44EDD"/>
    <w:rsid w:val="00C45328"/>
    <w:rsid w:val="00C5076F"/>
    <w:rsid w:val="00C55155"/>
    <w:rsid w:val="00C56C2C"/>
    <w:rsid w:val="00C62ACC"/>
    <w:rsid w:val="00C66A0E"/>
    <w:rsid w:val="00C66F0F"/>
    <w:rsid w:val="00C7182F"/>
    <w:rsid w:val="00C72563"/>
    <w:rsid w:val="00C81B95"/>
    <w:rsid w:val="00C87BA7"/>
    <w:rsid w:val="00C9240E"/>
    <w:rsid w:val="00C92CF9"/>
    <w:rsid w:val="00C95582"/>
    <w:rsid w:val="00C973F5"/>
    <w:rsid w:val="00CA42BA"/>
    <w:rsid w:val="00CA5D05"/>
    <w:rsid w:val="00CA663E"/>
    <w:rsid w:val="00CB48D9"/>
    <w:rsid w:val="00CB57EE"/>
    <w:rsid w:val="00CD059C"/>
    <w:rsid w:val="00CD1237"/>
    <w:rsid w:val="00CD7558"/>
    <w:rsid w:val="00CE04E3"/>
    <w:rsid w:val="00CE0D47"/>
    <w:rsid w:val="00CE13C3"/>
    <w:rsid w:val="00CE1D48"/>
    <w:rsid w:val="00CE5454"/>
    <w:rsid w:val="00CF1649"/>
    <w:rsid w:val="00CF1705"/>
    <w:rsid w:val="00CF2062"/>
    <w:rsid w:val="00CF29E9"/>
    <w:rsid w:val="00CF350A"/>
    <w:rsid w:val="00CF5B27"/>
    <w:rsid w:val="00D02B17"/>
    <w:rsid w:val="00D04A9E"/>
    <w:rsid w:val="00D07AB5"/>
    <w:rsid w:val="00D2044C"/>
    <w:rsid w:val="00D307C2"/>
    <w:rsid w:val="00D42B4D"/>
    <w:rsid w:val="00D473C2"/>
    <w:rsid w:val="00D56D50"/>
    <w:rsid w:val="00D57204"/>
    <w:rsid w:val="00D60639"/>
    <w:rsid w:val="00D63335"/>
    <w:rsid w:val="00D6384B"/>
    <w:rsid w:val="00D65A0D"/>
    <w:rsid w:val="00D675F6"/>
    <w:rsid w:val="00D70013"/>
    <w:rsid w:val="00D73F3A"/>
    <w:rsid w:val="00D7528C"/>
    <w:rsid w:val="00D757DD"/>
    <w:rsid w:val="00D823C8"/>
    <w:rsid w:val="00D83789"/>
    <w:rsid w:val="00D850C5"/>
    <w:rsid w:val="00D86CC2"/>
    <w:rsid w:val="00DA1F01"/>
    <w:rsid w:val="00DA1F77"/>
    <w:rsid w:val="00DB0075"/>
    <w:rsid w:val="00DB4583"/>
    <w:rsid w:val="00DB6118"/>
    <w:rsid w:val="00DB6306"/>
    <w:rsid w:val="00DC0314"/>
    <w:rsid w:val="00DC1C11"/>
    <w:rsid w:val="00DD08E2"/>
    <w:rsid w:val="00DD16DA"/>
    <w:rsid w:val="00DD46B6"/>
    <w:rsid w:val="00DD4B10"/>
    <w:rsid w:val="00DD5A25"/>
    <w:rsid w:val="00DE0B48"/>
    <w:rsid w:val="00DE17F3"/>
    <w:rsid w:val="00DE32E1"/>
    <w:rsid w:val="00DE5489"/>
    <w:rsid w:val="00DF07CC"/>
    <w:rsid w:val="00DF2273"/>
    <w:rsid w:val="00DF24BD"/>
    <w:rsid w:val="00DF4B5E"/>
    <w:rsid w:val="00DF4F72"/>
    <w:rsid w:val="00DF7474"/>
    <w:rsid w:val="00E0395C"/>
    <w:rsid w:val="00E05662"/>
    <w:rsid w:val="00E1237C"/>
    <w:rsid w:val="00E1285C"/>
    <w:rsid w:val="00E1341D"/>
    <w:rsid w:val="00E14650"/>
    <w:rsid w:val="00E15BEE"/>
    <w:rsid w:val="00E16922"/>
    <w:rsid w:val="00E20FDC"/>
    <w:rsid w:val="00E21800"/>
    <w:rsid w:val="00E21AB8"/>
    <w:rsid w:val="00E254D5"/>
    <w:rsid w:val="00E30187"/>
    <w:rsid w:val="00E318B8"/>
    <w:rsid w:val="00E3583E"/>
    <w:rsid w:val="00E407E7"/>
    <w:rsid w:val="00E426C0"/>
    <w:rsid w:val="00E473C5"/>
    <w:rsid w:val="00E5330D"/>
    <w:rsid w:val="00E5448E"/>
    <w:rsid w:val="00E54998"/>
    <w:rsid w:val="00E61001"/>
    <w:rsid w:val="00E62224"/>
    <w:rsid w:val="00E625A3"/>
    <w:rsid w:val="00E63203"/>
    <w:rsid w:val="00E63AD4"/>
    <w:rsid w:val="00E642A8"/>
    <w:rsid w:val="00E70AD3"/>
    <w:rsid w:val="00E7131C"/>
    <w:rsid w:val="00E73CCD"/>
    <w:rsid w:val="00E7733B"/>
    <w:rsid w:val="00E80C84"/>
    <w:rsid w:val="00E86BFA"/>
    <w:rsid w:val="00E87EE7"/>
    <w:rsid w:val="00E90985"/>
    <w:rsid w:val="00E92A2B"/>
    <w:rsid w:val="00E97F86"/>
    <w:rsid w:val="00EA47A2"/>
    <w:rsid w:val="00EA6FEB"/>
    <w:rsid w:val="00EA7377"/>
    <w:rsid w:val="00EA7AF0"/>
    <w:rsid w:val="00EA7B82"/>
    <w:rsid w:val="00EB0E6E"/>
    <w:rsid w:val="00EB5428"/>
    <w:rsid w:val="00EC1B75"/>
    <w:rsid w:val="00EC241E"/>
    <w:rsid w:val="00EC566B"/>
    <w:rsid w:val="00EC6839"/>
    <w:rsid w:val="00ED331F"/>
    <w:rsid w:val="00ED40FE"/>
    <w:rsid w:val="00ED5D3E"/>
    <w:rsid w:val="00ED6BE1"/>
    <w:rsid w:val="00EE07E2"/>
    <w:rsid w:val="00EE14A7"/>
    <w:rsid w:val="00EE2C42"/>
    <w:rsid w:val="00EE3256"/>
    <w:rsid w:val="00EE581D"/>
    <w:rsid w:val="00EE5E42"/>
    <w:rsid w:val="00EF2CEC"/>
    <w:rsid w:val="00EF2F27"/>
    <w:rsid w:val="00EF5037"/>
    <w:rsid w:val="00EF6B5B"/>
    <w:rsid w:val="00F03BCA"/>
    <w:rsid w:val="00F05EB1"/>
    <w:rsid w:val="00F06C4A"/>
    <w:rsid w:val="00F07D12"/>
    <w:rsid w:val="00F108D6"/>
    <w:rsid w:val="00F11EF0"/>
    <w:rsid w:val="00F15497"/>
    <w:rsid w:val="00F20DCA"/>
    <w:rsid w:val="00F24830"/>
    <w:rsid w:val="00F278E4"/>
    <w:rsid w:val="00F27AFD"/>
    <w:rsid w:val="00F311E4"/>
    <w:rsid w:val="00F32595"/>
    <w:rsid w:val="00F33666"/>
    <w:rsid w:val="00F33DA9"/>
    <w:rsid w:val="00F360E8"/>
    <w:rsid w:val="00F4385E"/>
    <w:rsid w:val="00F43CE3"/>
    <w:rsid w:val="00F52DD3"/>
    <w:rsid w:val="00F53EFC"/>
    <w:rsid w:val="00F57A5F"/>
    <w:rsid w:val="00F60AAE"/>
    <w:rsid w:val="00F62820"/>
    <w:rsid w:val="00F657CC"/>
    <w:rsid w:val="00F67E95"/>
    <w:rsid w:val="00F736A2"/>
    <w:rsid w:val="00F765D4"/>
    <w:rsid w:val="00F77744"/>
    <w:rsid w:val="00F876B0"/>
    <w:rsid w:val="00F90404"/>
    <w:rsid w:val="00F9487D"/>
    <w:rsid w:val="00F95973"/>
    <w:rsid w:val="00FA0F2A"/>
    <w:rsid w:val="00FA5C95"/>
    <w:rsid w:val="00FA6F1F"/>
    <w:rsid w:val="00FA74BD"/>
    <w:rsid w:val="00FA7F86"/>
    <w:rsid w:val="00FB1CB2"/>
    <w:rsid w:val="00FB4EF1"/>
    <w:rsid w:val="00FC3887"/>
    <w:rsid w:val="00FC48FD"/>
    <w:rsid w:val="00FC4EF9"/>
    <w:rsid w:val="00FD2CB2"/>
    <w:rsid w:val="00FD38EE"/>
    <w:rsid w:val="00FD5125"/>
    <w:rsid w:val="00FE00DE"/>
    <w:rsid w:val="00FE0ED7"/>
    <w:rsid w:val="00FE3247"/>
    <w:rsid w:val="00FE3D1F"/>
    <w:rsid w:val="00FF141F"/>
    <w:rsid w:val="00FF3ABE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20F6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49D"/>
    <w:pPr>
      <w:spacing w:before="120"/>
      <w:ind w:left="567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8" w:space="1" w:color="000080"/>
      </w:pBdr>
      <w:spacing w:before="480" w:after="240"/>
      <w:jc w:val="right"/>
      <w:outlineLvl w:val="0"/>
    </w:pPr>
    <w:rPr>
      <w:b/>
      <w:color w:val="000080"/>
      <w:kern w:val="28"/>
      <w:sz w:val="36"/>
    </w:rPr>
  </w:style>
  <w:style w:type="paragraph" w:styleId="Ttulo2">
    <w:name w:val="heading 2"/>
    <w:aliases w:val="H2,h2,Section,heading 2,l2,level 2 heading,2,Lev 2,Header 2,ITT t2,PA Major Section,Livello 2,R2,H21,Heading 2 Hidden,2 headline,h,Head 2,2nd level,I2,Section Title,List level 2,1.1,2m,Level 2 Head,- heading 2,1,kop 14/b,body,h2.H2,B Sub/Bold"/>
    <w:basedOn w:val="Normal"/>
    <w:next w:val="Normal"/>
    <w:autoRedefine/>
    <w:qFormat/>
    <w:rsid w:val="000657A0"/>
    <w:pPr>
      <w:keepNext/>
      <w:pageBreakBefore/>
      <w:numPr>
        <w:ilvl w:val="1"/>
        <w:numId w:val="1"/>
      </w:numPr>
      <w:pBdr>
        <w:top w:val="single" w:sz="12" w:space="1" w:color="000080"/>
      </w:pBdr>
      <w:shd w:val="pct25" w:color="auto" w:fill="auto"/>
      <w:spacing w:before="480" w:after="120"/>
      <w:ind w:left="578" w:hanging="578"/>
      <w:jc w:val="left"/>
      <w:outlineLvl w:val="1"/>
    </w:pPr>
    <w:rPr>
      <w:b/>
      <w:color w:val="000080"/>
      <w:sz w:val="32"/>
    </w:rPr>
  </w:style>
  <w:style w:type="paragraph" w:styleId="Ttulo3">
    <w:name w:val="heading 3"/>
    <w:aliases w:val="l3,H3,ASAPHeading 3,Level 1 - 1,titulo 3,(Appendix Nbr),Heading 31,TextProp,3,PARA3,Para3,PA Minor Section,H3&lt;------------------,H31,H32,h3,Level 3 Head,Estilo 3,3heading,level3,heading 3,min3,Numbered - 3,Proposa+salto de pagina anterior,Propo"/>
    <w:basedOn w:val="Normal"/>
    <w:next w:val="Normal"/>
    <w:qFormat/>
    <w:pPr>
      <w:keepNext/>
      <w:numPr>
        <w:ilvl w:val="2"/>
        <w:numId w:val="1"/>
      </w:numPr>
      <w:spacing w:before="360" w:after="120"/>
      <w:outlineLvl w:val="2"/>
    </w:pPr>
    <w:rPr>
      <w:b/>
      <w:color w:val="000080"/>
      <w:sz w:val="28"/>
    </w:rPr>
  </w:style>
  <w:style w:type="paragraph" w:styleId="Ttulo4">
    <w:name w:val="heading 4"/>
    <w:aliases w:val="Level 2 - a,(Small Appendix),h4,4,H4,ASAP Heading,4heading,PA Micro Section,Bullet 1,Propos,PA Micro ...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color w:val="000080"/>
      <w:sz w:val="26"/>
    </w:rPr>
  </w:style>
  <w:style w:type="paragraph" w:styleId="Ttulo5">
    <w:name w:val="heading 5"/>
    <w:aliases w:val="Level 3 - i,Body Text (R)"/>
    <w:basedOn w:val="Normal"/>
    <w:next w:val="Normal"/>
    <w:autoRedefine/>
    <w:qFormat/>
    <w:pPr>
      <w:numPr>
        <w:ilvl w:val="4"/>
        <w:numId w:val="1"/>
      </w:numPr>
      <w:outlineLvl w:val="4"/>
    </w:pPr>
    <w:rPr>
      <w:b/>
      <w:color w:val="000080"/>
    </w:rPr>
  </w:style>
  <w:style w:type="paragraph" w:styleId="Ttulo6">
    <w:name w:val="heading 6"/>
    <w:basedOn w:val="Normal"/>
    <w:next w:val="Normal"/>
    <w:autoRedefine/>
    <w:qFormat/>
    <w:pPr>
      <w:numPr>
        <w:ilvl w:val="5"/>
        <w:numId w:val="1"/>
      </w:numPr>
      <w:outlineLvl w:val="5"/>
    </w:pPr>
    <w:rPr>
      <w:b/>
      <w:color w:val="000080"/>
      <w:sz w:val="22"/>
    </w:rPr>
  </w:style>
  <w:style w:type="paragraph" w:styleId="Ttulo7">
    <w:name w:val="heading 7"/>
    <w:aliases w:val="ASAPHeading 7,Legal Level 1.1.,Level 1.1"/>
    <w:basedOn w:val="Normal"/>
    <w:next w:val="Normal"/>
    <w:autoRedefine/>
    <w:qFormat/>
    <w:pPr>
      <w:numPr>
        <w:ilvl w:val="6"/>
        <w:numId w:val="1"/>
      </w:numPr>
      <w:outlineLvl w:val="6"/>
    </w:pPr>
    <w:rPr>
      <w:b/>
    </w:rPr>
  </w:style>
  <w:style w:type="paragraph" w:styleId="Ttulo8">
    <w:name w:val="heading 8"/>
    <w:aliases w:val="Legal Level 1.1.1.,Level 1.1.1"/>
    <w:basedOn w:val="Normal"/>
    <w:next w:val="Normal"/>
    <w:autoRedefine/>
    <w:qFormat/>
    <w:pPr>
      <w:numPr>
        <w:ilvl w:val="7"/>
        <w:numId w:val="1"/>
      </w:numPr>
      <w:outlineLvl w:val="7"/>
    </w:pPr>
    <w:rPr>
      <w:b/>
    </w:rPr>
  </w:style>
  <w:style w:type="paragraph" w:styleId="Ttulo9">
    <w:name w:val="heading 9"/>
    <w:aliases w:val="Legal Level 1.1.1.1.,Level (a),Titre 10"/>
    <w:basedOn w:val="Normal"/>
    <w:next w:val="Normal"/>
    <w:autoRedefine/>
    <w:qFormat/>
    <w:pPr>
      <w:numPr>
        <w:ilvl w:val="8"/>
        <w:numId w:val="1"/>
      </w:numPr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link w:val="EpgrafeCar"/>
    <w:qFormat/>
    <w:pPr>
      <w:spacing w:after="120" w:line="288" w:lineRule="auto"/>
      <w:ind w:left="0"/>
      <w:jc w:val="center"/>
    </w:pPr>
    <w:rPr>
      <w:rFonts w:ascii="Times New Roman" w:hAnsi="Times New Roman"/>
      <w:i/>
      <w:sz w:val="18"/>
    </w:rPr>
  </w:style>
  <w:style w:type="paragraph" w:styleId="Piedepgina">
    <w:name w:val="footer"/>
    <w:basedOn w:val="Normal"/>
    <w:pPr>
      <w:tabs>
        <w:tab w:val="center" w:pos="4252"/>
        <w:tab w:val="right" w:pos="8505"/>
      </w:tabs>
      <w:spacing w:before="0"/>
      <w:ind w:left="0"/>
      <w:jc w:val="center"/>
    </w:pPr>
    <w:rPr>
      <w:color w:val="000080"/>
      <w:sz w:val="16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uiPriority w:val="39"/>
    <w:pPr>
      <w:tabs>
        <w:tab w:val="left" w:pos="993"/>
        <w:tab w:val="right" w:leader="dot" w:pos="8505"/>
      </w:tabs>
    </w:pPr>
    <w:rPr>
      <w:b/>
    </w:rPr>
  </w:style>
  <w:style w:type="paragraph" w:styleId="Firma">
    <w:name w:val="Signature"/>
    <w:basedOn w:val="Normal"/>
    <w:pPr>
      <w:ind w:left="4253"/>
      <w:jc w:val="right"/>
    </w:pPr>
    <w:rPr>
      <w:sz w:val="16"/>
    </w:rPr>
  </w:style>
  <w:style w:type="character" w:customStyle="1" w:styleId="CdigoFuenteenlnea">
    <w:name w:val="Código Fuente en línea"/>
    <w:rPr>
      <w:rFonts w:ascii="Courier New" w:hAnsi="Courier New"/>
      <w:noProof/>
    </w:rPr>
  </w:style>
  <w:style w:type="paragraph" w:styleId="TDC2">
    <w:name w:val="toc 2"/>
    <w:basedOn w:val="Normal"/>
    <w:next w:val="Normal"/>
    <w:uiPriority w:val="39"/>
    <w:pPr>
      <w:tabs>
        <w:tab w:val="left" w:pos="1560"/>
        <w:tab w:val="right" w:leader="dot" w:pos="8505"/>
      </w:tabs>
      <w:spacing w:before="0"/>
      <w:ind w:left="993"/>
    </w:pPr>
    <w:rPr>
      <w:noProof/>
      <w:sz w:val="18"/>
    </w:rPr>
  </w:style>
  <w:style w:type="paragraph" w:customStyle="1" w:styleId="CdigoFuente">
    <w:name w:val="Código Fuente"/>
    <w:basedOn w:val="Normal"/>
    <w:pPr>
      <w:shd w:val="pct10" w:color="auto" w:fill="auto"/>
      <w:spacing w:before="0"/>
    </w:pPr>
    <w:rPr>
      <w:rFonts w:ascii="Courier New" w:hAnsi="Courier New"/>
      <w:noProof/>
      <w:sz w:val="16"/>
    </w:rPr>
  </w:style>
  <w:style w:type="paragraph" w:styleId="TDC3">
    <w:name w:val="toc 3"/>
    <w:basedOn w:val="Normal"/>
    <w:next w:val="Normal"/>
    <w:uiPriority w:val="39"/>
    <w:pPr>
      <w:tabs>
        <w:tab w:val="left" w:pos="1134"/>
        <w:tab w:val="left" w:pos="1843"/>
        <w:tab w:val="right" w:leader="dot" w:pos="8505"/>
      </w:tabs>
      <w:spacing w:before="0"/>
      <w:ind w:left="1134"/>
    </w:pPr>
    <w:rPr>
      <w:noProof/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8505"/>
      </w:tabs>
      <w:spacing w:before="0"/>
      <w:ind w:left="1134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left" w:pos="2520"/>
        <w:tab w:val="right" w:leader="dot" w:pos="8505"/>
      </w:tabs>
      <w:spacing w:before="0"/>
      <w:ind w:left="153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left" w:pos="3330"/>
        <w:tab w:val="right" w:leader="dot" w:pos="8505"/>
      </w:tabs>
      <w:spacing w:before="0"/>
      <w:ind w:left="198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8505"/>
      </w:tabs>
      <w:spacing w:before="0"/>
      <w:ind w:left="12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8505"/>
      </w:tabs>
      <w:spacing w:before="0"/>
      <w:ind w:left="140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8505"/>
      </w:tabs>
      <w:spacing w:before="0"/>
      <w:ind w:left="1600"/>
    </w:pPr>
    <w:rPr>
      <w:rFonts w:ascii="Times New Roman" w:hAnsi="Times New Roman"/>
      <w:sz w:val="18"/>
    </w:rPr>
  </w:style>
  <w:style w:type="character" w:styleId="Hipervnculo">
    <w:name w:val="Hyperlink"/>
    <w:uiPriority w:val="99"/>
    <w:rPr>
      <w:bCs/>
      <w:noProof/>
      <w:color w:val="000000"/>
      <w:szCs w:val="32"/>
    </w:rPr>
  </w:style>
  <w:style w:type="paragraph" w:customStyle="1" w:styleId="Ttulondice">
    <w:name w:val="Título Índice"/>
    <w:next w:val="Normal"/>
    <w:autoRedefine/>
    <w:pPr>
      <w:pageBreakBefore/>
      <w:pBdr>
        <w:top w:val="single" w:sz="12" w:space="1" w:color="000080"/>
      </w:pBdr>
      <w:shd w:val="pct25" w:color="auto" w:fill="auto"/>
    </w:pPr>
    <w:rPr>
      <w:rFonts w:ascii="Arial" w:hAnsi="Arial"/>
      <w:b/>
      <w:color w:val="000080"/>
      <w:sz w:val="32"/>
      <w:lang w:val="es-ES"/>
    </w:rPr>
  </w:style>
  <w:style w:type="character" w:styleId="Hipervnculovisitado">
    <w:name w:val="FollowedHyperlink"/>
    <w:rPr>
      <w:color w:val="000000"/>
      <w:u w:val="none"/>
    </w:rPr>
  </w:style>
  <w:style w:type="paragraph" w:customStyle="1" w:styleId="CasodePrueba">
    <w:name w:val="Caso de Prueba"/>
    <w:basedOn w:val="Normal"/>
    <w:next w:val="Normal"/>
    <w:autoRedefine/>
    <w:rsid w:val="00C973F5"/>
    <w:rPr>
      <w:b/>
      <w:sz w:val="20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Sangra2detindependiente">
    <w:name w:val="Body Text Indent 2"/>
    <w:basedOn w:val="Normal"/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spacing w:before="80" w:after="80"/>
      <w:ind w:left="284" w:hanging="284"/>
    </w:pPr>
    <w:rPr>
      <w:rFonts w:ascii="Times New Roman" w:hAnsi="Times New Roman"/>
      <w:sz w:val="18"/>
    </w:rPr>
  </w:style>
  <w:style w:type="character" w:styleId="Refdecomentario">
    <w:name w:val="annotation reference"/>
    <w:semiHidden/>
    <w:rPr>
      <w:sz w:val="16"/>
    </w:rPr>
  </w:style>
  <w:style w:type="paragraph" w:customStyle="1" w:styleId="Comentario">
    <w:name w:val="Comentario"/>
    <w:basedOn w:val="Normal"/>
    <w:next w:val="Normal"/>
    <w:autoRedefine/>
    <w:pPr>
      <w:ind w:left="562"/>
    </w:pPr>
    <w:rPr>
      <w:vanish/>
      <w:color w:val="FF0000"/>
    </w:rPr>
  </w:style>
  <w:style w:type="paragraph" w:styleId="Textocomentario">
    <w:name w:val="annotation text"/>
    <w:basedOn w:val="Normal"/>
    <w:semiHidden/>
  </w:style>
  <w:style w:type="character" w:customStyle="1" w:styleId="Glosario">
    <w:name w:val="Glosario"/>
    <w:rsid w:val="007B79B1"/>
    <w:rPr>
      <w:rFonts w:ascii="Monotype Corsiva" w:hAnsi="Monotype Corsiva"/>
      <w:sz w:val="28"/>
      <w:lang w:val="es-ES"/>
    </w:rPr>
  </w:style>
  <w:style w:type="paragraph" w:styleId="Listaconvietas">
    <w:name w:val="List Bullet"/>
    <w:basedOn w:val="Normal"/>
    <w:rsid w:val="007B79B1"/>
    <w:pPr>
      <w:numPr>
        <w:numId w:val="7"/>
      </w:numPr>
      <w:ind w:left="720"/>
    </w:pPr>
  </w:style>
  <w:style w:type="paragraph" w:styleId="Listaconvietas2">
    <w:name w:val="List Bullet 2"/>
    <w:basedOn w:val="Normal"/>
    <w:rsid w:val="007B79B1"/>
    <w:pPr>
      <w:numPr>
        <w:numId w:val="8"/>
      </w:numPr>
      <w:ind w:left="1003"/>
    </w:pPr>
  </w:style>
  <w:style w:type="paragraph" w:styleId="Listaconvietas3">
    <w:name w:val="List Bullet 3"/>
    <w:basedOn w:val="Normal"/>
    <w:rsid w:val="007B79B1"/>
    <w:pPr>
      <w:numPr>
        <w:numId w:val="9"/>
      </w:numPr>
      <w:ind w:left="1286"/>
    </w:pPr>
  </w:style>
  <w:style w:type="paragraph" w:styleId="Listaconvietas4">
    <w:name w:val="List Bullet 4"/>
    <w:basedOn w:val="Normal"/>
    <w:rsid w:val="007B79B1"/>
    <w:pPr>
      <w:numPr>
        <w:numId w:val="10"/>
      </w:numPr>
      <w:ind w:left="1569"/>
    </w:pPr>
  </w:style>
  <w:style w:type="paragraph" w:styleId="Listaconvietas5">
    <w:name w:val="List Bullet 5"/>
    <w:basedOn w:val="Normal"/>
    <w:rsid w:val="007B79B1"/>
    <w:pPr>
      <w:numPr>
        <w:numId w:val="11"/>
      </w:numPr>
      <w:ind w:left="1852"/>
    </w:pPr>
  </w:style>
  <w:style w:type="paragraph" w:styleId="Listaconnmeros">
    <w:name w:val="List Number"/>
    <w:basedOn w:val="Normal"/>
    <w:rsid w:val="007B79B1"/>
    <w:pPr>
      <w:numPr>
        <w:numId w:val="2"/>
      </w:numPr>
      <w:ind w:left="720"/>
    </w:pPr>
  </w:style>
  <w:style w:type="paragraph" w:styleId="Listaconnmeros2">
    <w:name w:val="List Number 2"/>
    <w:basedOn w:val="Normal"/>
    <w:rsid w:val="007B79B1"/>
    <w:pPr>
      <w:numPr>
        <w:numId w:val="3"/>
      </w:numPr>
      <w:ind w:left="1003"/>
    </w:pPr>
  </w:style>
  <w:style w:type="paragraph" w:styleId="Listaconnmeros3">
    <w:name w:val="List Number 3"/>
    <w:basedOn w:val="Normal"/>
    <w:rsid w:val="007B79B1"/>
    <w:pPr>
      <w:numPr>
        <w:numId w:val="4"/>
      </w:numPr>
      <w:ind w:left="1286"/>
    </w:pPr>
  </w:style>
  <w:style w:type="paragraph" w:styleId="Listaconnmeros4">
    <w:name w:val="List Number 4"/>
    <w:basedOn w:val="Normal"/>
    <w:rsid w:val="007B79B1"/>
    <w:pPr>
      <w:numPr>
        <w:numId w:val="5"/>
      </w:numPr>
      <w:ind w:left="1569"/>
    </w:pPr>
  </w:style>
  <w:style w:type="paragraph" w:styleId="Listaconnmeros5">
    <w:name w:val="List Number 5"/>
    <w:basedOn w:val="Normal"/>
    <w:rsid w:val="007B79B1"/>
    <w:pPr>
      <w:numPr>
        <w:numId w:val="6"/>
      </w:numPr>
      <w:ind w:left="1852"/>
    </w:pPr>
  </w:style>
  <w:style w:type="paragraph" w:styleId="Lista">
    <w:name w:val="List"/>
    <w:basedOn w:val="Normal"/>
    <w:rsid w:val="007B79B1"/>
    <w:pPr>
      <w:ind w:left="991" w:hanging="283"/>
    </w:pPr>
  </w:style>
  <w:style w:type="paragraph" w:styleId="Lista2">
    <w:name w:val="List 2"/>
    <w:basedOn w:val="Normal"/>
    <w:rsid w:val="007B79B1"/>
    <w:pPr>
      <w:ind w:left="991" w:hanging="283"/>
    </w:pPr>
  </w:style>
  <w:style w:type="paragraph" w:styleId="Lista3">
    <w:name w:val="List 3"/>
    <w:basedOn w:val="Normal"/>
    <w:rsid w:val="007B79B1"/>
    <w:pPr>
      <w:ind w:left="991" w:hanging="283"/>
    </w:pPr>
  </w:style>
  <w:style w:type="paragraph" w:styleId="Lista4">
    <w:name w:val="List 4"/>
    <w:basedOn w:val="Normal"/>
    <w:rsid w:val="007B79B1"/>
    <w:pPr>
      <w:ind w:left="2407" w:hanging="283"/>
    </w:pPr>
  </w:style>
  <w:style w:type="paragraph" w:styleId="Lista5">
    <w:name w:val="List 5"/>
    <w:basedOn w:val="Normal"/>
    <w:rsid w:val="007B79B1"/>
    <w:pPr>
      <w:ind w:left="1415" w:hanging="283"/>
    </w:pPr>
  </w:style>
  <w:style w:type="paragraph" w:styleId="ndice1">
    <w:name w:val="index 1"/>
    <w:basedOn w:val="Normal"/>
    <w:next w:val="Normal"/>
    <w:autoRedefine/>
    <w:semiHidden/>
    <w:rsid w:val="009C33EE"/>
    <w:pPr>
      <w:ind w:left="200" w:hanging="200"/>
    </w:pPr>
  </w:style>
  <w:style w:type="table" w:styleId="Tablamoderna">
    <w:name w:val="Table Contemporary"/>
    <w:basedOn w:val="Tablanormal"/>
    <w:rsid w:val="00CD1237"/>
    <w:pPr>
      <w:spacing w:before="120"/>
      <w:ind w:left="567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-CasodePrueba-Punto">
    <w:name w:val="Normal - Caso de Prueba - Punto"/>
    <w:basedOn w:val="Normal"/>
    <w:rsid w:val="00C973F5"/>
    <w:pPr>
      <w:ind w:left="1134"/>
    </w:pPr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33290"/>
    <w:rPr>
      <w:b/>
      <w:bCs/>
      <w:sz w:val="20"/>
    </w:rPr>
  </w:style>
  <w:style w:type="paragraph" w:styleId="Textodeglobo">
    <w:name w:val="Balloon Text"/>
    <w:basedOn w:val="Normal"/>
    <w:semiHidden/>
    <w:rsid w:val="00733290"/>
    <w:rPr>
      <w:rFonts w:ascii="Tahoma" w:hAnsi="Tahoma" w:cs="Tahoma"/>
      <w:sz w:val="16"/>
      <w:szCs w:val="16"/>
    </w:rPr>
  </w:style>
  <w:style w:type="table" w:styleId="Tablaweb1">
    <w:name w:val="Table Web 1"/>
    <w:aliases w:val="Tabla Web 1"/>
    <w:basedOn w:val="Tablanormal"/>
    <w:rsid w:val="005F5943"/>
    <w:pPr>
      <w:spacing w:before="120"/>
      <w:ind w:left="567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5F5943"/>
    <w:pPr>
      <w:spacing w:before="12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MAPFRE">
    <w:name w:val="Tabla MAPFRE"/>
    <w:basedOn w:val="Tablanormal"/>
    <w:rsid w:val="0007752E"/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ascii="Symbol" w:hAnsi="Symbol"/>
        <w:b/>
        <w:color w:val="000080"/>
        <w:sz w:val="22"/>
      </w:rPr>
      <w:tblPr/>
      <w:tcPr>
        <w:shd w:val="clear" w:color="auto" w:fill="999999"/>
      </w:tcPr>
    </w:tblStylePr>
  </w:style>
  <w:style w:type="paragraph" w:styleId="Sangradetextonormal">
    <w:name w:val="Body Text Indent"/>
    <w:basedOn w:val="Normal"/>
    <w:link w:val="SangradetextonormalCar"/>
    <w:semiHidden/>
    <w:rsid w:val="004C20FB"/>
    <w:pPr>
      <w:spacing w:before="0"/>
    </w:pPr>
    <w:rPr>
      <w:sz w:val="20"/>
      <w:lang w:val="x-none" w:eastAsia="x-none"/>
    </w:rPr>
  </w:style>
  <w:style w:type="character" w:customStyle="1" w:styleId="EpgrafeCar">
    <w:name w:val="Epígrafe Car"/>
    <w:link w:val="Epgrafe"/>
    <w:rsid w:val="004C20FB"/>
    <w:rPr>
      <w:i/>
      <w:sz w:val="18"/>
      <w:lang w:val="es-ES" w:eastAsia="en-US" w:bidi="ar-SA"/>
    </w:rPr>
  </w:style>
  <w:style w:type="paragraph" w:customStyle="1" w:styleId="InfoBlue">
    <w:name w:val="InfoBlue"/>
    <w:basedOn w:val="Normal"/>
    <w:next w:val="Textoindependiente"/>
    <w:autoRedefine/>
    <w:rsid w:val="003A6432"/>
    <w:pPr>
      <w:widowControl w:val="0"/>
      <w:spacing w:before="0" w:after="120" w:line="240" w:lineRule="atLeast"/>
      <w:ind w:left="0"/>
    </w:pPr>
    <w:rPr>
      <w:rFonts w:cs="Arial"/>
      <w:color w:val="0000FF"/>
      <w:sz w:val="20"/>
      <w:lang w:val="es-PE"/>
    </w:rPr>
  </w:style>
  <w:style w:type="paragraph" w:styleId="Textoindependiente">
    <w:name w:val="Body Text"/>
    <w:basedOn w:val="Normal"/>
    <w:rsid w:val="00CF1649"/>
    <w:pPr>
      <w:spacing w:after="120"/>
    </w:pPr>
  </w:style>
  <w:style w:type="paragraph" w:styleId="Mapadeldocumento">
    <w:name w:val="Document Map"/>
    <w:basedOn w:val="Normal"/>
    <w:link w:val="MapadeldocumentoCar"/>
    <w:rsid w:val="00915244"/>
    <w:rPr>
      <w:rFonts w:ascii="Tahoma" w:hAnsi="Tahoma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rsid w:val="0091524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915244"/>
    <w:pPr>
      <w:spacing w:before="0"/>
      <w:ind w:left="720"/>
      <w:jc w:val="left"/>
    </w:pPr>
    <w:rPr>
      <w:rFonts w:ascii="Calibri" w:eastAsia="Calibri" w:hAnsi="Calibri"/>
      <w:sz w:val="22"/>
      <w:szCs w:val="22"/>
      <w:lang w:eastAsia="es-ES"/>
    </w:rPr>
  </w:style>
  <w:style w:type="paragraph" w:styleId="NormalWeb">
    <w:name w:val="Normal (Web)"/>
    <w:basedOn w:val="Normal"/>
    <w:uiPriority w:val="99"/>
    <w:rsid w:val="00093BB8"/>
    <w:pPr>
      <w:spacing w:before="100" w:beforeAutospacing="1" w:after="100" w:afterAutospacing="1"/>
      <w:ind w:left="0"/>
      <w:jc w:val="left"/>
    </w:pPr>
    <w:rPr>
      <w:rFonts w:cs="Arial"/>
      <w:sz w:val="20"/>
      <w:lang w:eastAsia="es-ES"/>
    </w:rPr>
  </w:style>
  <w:style w:type="character" w:styleId="Textoennegrita">
    <w:name w:val="Strong"/>
    <w:qFormat/>
    <w:rsid w:val="00093BB8"/>
    <w:rPr>
      <w:b/>
      <w:bCs/>
    </w:rPr>
  </w:style>
  <w:style w:type="character" w:customStyle="1" w:styleId="SangradetextonormalCar">
    <w:name w:val="Sangría de texto normal Car"/>
    <w:link w:val="Sangradetextonormal"/>
    <w:semiHidden/>
    <w:rsid w:val="00D473C2"/>
    <w:rPr>
      <w:rFonts w:ascii="Arial" w:hAnsi="Arial" w:cs="Aria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1B75"/>
    <w:pPr>
      <w:keepLines/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49D"/>
    <w:pPr>
      <w:spacing w:before="120"/>
      <w:ind w:left="567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8" w:space="1" w:color="000080"/>
      </w:pBdr>
      <w:spacing w:before="480" w:after="240"/>
      <w:jc w:val="right"/>
      <w:outlineLvl w:val="0"/>
    </w:pPr>
    <w:rPr>
      <w:b/>
      <w:color w:val="000080"/>
      <w:kern w:val="28"/>
      <w:sz w:val="36"/>
    </w:rPr>
  </w:style>
  <w:style w:type="paragraph" w:styleId="Ttulo2">
    <w:name w:val="heading 2"/>
    <w:aliases w:val="H2,h2,Section,heading 2,l2,level 2 heading,2,Lev 2,Header 2,ITT t2,PA Major Section,Livello 2,R2,H21,Heading 2 Hidden,2 headline,h,Head 2,2nd level,I2,Section Title,List level 2,1.1,2m,Level 2 Head,- heading 2,1,kop 14/b,body,h2.H2,B Sub/Bold"/>
    <w:basedOn w:val="Normal"/>
    <w:next w:val="Normal"/>
    <w:autoRedefine/>
    <w:qFormat/>
    <w:rsid w:val="000657A0"/>
    <w:pPr>
      <w:keepNext/>
      <w:pageBreakBefore/>
      <w:numPr>
        <w:ilvl w:val="1"/>
        <w:numId w:val="1"/>
      </w:numPr>
      <w:pBdr>
        <w:top w:val="single" w:sz="12" w:space="1" w:color="000080"/>
      </w:pBdr>
      <w:shd w:val="pct25" w:color="auto" w:fill="auto"/>
      <w:spacing w:before="480" w:after="120"/>
      <w:ind w:left="578" w:hanging="578"/>
      <w:jc w:val="left"/>
      <w:outlineLvl w:val="1"/>
    </w:pPr>
    <w:rPr>
      <w:b/>
      <w:color w:val="000080"/>
      <w:sz w:val="32"/>
    </w:rPr>
  </w:style>
  <w:style w:type="paragraph" w:styleId="Ttulo3">
    <w:name w:val="heading 3"/>
    <w:aliases w:val="l3,H3,ASAPHeading 3,Level 1 - 1,titulo 3,(Appendix Nbr),Heading 31,TextProp,3,PARA3,Para3,PA Minor Section,H3&lt;------------------,H31,H32,h3,Level 3 Head,Estilo 3,3heading,level3,heading 3,min3,Numbered - 3,Proposa+salto de pagina anterior,Propo"/>
    <w:basedOn w:val="Normal"/>
    <w:next w:val="Normal"/>
    <w:qFormat/>
    <w:pPr>
      <w:keepNext/>
      <w:numPr>
        <w:ilvl w:val="2"/>
        <w:numId w:val="1"/>
      </w:numPr>
      <w:spacing w:before="360" w:after="120"/>
      <w:outlineLvl w:val="2"/>
    </w:pPr>
    <w:rPr>
      <w:b/>
      <w:color w:val="000080"/>
      <w:sz w:val="28"/>
    </w:rPr>
  </w:style>
  <w:style w:type="paragraph" w:styleId="Ttulo4">
    <w:name w:val="heading 4"/>
    <w:aliases w:val="Level 2 - a,(Small Appendix),h4,4,H4,ASAP Heading,4heading,PA Micro Section,Bullet 1,Propos,PA Micro ...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color w:val="000080"/>
      <w:sz w:val="26"/>
    </w:rPr>
  </w:style>
  <w:style w:type="paragraph" w:styleId="Ttulo5">
    <w:name w:val="heading 5"/>
    <w:aliases w:val="Level 3 - i,Body Text (R)"/>
    <w:basedOn w:val="Normal"/>
    <w:next w:val="Normal"/>
    <w:autoRedefine/>
    <w:qFormat/>
    <w:pPr>
      <w:numPr>
        <w:ilvl w:val="4"/>
        <w:numId w:val="1"/>
      </w:numPr>
      <w:outlineLvl w:val="4"/>
    </w:pPr>
    <w:rPr>
      <w:b/>
      <w:color w:val="000080"/>
    </w:rPr>
  </w:style>
  <w:style w:type="paragraph" w:styleId="Ttulo6">
    <w:name w:val="heading 6"/>
    <w:basedOn w:val="Normal"/>
    <w:next w:val="Normal"/>
    <w:autoRedefine/>
    <w:qFormat/>
    <w:pPr>
      <w:numPr>
        <w:ilvl w:val="5"/>
        <w:numId w:val="1"/>
      </w:numPr>
      <w:outlineLvl w:val="5"/>
    </w:pPr>
    <w:rPr>
      <w:b/>
      <w:color w:val="000080"/>
      <w:sz w:val="22"/>
    </w:rPr>
  </w:style>
  <w:style w:type="paragraph" w:styleId="Ttulo7">
    <w:name w:val="heading 7"/>
    <w:aliases w:val="ASAPHeading 7,Legal Level 1.1.,Level 1.1"/>
    <w:basedOn w:val="Normal"/>
    <w:next w:val="Normal"/>
    <w:autoRedefine/>
    <w:qFormat/>
    <w:pPr>
      <w:numPr>
        <w:ilvl w:val="6"/>
        <w:numId w:val="1"/>
      </w:numPr>
      <w:outlineLvl w:val="6"/>
    </w:pPr>
    <w:rPr>
      <w:b/>
    </w:rPr>
  </w:style>
  <w:style w:type="paragraph" w:styleId="Ttulo8">
    <w:name w:val="heading 8"/>
    <w:aliases w:val="Legal Level 1.1.1.,Level 1.1.1"/>
    <w:basedOn w:val="Normal"/>
    <w:next w:val="Normal"/>
    <w:autoRedefine/>
    <w:qFormat/>
    <w:pPr>
      <w:numPr>
        <w:ilvl w:val="7"/>
        <w:numId w:val="1"/>
      </w:numPr>
      <w:outlineLvl w:val="7"/>
    </w:pPr>
    <w:rPr>
      <w:b/>
    </w:rPr>
  </w:style>
  <w:style w:type="paragraph" w:styleId="Ttulo9">
    <w:name w:val="heading 9"/>
    <w:aliases w:val="Legal Level 1.1.1.1.,Level (a),Titre 10"/>
    <w:basedOn w:val="Normal"/>
    <w:next w:val="Normal"/>
    <w:autoRedefine/>
    <w:qFormat/>
    <w:pPr>
      <w:numPr>
        <w:ilvl w:val="8"/>
        <w:numId w:val="1"/>
      </w:numPr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link w:val="EpgrafeCar"/>
    <w:qFormat/>
    <w:pPr>
      <w:spacing w:after="120" w:line="288" w:lineRule="auto"/>
      <w:ind w:left="0"/>
      <w:jc w:val="center"/>
    </w:pPr>
    <w:rPr>
      <w:rFonts w:ascii="Times New Roman" w:hAnsi="Times New Roman"/>
      <w:i/>
      <w:sz w:val="18"/>
    </w:rPr>
  </w:style>
  <w:style w:type="paragraph" w:styleId="Piedepgina">
    <w:name w:val="footer"/>
    <w:basedOn w:val="Normal"/>
    <w:pPr>
      <w:tabs>
        <w:tab w:val="center" w:pos="4252"/>
        <w:tab w:val="right" w:pos="8505"/>
      </w:tabs>
      <w:spacing w:before="0"/>
      <w:ind w:left="0"/>
      <w:jc w:val="center"/>
    </w:pPr>
    <w:rPr>
      <w:color w:val="000080"/>
      <w:sz w:val="16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uiPriority w:val="39"/>
    <w:pPr>
      <w:tabs>
        <w:tab w:val="left" w:pos="993"/>
        <w:tab w:val="right" w:leader="dot" w:pos="8505"/>
      </w:tabs>
    </w:pPr>
    <w:rPr>
      <w:b/>
    </w:rPr>
  </w:style>
  <w:style w:type="paragraph" w:styleId="Firma">
    <w:name w:val="Signature"/>
    <w:basedOn w:val="Normal"/>
    <w:pPr>
      <w:ind w:left="4253"/>
      <w:jc w:val="right"/>
    </w:pPr>
    <w:rPr>
      <w:sz w:val="16"/>
    </w:rPr>
  </w:style>
  <w:style w:type="character" w:customStyle="1" w:styleId="CdigoFuenteenlnea">
    <w:name w:val="Código Fuente en línea"/>
    <w:rPr>
      <w:rFonts w:ascii="Courier New" w:hAnsi="Courier New"/>
      <w:noProof/>
    </w:rPr>
  </w:style>
  <w:style w:type="paragraph" w:styleId="TDC2">
    <w:name w:val="toc 2"/>
    <w:basedOn w:val="Normal"/>
    <w:next w:val="Normal"/>
    <w:uiPriority w:val="39"/>
    <w:pPr>
      <w:tabs>
        <w:tab w:val="left" w:pos="1560"/>
        <w:tab w:val="right" w:leader="dot" w:pos="8505"/>
      </w:tabs>
      <w:spacing w:before="0"/>
      <w:ind w:left="993"/>
    </w:pPr>
    <w:rPr>
      <w:noProof/>
      <w:sz w:val="18"/>
    </w:rPr>
  </w:style>
  <w:style w:type="paragraph" w:customStyle="1" w:styleId="CdigoFuente">
    <w:name w:val="Código Fuente"/>
    <w:basedOn w:val="Normal"/>
    <w:pPr>
      <w:shd w:val="pct10" w:color="auto" w:fill="auto"/>
      <w:spacing w:before="0"/>
    </w:pPr>
    <w:rPr>
      <w:rFonts w:ascii="Courier New" w:hAnsi="Courier New"/>
      <w:noProof/>
      <w:sz w:val="16"/>
    </w:rPr>
  </w:style>
  <w:style w:type="paragraph" w:styleId="TDC3">
    <w:name w:val="toc 3"/>
    <w:basedOn w:val="Normal"/>
    <w:next w:val="Normal"/>
    <w:uiPriority w:val="39"/>
    <w:pPr>
      <w:tabs>
        <w:tab w:val="left" w:pos="1134"/>
        <w:tab w:val="left" w:pos="1843"/>
        <w:tab w:val="right" w:leader="dot" w:pos="8505"/>
      </w:tabs>
      <w:spacing w:before="0"/>
      <w:ind w:left="1134"/>
    </w:pPr>
    <w:rPr>
      <w:noProof/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8505"/>
      </w:tabs>
      <w:spacing w:before="0"/>
      <w:ind w:left="1134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left" w:pos="2520"/>
        <w:tab w:val="right" w:leader="dot" w:pos="8505"/>
      </w:tabs>
      <w:spacing w:before="0"/>
      <w:ind w:left="153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left" w:pos="3330"/>
        <w:tab w:val="right" w:leader="dot" w:pos="8505"/>
      </w:tabs>
      <w:spacing w:before="0"/>
      <w:ind w:left="198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8505"/>
      </w:tabs>
      <w:spacing w:before="0"/>
      <w:ind w:left="12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8505"/>
      </w:tabs>
      <w:spacing w:before="0"/>
      <w:ind w:left="140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8505"/>
      </w:tabs>
      <w:spacing w:before="0"/>
      <w:ind w:left="1600"/>
    </w:pPr>
    <w:rPr>
      <w:rFonts w:ascii="Times New Roman" w:hAnsi="Times New Roman"/>
      <w:sz w:val="18"/>
    </w:rPr>
  </w:style>
  <w:style w:type="character" w:styleId="Hipervnculo">
    <w:name w:val="Hyperlink"/>
    <w:uiPriority w:val="99"/>
    <w:rPr>
      <w:bCs/>
      <w:noProof/>
      <w:color w:val="000000"/>
      <w:szCs w:val="32"/>
    </w:rPr>
  </w:style>
  <w:style w:type="paragraph" w:customStyle="1" w:styleId="Ttulondice">
    <w:name w:val="Título Índice"/>
    <w:next w:val="Normal"/>
    <w:autoRedefine/>
    <w:pPr>
      <w:pageBreakBefore/>
      <w:pBdr>
        <w:top w:val="single" w:sz="12" w:space="1" w:color="000080"/>
      </w:pBdr>
      <w:shd w:val="pct25" w:color="auto" w:fill="auto"/>
    </w:pPr>
    <w:rPr>
      <w:rFonts w:ascii="Arial" w:hAnsi="Arial"/>
      <w:b/>
      <w:color w:val="000080"/>
      <w:sz w:val="32"/>
      <w:lang w:val="es-ES"/>
    </w:rPr>
  </w:style>
  <w:style w:type="character" w:styleId="Hipervnculovisitado">
    <w:name w:val="FollowedHyperlink"/>
    <w:rPr>
      <w:color w:val="000000"/>
      <w:u w:val="none"/>
    </w:rPr>
  </w:style>
  <w:style w:type="paragraph" w:customStyle="1" w:styleId="CasodePrueba">
    <w:name w:val="Caso de Prueba"/>
    <w:basedOn w:val="Normal"/>
    <w:next w:val="Normal"/>
    <w:autoRedefine/>
    <w:rsid w:val="00C973F5"/>
    <w:rPr>
      <w:b/>
      <w:sz w:val="20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Sangra2detindependiente">
    <w:name w:val="Body Text Indent 2"/>
    <w:basedOn w:val="Normal"/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spacing w:before="80" w:after="80"/>
      <w:ind w:left="284" w:hanging="284"/>
    </w:pPr>
    <w:rPr>
      <w:rFonts w:ascii="Times New Roman" w:hAnsi="Times New Roman"/>
      <w:sz w:val="18"/>
    </w:rPr>
  </w:style>
  <w:style w:type="character" w:styleId="Refdecomentario">
    <w:name w:val="annotation reference"/>
    <w:semiHidden/>
    <w:rPr>
      <w:sz w:val="16"/>
    </w:rPr>
  </w:style>
  <w:style w:type="paragraph" w:customStyle="1" w:styleId="Comentario">
    <w:name w:val="Comentario"/>
    <w:basedOn w:val="Normal"/>
    <w:next w:val="Normal"/>
    <w:autoRedefine/>
    <w:pPr>
      <w:ind w:left="562"/>
    </w:pPr>
    <w:rPr>
      <w:vanish/>
      <w:color w:val="FF0000"/>
    </w:rPr>
  </w:style>
  <w:style w:type="paragraph" w:styleId="Textocomentario">
    <w:name w:val="annotation text"/>
    <w:basedOn w:val="Normal"/>
    <w:semiHidden/>
  </w:style>
  <w:style w:type="character" w:customStyle="1" w:styleId="Glosario">
    <w:name w:val="Glosario"/>
    <w:rsid w:val="007B79B1"/>
    <w:rPr>
      <w:rFonts w:ascii="Monotype Corsiva" w:hAnsi="Monotype Corsiva"/>
      <w:sz w:val="28"/>
      <w:lang w:val="es-ES"/>
    </w:rPr>
  </w:style>
  <w:style w:type="paragraph" w:styleId="Listaconvietas">
    <w:name w:val="List Bullet"/>
    <w:basedOn w:val="Normal"/>
    <w:rsid w:val="007B79B1"/>
    <w:pPr>
      <w:numPr>
        <w:numId w:val="7"/>
      </w:numPr>
      <w:ind w:left="720"/>
    </w:pPr>
  </w:style>
  <w:style w:type="paragraph" w:styleId="Listaconvietas2">
    <w:name w:val="List Bullet 2"/>
    <w:basedOn w:val="Normal"/>
    <w:rsid w:val="007B79B1"/>
    <w:pPr>
      <w:numPr>
        <w:numId w:val="8"/>
      </w:numPr>
      <w:ind w:left="1003"/>
    </w:pPr>
  </w:style>
  <w:style w:type="paragraph" w:styleId="Listaconvietas3">
    <w:name w:val="List Bullet 3"/>
    <w:basedOn w:val="Normal"/>
    <w:rsid w:val="007B79B1"/>
    <w:pPr>
      <w:numPr>
        <w:numId w:val="9"/>
      </w:numPr>
      <w:ind w:left="1286"/>
    </w:pPr>
  </w:style>
  <w:style w:type="paragraph" w:styleId="Listaconvietas4">
    <w:name w:val="List Bullet 4"/>
    <w:basedOn w:val="Normal"/>
    <w:rsid w:val="007B79B1"/>
    <w:pPr>
      <w:numPr>
        <w:numId w:val="10"/>
      </w:numPr>
      <w:ind w:left="1569"/>
    </w:pPr>
  </w:style>
  <w:style w:type="paragraph" w:styleId="Listaconvietas5">
    <w:name w:val="List Bullet 5"/>
    <w:basedOn w:val="Normal"/>
    <w:rsid w:val="007B79B1"/>
    <w:pPr>
      <w:numPr>
        <w:numId w:val="11"/>
      </w:numPr>
      <w:ind w:left="1852"/>
    </w:pPr>
  </w:style>
  <w:style w:type="paragraph" w:styleId="Listaconnmeros">
    <w:name w:val="List Number"/>
    <w:basedOn w:val="Normal"/>
    <w:rsid w:val="007B79B1"/>
    <w:pPr>
      <w:numPr>
        <w:numId w:val="2"/>
      </w:numPr>
      <w:ind w:left="720"/>
    </w:pPr>
  </w:style>
  <w:style w:type="paragraph" w:styleId="Listaconnmeros2">
    <w:name w:val="List Number 2"/>
    <w:basedOn w:val="Normal"/>
    <w:rsid w:val="007B79B1"/>
    <w:pPr>
      <w:numPr>
        <w:numId w:val="3"/>
      </w:numPr>
      <w:ind w:left="1003"/>
    </w:pPr>
  </w:style>
  <w:style w:type="paragraph" w:styleId="Listaconnmeros3">
    <w:name w:val="List Number 3"/>
    <w:basedOn w:val="Normal"/>
    <w:rsid w:val="007B79B1"/>
    <w:pPr>
      <w:numPr>
        <w:numId w:val="4"/>
      </w:numPr>
      <w:ind w:left="1286"/>
    </w:pPr>
  </w:style>
  <w:style w:type="paragraph" w:styleId="Listaconnmeros4">
    <w:name w:val="List Number 4"/>
    <w:basedOn w:val="Normal"/>
    <w:rsid w:val="007B79B1"/>
    <w:pPr>
      <w:numPr>
        <w:numId w:val="5"/>
      </w:numPr>
      <w:ind w:left="1569"/>
    </w:pPr>
  </w:style>
  <w:style w:type="paragraph" w:styleId="Listaconnmeros5">
    <w:name w:val="List Number 5"/>
    <w:basedOn w:val="Normal"/>
    <w:rsid w:val="007B79B1"/>
    <w:pPr>
      <w:numPr>
        <w:numId w:val="6"/>
      </w:numPr>
      <w:ind w:left="1852"/>
    </w:pPr>
  </w:style>
  <w:style w:type="paragraph" w:styleId="Lista">
    <w:name w:val="List"/>
    <w:basedOn w:val="Normal"/>
    <w:rsid w:val="007B79B1"/>
    <w:pPr>
      <w:ind w:left="991" w:hanging="283"/>
    </w:pPr>
  </w:style>
  <w:style w:type="paragraph" w:styleId="Lista2">
    <w:name w:val="List 2"/>
    <w:basedOn w:val="Normal"/>
    <w:rsid w:val="007B79B1"/>
    <w:pPr>
      <w:ind w:left="991" w:hanging="283"/>
    </w:pPr>
  </w:style>
  <w:style w:type="paragraph" w:styleId="Lista3">
    <w:name w:val="List 3"/>
    <w:basedOn w:val="Normal"/>
    <w:rsid w:val="007B79B1"/>
    <w:pPr>
      <w:ind w:left="991" w:hanging="283"/>
    </w:pPr>
  </w:style>
  <w:style w:type="paragraph" w:styleId="Lista4">
    <w:name w:val="List 4"/>
    <w:basedOn w:val="Normal"/>
    <w:rsid w:val="007B79B1"/>
    <w:pPr>
      <w:ind w:left="2407" w:hanging="283"/>
    </w:pPr>
  </w:style>
  <w:style w:type="paragraph" w:styleId="Lista5">
    <w:name w:val="List 5"/>
    <w:basedOn w:val="Normal"/>
    <w:rsid w:val="007B79B1"/>
    <w:pPr>
      <w:ind w:left="1415" w:hanging="283"/>
    </w:pPr>
  </w:style>
  <w:style w:type="paragraph" w:styleId="ndice1">
    <w:name w:val="index 1"/>
    <w:basedOn w:val="Normal"/>
    <w:next w:val="Normal"/>
    <w:autoRedefine/>
    <w:semiHidden/>
    <w:rsid w:val="009C33EE"/>
    <w:pPr>
      <w:ind w:left="200" w:hanging="200"/>
    </w:pPr>
  </w:style>
  <w:style w:type="table" w:styleId="Tablamoderna">
    <w:name w:val="Table Contemporary"/>
    <w:basedOn w:val="Tablanormal"/>
    <w:rsid w:val="00CD1237"/>
    <w:pPr>
      <w:spacing w:before="120"/>
      <w:ind w:left="567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-CasodePrueba-Punto">
    <w:name w:val="Normal - Caso de Prueba - Punto"/>
    <w:basedOn w:val="Normal"/>
    <w:rsid w:val="00C973F5"/>
    <w:pPr>
      <w:ind w:left="1134"/>
    </w:pPr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33290"/>
    <w:rPr>
      <w:b/>
      <w:bCs/>
      <w:sz w:val="20"/>
    </w:rPr>
  </w:style>
  <w:style w:type="paragraph" w:styleId="Textodeglobo">
    <w:name w:val="Balloon Text"/>
    <w:basedOn w:val="Normal"/>
    <w:semiHidden/>
    <w:rsid w:val="00733290"/>
    <w:rPr>
      <w:rFonts w:ascii="Tahoma" w:hAnsi="Tahoma" w:cs="Tahoma"/>
      <w:sz w:val="16"/>
      <w:szCs w:val="16"/>
    </w:rPr>
  </w:style>
  <w:style w:type="table" w:styleId="Tablaweb1">
    <w:name w:val="Table Web 1"/>
    <w:aliases w:val="Tabla Web 1"/>
    <w:basedOn w:val="Tablanormal"/>
    <w:rsid w:val="005F5943"/>
    <w:pPr>
      <w:spacing w:before="120"/>
      <w:ind w:left="567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5F5943"/>
    <w:pPr>
      <w:spacing w:before="12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MAPFRE">
    <w:name w:val="Tabla MAPFRE"/>
    <w:basedOn w:val="Tablanormal"/>
    <w:rsid w:val="0007752E"/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ascii="Symbol" w:hAnsi="Symbol"/>
        <w:b/>
        <w:color w:val="000080"/>
        <w:sz w:val="22"/>
      </w:rPr>
      <w:tblPr/>
      <w:tcPr>
        <w:shd w:val="clear" w:color="auto" w:fill="999999"/>
      </w:tcPr>
    </w:tblStylePr>
  </w:style>
  <w:style w:type="paragraph" w:styleId="Sangradetextonormal">
    <w:name w:val="Body Text Indent"/>
    <w:basedOn w:val="Normal"/>
    <w:link w:val="SangradetextonormalCar"/>
    <w:semiHidden/>
    <w:rsid w:val="004C20FB"/>
    <w:pPr>
      <w:spacing w:before="0"/>
    </w:pPr>
    <w:rPr>
      <w:sz w:val="20"/>
      <w:lang w:val="x-none" w:eastAsia="x-none"/>
    </w:rPr>
  </w:style>
  <w:style w:type="character" w:customStyle="1" w:styleId="EpgrafeCar">
    <w:name w:val="Epígrafe Car"/>
    <w:link w:val="Epgrafe"/>
    <w:rsid w:val="004C20FB"/>
    <w:rPr>
      <w:i/>
      <w:sz w:val="18"/>
      <w:lang w:val="es-ES" w:eastAsia="en-US" w:bidi="ar-SA"/>
    </w:rPr>
  </w:style>
  <w:style w:type="paragraph" w:customStyle="1" w:styleId="InfoBlue">
    <w:name w:val="InfoBlue"/>
    <w:basedOn w:val="Normal"/>
    <w:next w:val="Textoindependiente"/>
    <w:autoRedefine/>
    <w:rsid w:val="003A6432"/>
    <w:pPr>
      <w:widowControl w:val="0"/>
      <w:spacing w:before="0" w:after="120" w:line="240" w:lineRule="atLeast"/>
      <w:ind w:left="0"/>
    </w:pPr>
    <w:rPr>
      <w:rFonts w:cs="Arial"/>
      <w:color w:val="0000FF"/>
      <w:sz w:val="20"/>
      <w:lang w:val="es-PE"/>
    </w:rPr>
  </w:style>
  <w:style w:type="paragraph" w:styleId="Textoindependiente">
    <w:name w:val="Body Text"/>
    <w:basedOn w:val="Normal"/>
    <w:rsid w:val="00CF1649"/>
    <w:pPr>
      <w:spacing w:after="120"/>
    </w:pPr>
  </w:style>
  <w:style w:type="paragraph" w:styleId="Mapadeldocumento">
    <w:name w:val="Document Map"/>
    <w:basedOn w:val="Normal"/>
    <w:link w:val="MapadeldocumentoCar"/>
    <w:rsid w:val="00915244"/>
    <w:rPr>
      <w:rFonts w:ascii="Tahoma" w:hAnsi="Tahoma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rsid w:val="0091524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915244"/>
    <w:pPr>
      <w:spacing w:before="0"/>
      <w:ind w:left="720"/>
      <w:jc w:val="left"/>
    </w:pPr>
    <w:rPr>
      <w:rFonts w:ascii="Calibri" w:eastAsia="Calibri" w:hAnsi="Calibri"/>
      <w:sz w:val="22"/>
      <w:szCs w:val="22"/>
      <w:lang w:eastAsia="es-ES"/>
    </w:rPr>
  </w:style>
  <w:style w:type="paragraph" w:styleId="NormalWeb">
    <w:name w:val="Normal (Web)"/>
    <w:basedOn w:val="Normal"/>
    <w:uiPriority w:val="99"/>
    <w:rsid w:val="00093BB8"/>
    <w:pPr>
      <w:spacing w:before="100" w:beforeAutospacing="1" w:after="100" w:afterAutospacing="1"/>
      <w:ind w:left="0"/>
      <w:jc w:val="left"/>
    </w:pPr>
    <w:rPr>
      <w:rFonts w:cs="Arial"/>
      <w:sz w:val="20"/>
      <w:lang w:eastAsia="es-ES"/>
    </w:rPr>
  </w:style>
  <w:style w:type="character" w:styleId="Textoennegrita">
    <w:name w:val="Strong"/>
    <w:qFormat/>
    <w:rsid w:val="00093BB8"/>
    <w:rPr>
      <w:b/>
      <w:bCs/>
    </w:rPr>
  </w:style>
  <w:style w:type="character" w:customStyle="1" w:styleId="SangradetextonormalCar">
    <w:name w:val="Sangría de texto normal Car"/>
    <w:link w:val="Sangradetextonormal"/>
    <w:semiHidden/>
    <w:rsid w:val="00D473C2"/>
    <w:rPr>
      <w:rFonts w:ascii="Arial" w:hAnsi="Arial" w:cs="Aria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1B75"/>
    <w:pPr>
      <w:keepLines/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apfre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pfre\Simplificacion%20MpM\Simplificacion%20DF\Simplificaci&#243;n%20dise&#241;o%20funcional%20v13_JC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2B2FFDC12EF94DA0A18B96B2884BD5" ma:contentTypeVersion="0" ma:contentTypeDescription="Crear nuevo documento." ma:contentTypeScope="" ma:versionID="08b5d533907425cd9d32353d7bc066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BEAF3-1280-4C2D-9BBA-68C988A7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448226-2202-4115-91C1-13D333A38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3223F-E792-4643-A064-08840109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Simplificación diseño funcional v13_JCR.dot</Template>
  <TotalTime>154</TotalTime>
  <Pages>12</Pages>
  <Words>792</Words>
  <Characters>5203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Técnico &lt;Aplicación de Desarrollo&gt;</vt:lpstr>
    </vt:vector>
  </TitlesOfParts>
  <Company>MAPFRE</Company>
  <LinksUpToDate>false</LinksUpToDate>
  <CharactersWithSpaces>5984</CharactersWithSpaces>
  <SharedDoc>false</SharedDoc>
  <HLinks>
    <vt:vector size="126" baseType="variant">
      <vt:variant>
        <vt:i4>2752572</vt:i4>
      </vt:variant>
      <vt:variant>
        <vt:i4>90</vt:i4>
      </vt:variant>
      <vt:variant>
        <vt:i4>0</vt:i4>
      </vt:variant>
      <vt:variant>
        <vt:i4>5</vt:i4>
      </vt:variant>
      <vt:variant>
        <vt:lpwstr>http://www.mapfre.com/</vt:lpwstr>
      </vt:variant>
      <vt:variant>
        <vt:lpwstr/>
      </vt:variant>
      <vt:variant>
        <vt:i4>1310723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_Toc425506624</vt:lpwstr>
      </vt:variant>
      <vt:variant>
        <vt:i4>1310724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_Toc425506623</vt:lpwstr>
      </vt:variant>
      <vt:variant>
        <vt:i4>1310725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_Toc425506622</vt:lpwstr>
      </vt:variant>
      <vt:variant>
        <vt:i4>1310726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_Toc425506621</vt:lpwstr>
      </vt:variant>
      <vt:variant>
        <vt:i4>1310727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_Toc425506620</vt:lpwstr>
      </vt:variant>
      <vt:variant>
        <vt:i4>1507342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_Toc425506619</vt:lpwstr>
      </vt:variant>
      <vt:variant>
        <vt:i4>1507343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_Toc425506618</vt:lpwstr>
      </vt:variant>
      <vt:variant>
        <vt:i4>1507328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_Toc425506617</vt:lpwstr>
      </vt:variant>
      <vt:variant>
        <vt:i4>1507329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_Toc425506616</vt:lpwstr>
      </vt:variant>
      <vt:variant>
        <vt:i4>1507330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_Toc425506615</vt:lpwstr>
      </vt:variant>
      <vt:variant>
        <vt:i4>1507331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_Toc425506614</vt:lpwstr>
      </vt:variant>
      <vt:variant>
        <vt:i4>1507332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_Toc425506613</vt:lpwstr>
      </vt:variant>
      <vt:variant>
        <vt:i4>1507333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_Toc425506612</vt:lpwstr>
      </vt:variant>
      <vt:variant>
        <vt:i4>7471104</vt:i4>
      </vt:variant>
      <vt:variant>
        <vt:i4>4844</vt:i4>
      </vt:variant>
      <vt:variant>
        <vt:i4>1025</vt:i4>
      </vt:variant>
      <vt:variant>
        <vt:i4>1</vt:i4>
      </vt:variant>
      <vt:variant>
        <vt:lpwstr>Captura%20de%20pantalla%202015-07-24%20a%20las%2011</vt:lpwstr>
      </vt:variant>
      <vt:variant>
        <vt:lpwstr/>
      </vt:variant>
      <vt:variant>
        <vt:i4>7471107</vt:i4>
      </vt:variant>
      <vt:variant>
        <vt:i4>6830</vt:i4>
      </vt:variant>
      <vt:variant>
        <vt:i4>1029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6833</vt:i4>
      </vt:variant>
      <vt:variant>
        <vt:i4>1030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8137</vt:i4>
      </vt:variant>
      <vt:variant>
        <vt:i4>1027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8140</vt:i4>
      </vt:variant>
      <vt:variant>
        <vt:i4>1028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7471106</vt:i4>
      </vt:variant>
      <vt:variant>
        <vt:i4>9195</vt:i4>
      </vt:variant>
      <vt:variant>
        <vt:i4>1031</vt:i4>
      </vt:variant>
      <vt:variant>
        <vt:i4>1</vt:i4>
      </vt:variant>
      <vt:variant>
        <vt:lpwstr>Captura%20de%20pantalla%202015-07-24%20a%20las%2013</vt:lpwstr>
      </vt:variant>
      <vt:variant>
        <vt:lpwstr/>
      </vt:variant>
      <vt:variant>
        <vt:i4>7471106</vt:i4>
      </vt:variant>
      <vt:variant>
        <vt:i4>9198</vt:i4>
      </vt:variant>
      <vt:variant>
        <vt:i4>1032</vt:i4>
      </vt:variant>
      <vt:variant>
        <vt:i4>1</vt:i4>
      </vt:variant>
      <vt:variant>
        <vt:lpwstr>Captura%20de%20pantalla%202015-07-24%20a%20las%2013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Técnico &lt;Aplicación de Desarrollo&gt;</dc:title>
  <dc:subject>Revisable</dc:subject>
  <dc:creator>Administrador</dc:creator>
  <cp:keywords/>
  <dc:description>Consultoría y Control de Calidad</dc:description>
  <cp:lastModifiedBy>Raffo Huamán, Javier Augusto</cp:lastModifiedBy>
  <cp:revision>8</cp:revision>
  <cp:lastPrinted>2015-07-06T18:22:00Z</cp:lastPrinted>
  <dcterms:created xsi:type="dcterms:W3CDTF">2015-07-24T19:54:00Z</dcterms:created>
  <dcterms:modified xsi:type="dcterms:W3CDTF">2015-11-03T21:34:00Z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">
    <vt:filetime>2014-06-19T22:00:00Z</vt:filetime>
  </property>
  <property fmtid="{D5CDD505-2E9C-101B-9397-08002B2CF9AE}" pid="3" name="Entidad">
    <vt:lpwstr>MAPFRE</vt:lpwstr>
  </property>
  <property fmtid="{D5CDD505-2E9C-101B-9397-08002B2CF9AE}" pid="4" name="Asunto">
    <vt:lpwstr>Análisis Funcional</vt:lpwstr>
  </property>
  <property fmtid="{D5CDD505-2E9C-101B-9397-08002B2CF9AE}" pid="5" name="Versión">
    <vt:lpwstr>v 3.0</vt:lpwstr>
  </property>
</Properties>
</file>