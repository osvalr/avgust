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8C0F3" w14:textId="77777777" w:rsidR="006C6C90" w:rsidRPr="002B5018" w:rsidRDefault="006C6C90" w:rsidP="006C6C90">
      <w:pPr>
        <w:pStyle w:val="Ttulo1"/>
        <w:spacing w:before="0"/>
      </w:pPr>
      <w:fldSimple w:instr=" TITLE  &quot;Diseño Técnico &lt;Aplicación de Desarrollo&gt;&quot;  \* MERGEFORMAT ">
        <w:bookmarkStart w:id="0" w:name="_Toc425506612"/>
        <w:r>
          <w:t>Diseño Funcional &lt;</w:t>
        </w:r>
        <w:r w:rsidR="00D63335">
          <w:t>Gestionar</w:t>
        </w:r>
        <w:r>
          <w:t xml:space="preserve"> Cartas de Aniversario&gt;</w:t>
        </w:r>
      </w:fldSimple>
      <w:r>
        <w:t xml:space="preserve">- </w:t>
      </w:r>
      <w:r w:rsidRPr="00196D0A">
        <w:t>RQ2015000</w:t>
      </w:r>
      <w:r>
        <w:t>189</w:t>
      </w:r>
      <w:r w:rsidRPr="00196D0A">
        <w:t xml:space="preserve"> </w:t>
      </w:r>
      <w:r w:rsidRPr="006C6C90">
        <w:t xml:space="preserve">Implementar controles de mantenimiento correctivo de vida individual-Automatizar cartas vida </w:t>
      </w:r>
      <w:r>
        <w:t>aniversario</w:t>
      </w:r>
      <w:bookmarkEnd w:id="0"/>
    </w:p>
    <w:bookmarkStart w:id="1" w:name="_Toc368985304"/>
    <w:bookmarkStart w:id="2" w:name="_Toc368985716"/>
    <w:bookmarkStart w:id="3" w:name="_Toc368986013"/>
    <w:bookmarkStart w:id="4" w:name="_Toc369940470"/>
    <w:p w14:paraId="69FEFC06" w14:textId="77777777" w:rsidR="00320AA5" w:rsidRPr="002B5018" w:rsidRDefault="00043252" w:rsidP="006C6C90">
      <w:pPr>
        <w:pStyle w:val="Firma"/>
        <w:ind w:left="6237"/>
        <w:rPr>
          <w:sz w:val="20"/>
        </w:rPr>
      </w:pP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fecha  \* MERGEFORMAT </w:instrText>
      </w:r>
      <w:r w:rsidRPr="00652BCD">
        <w:rPr>
          <w:sz w:val="20"/>
        </w:rPr>
        <w:fldChar w:fldCharType="separate"/>
      </w:r>
      <w:r w:rsidR="006C6C90">
        <w:rPr>
          <w:sz w:val="20"/>
        </w:rPr>
        <w:t>20/07</w:t>
      </w:r>
      <w:r w:rsidR="0028277A" w:rsidRPr="00652BCD">
        <w:rPr>
          <w:sz w:val="20"/>
        </w:rPr>
        <w:t>/2015</w:t>
      </w:r>
      <w:r w:rsidRPr="00652BCD">
        <w:rPr>
          <w:sz w:val="20"/>
        </w:rPr>
        <w:fldChar w:fldCharType="end"/>
      </w:r>
      <w:r w:rsidR="00A1394C" w:rsidRPr="00652BCD">
        <w:rPr>
          <w:sz w:val="20"/>
        </w:rPr>
        <w:t xml:space="preserve"> </w:t>
      </w:r>
      <w:r w:rsidR="00320AA5" w:rsidRPr="00652BCD">
        <w:rPr>
          <w:sz w:val="20"/>
        </w:rPr>
        <w:t xml:space="preserve">– </w:t>
      </w: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Versión  \* MERGEFORMAT </w:instrText>
      </w:r>
      <w:r w:rsidRPr="00652BCD">
        <w:rPr>
          <w:sz w:val="20"/>
        </w:rPr>
        <w:fldChar w:fldCharType="separate"/>
      </w:r>
      <w:r w:rsidR="00FA74BD" w:rsidRPr="00652BCD">
        <w:rPr>
          <w:sz w:val="20"/>
        </w:rPr>
        <w:t xml:space="preserve">v </w:t>
      </w:r>
      <w:r w:rsidR="006C6C90">
        <w:rPr>
          <w:sz w:val="20"/>
        </w:rPr>
        <w:t>1.0</w:t>
      </w:r>
      <w:r w:rsidRPr="00652BCD">
        <w:rPr>
          <w:sz w:val="20"/>
        </w:rPr>
        <w:fldChar w:fldCharType="end"/>
      </w:r>
      <w:r w:rsidR="00320AA5" w:rsidRPr="002B5018">
        <w:rPr>
          <w:sz w:val="20"/>
        </w:rPr>
        <w:t xml:space="preserve"> </w:t>
      </w:r>
    </w:p>
    <w:p w14:paraId="76175289" w14:textId="77777777" w:rsidR="000133BC" w:rsidRPr="002B5018" w:rsidRDefault="000133BC" w:rsidP="00320AA5">
      <w:pPr>
        <w:pStyle w:val="Firma"/>
        <w:ind w:left="0"/>
        <w:jc w:val="both"/>
        <w:sectPr w:rsidR="000133BC" w:rsidRPr="002B5018" w:rsidSect="00320AA5">
          <w:headerReference w:type="default" r:id="rId10"/>
          <w:pgSz w:w="11907" w:h="16840" w:code="9"/>
          <w:pgMar w:top="1418" w:right="850" w:bottom="1418" w:left="1418" w:header="720" w:footer="720" w:gutter="0"/>
          <w:cols w:space="720"/>
          <w:vAlign w:val="center"/>
        </w:sectPr>
      </w:pPr>
    </w:p>
    <w:p w14:paraId="77C6423C" w14:textId="77777777" w:rsidR="006947E1" w:rsidRPr="002B5018" w:rsidRDefault="009C31E4" w:rsidP="009C31E4">
      <w:pPr>
        <w:pStyle w:val="Ttulondice"/>
      </w:pPr>
      <w:r w:rsidRPr="002B5018">
        <w:lastRenderedPageBreak/>
        <w:t>Control de cambios</w:t>
      </w:r>
      <w:r w:rsidR="008F02E6" w:rsidRPr="002B5018">
        <w:t xml:space="preserve"> del documento</w:t>
      </w:r>
    </w:p>
    <w:p w14:paraId="0BE7EA5E" w14:textId="77777777" w:rsidR="00320AA5" w:rsidRDefault="00320AA5" w:rsidP="00320AA5">
      <w:pPr>
        <w:ind w:left="0"/>
        <w:rPr>
          <w:sz w:val="20"/>
          <w:lang w:eastAsia="es-ES"/>
        </w:rPr>
      </w:pPr>
    </w:p>
    <w:p w14:paraId="5B16C148" w14:textId="77777777" w:rsidR="00B71C55" w:rsidRPr="002B5018" w:rsidRDefault="00B71C55" w:rsidP="00320AA5">
      <w:pPr>
        <w:ind w:left="0"/>
        <w:rPr>
          <w:sz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877"/>
        <w:gridCol w:w="1272"/>
        <w:gridCol w:w="4589"/>
        <w:gridCol w:w="2783"/>
      </w:tblGrid>
      <w:tr w:rsidR="00320AA5" w:rsidRPr="002B5018" w14:paraId="497A7896" w14:textId="77777777" w:rsidTr="00C349DB">
        <w:tc>
          <w:tcPr>
            <w:tcW w:w="9665" w:type="dxa"/>
            <w:gridSpan w:val="4"/>
            <w:shd w:val="clear" w:color="auto" w:fill="B3B3B3"/>
          </w:tcPr>
          <w:p w14:paraId="1301DCA6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22"/>
                <w:szCs w:val="22"/>
                <w:lang w:eastAsia="es-ES"/>
              </w:rPr>
            </w:pPr>
            <w:r w:rsidRPr="002B5018">
              <w:rPr>
                <w:b/>
                <w:color w:val="000080"/>
                <w:sz w:val="22"/>
                <w:szCs w:val="22"/>
                <w:lang w:eastAsia="es-ES"/>
              </w:rPr>
              <w:t>Histórico de Versiones</w:t>
            </w:r>
          </w:p>
        </w:tc>
      </w:tr>
      <w:tr w:rsidR="00320AA5" w:rsidRPr="002B5018" w14:paraId="43787409" w14:textId="77777777" w:rsidTr="00C349DB">
        <w:tc>
          <w:tcPr>
            <w:tcW w:w="877" w:type="dxa"/>
            <w:shd w:val="clear" w:color="auto" w:fill="B3B3B3"/>
          </w:tcPr>
          <w:p w14:paraId="7A70F9BD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276" w:type="dxa"/>
            <w:shd w:val="clear" w:color="auto" w:fill="B3B3B3"/>
          </w:tcPr>
          <w:p w14:paraId="5B29D366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4677" w:type="dxa"/>
            <w:shd w:val="clear" w:color="auto" w:fill="B3B3B3"/>
          </w:tcPr>
          <w:p w14:paraId="6E9FE71D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Resumen de los cambios</w:t>
            </w:r>
          </w:p>
        </w:tc>
        <w:tc>
          <w:tcPr>
            <w:tcW w:w="2835" w:type="dxa"/>
            <w:shd w:val="clear" w:color="auto" w:fill="B3B3B3"/>
          </w:tcPr>
          <w:p w14:paraId="0772356E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Autor</w:t>
            </w:r>
          </w:p>
        </w:tc>
      </w:tr>
      <w:tr w:rsidR="00320AA5" w:rsidRPr="002B5018" w14:paraId="240421F7" w14:textId="77777777" w:rsidTr="006C6C90">
        <w:trPr>
          <w:trHeight w:val="291"/>
        </w:trPr>
        <w:tc>
          <w:tcPr>
            <w:tcW w:w="877" w:type="dxa"/>
          </w:tcPr>
          <w:p w14:paraId="7F084426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 1.0</w:t>
            </w:r>
          </w:p>
        </w:tc>
        <w:tc>
          <w:tcPr>
            <w:tcW w:w="1276" w:type="dxa"/>
          </w:tcPr>
          <w:p w14:paraId="7B2B5F8F" w14:textId="77777777" w:rsidR="00320AA5" w:rsidRPr="002B5018" w:rsidRDefault="006C6C90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20/07</w:t>
            </w:r>
            <w:r w:rsidR="000B39F2">
              <w:rPr>
                <w:sz w:val="18"/>
                <w:szCs w:val="18"/>
                <w:lang w:eastAsia="es-ES"/>
              </w:rPr>
              <w:t>/201</w:t>
            </w:r>
            <w:r>
              <w:rPr>
                <w:sz w:val="18"/>
                <w:szCs w:val="18"/>
                <w:lang w:eastAsia="es-ES"/>
              </w:rPr>
              <w:t>7</w:t>
            </w:r>
          </w:p>
        </w:tc>
        <w:tc>
          <w:tcPr>
            <w:tcW w:w="4677" w:type="dxa"/>
          </w:tcPr>
          <w:p w14:paraId="49FDF798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Versión inicial</w:t>
            </w:r>
          </w:p>
        </w:tc>
        <w:tc>
          <w:tcPr>
            <w:tcW w:w="2835" w:type="dxa"/>
          </w:tcPr>
          <w:p w14:paraId="2F106BCB" w14:textId="77777777" w:rsidR="00320AA5" w:rsidRPr="002B5018" w:rsidRDefault="006C6C90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Javier Raffo</w:t>
            </w:r>
          </w:p>
        </w:tc>
      </w:tr>
    </w:tbl>
    <w:p w14:paraId="4D97C4B1" w14:textId="77777777" w:rsidR="00320AA5" w:rsidRPr="002B5018" w:rsidRDefault="00320AA5" w:rsidP="00320AA5">
      <w:pPr>
        <w:pStyle w:val="Encabezado"/>
        <w:tabs>
          <w:tab w:val="clear" w:pos="4252"/>
          <w:tab w:val="clear" w:pos="8504"/>
        </w:tabs>
        <w:ind w:left="0"/>
        <w:rPr>
          <w:sz w:val="20"/>
        </w:rPr>
      </w:pPr>
    </w:p>
    <w:p w14:paraId="52618A79" w14:textId="77777777" w:rsidR="006947E1" w:rsidRPr="002B5018" w:rsidRDefault="006947E1">
      <w:pPr>
        <w:pStyle w:val="Ttulondice"/>
      </w:pPr>
      <w:r w:rsidRPr="002B5018">
        <w:lastRenderedPageBreak/>
        <w:t>Índice</w:t>
      </w:r>
    </w:p>
    <w:p w14:paraId="030A2B70" w14:textId="77777777" w:rsidR="00B87896" w:rsidRDefault="00EC1B75">
      <w:pPr>
        <w:pStyle w:val="TDC1"/>
        <w:rPr>
          <w:rFonts w:asciiTheme="minorHAnsi" w:eastAsiaTheme="minorEastAsia" w:hAnsiTheme="minorHAnsi" w:cstheme="minorBidi"/>
          <w:b w:val="0"/>
          <w:noProof/>
          <w:szCs w:val="24"/>
          <w:lang w:val="es-PE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506612" w:history="1">
        <w:r w:rsidR="00B87896" w:rsidRPr="0077458A">
          <w:rPr>
            <w:rStyle w:val="Hipervnculo"/>
          </w:rPr>
          <w:t>Diseño Funcional &lt;Gestionar Cartas de Aniversario&gt;- RQ2015000189 Implementar controles de mantenimiento correctivo de vida individual-Automatizar cartas vida aniversario</w:t>
        </w:r>
        <w:r w:rsidR="00B87896">
          <w:rPr>
            <w:noProof/>
            <w:webHidden/>
          </w:rPr>
          <w:tab/>
        </w:r>
        <w:r w:rsidR="00B87896">
          <w:rPr>
            <w:noProof/>
            <w:webHidden/>
          </w:rPr>
          <w:fldChar w:fldCharType="begin"/>
        </w:r>
        <w:r w:rsidR="00B87896">
          <w:rPr>
            <w:noProof/>
            <w:webHidden/>
          </w:rPr>
          <w:instrText xml:space="preserve"> PAGEREF _Toc425506612 \h </w:instrText>
        </w:r>
        <w:r w:rsidR="00B87896">
          <w:rPr>
            <w:noProof/>
            <w:webHidden/>
          </w:rPr>
        </w:r>
        <w:r w:rsidR="00B87896">
          <w:rPr>
            <w:noProof/>
            <w:webHidden/>
          </w:rPr>
          <w:fldChar w:fldCharType="separate"/>
        </w:r>
        <w:r w:rsidR="00B87896">
          <w:rPr>
            <w:noProof/>
            <w:webHidden/>
          </w:rPr>
          <w:t>1</w:t>
        </w:r>
        <w:r w:rsidR="00B87896">
          <w:rPr>
            <w:noProof/>
            <w:webHidden/>
          </w:rPr>
          <w:fldChar w:fldCharType="end"/>
        </w:r>
      </w:hyperlink>
    </w:p>
    <w:p w14:paraId="3831153F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3" w:history="1">
        <w:r w:rsidR="00B87896" w:rsidRPr="0077458A">
          <w:rPr>
            <w:rStyle w:val="Hipervnculo"/>
          </w:rPr>
          <w:t>1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Alcances y objetivos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_Toc425506613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3</w:t>
        </w:r>
        <w:r w:rsidR="00B87896">
          <w:rPr>
            <w:webHidden/>
          </w:rPr>
          <w:fldChar w:fldCharType="end"/>
        </w:r>
      </w:hyperlink>
    </w:p>
    <w:p w14:paraId="4E08D626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4" w:history="1">
        <w:r w:rsidR="00B87896" w:rsidRPr="0077458A">
          <w:rPr>
            <w:rStyle w:val="Hipervnculo"/>
          </w:rPr>
          <w:t>2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&lt;F001_ProcesarCartasAniversario&gt;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_Toc425506614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5</w:t>
        </w:r>
        <w:r w:rsidR="00B87896">
          <w:rPr>
            <w:webHidden/>
          </w:rPr>
          <w:fldChar w:fldCharType="end"/>
        </w:r>
      </w:hyperlink>
    </w:p>
    <w:p w14:paraId="440C4C7E" w14:textId="77777777" w:rsidR="00B87896" w:rsidRDefault="00870A49">
      <w:pPr>
        <w:pStyle w:val="TDC3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5" w:history="1">
        <w:r w:rsidR="00B87896" w:rsidRPr="0077458A">
          <w:rPr>
            <w:rStyle w:val="Hipervnculo"/>
          </w:rPr>
          <w:t>2.1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&lt;CU001_ProcesarCartasAniversario&gt;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_Toc425506615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5</w:t>
        </w:r>
        <w:r w:rsidR="00B87896">
          <w:rPr>
            <w:webHidden/>
          </w:rPr>
          <w:fldChar w:fldCharType="end"/>
        </w:r>
      </w:hyperlink>
    </w:p>
    <w:p w14:paraId="26DF4BB3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6" w:history="1">
        <w:r w:rsidR="00B87896" w:rsidRPr="0077458A">
          <w:rPr>
            <w:rStyle w:val="Hipervnculo"/>
          </w:rPr>
          <w:t>3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&lt;F002_GestionarConfiguracionPropiades&gt;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_Toc425506616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8</w:t>
        </w:r>
        <w:r w:rsidR="00B87896">
          <w:rPr>
            <w:webHidden/>
          </w:rPr>
          <w:fldChar w:fldCharType="end"/>
        </w:r>
      </w:hyperlink>
    </w:p>
    <w:p w14:paraId="5F67E845" w14:textId="77777777" w:rsidR="00B87896" w:rsidRDefault="00870A49">
      <w:pPr>
        <w:pStyle w:val="TDC3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7" w:history="1">
        <w:r w:rsidR="00B87896" w:rsidRPr="0077458A">
          <w:rPr>
            <w:rStyle w:val="Hipervnculo"/>
          </w:rPr>
          <w:t>3.1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&lt;CU002_GestionarConfiguracionPropiades&gt;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_Toc425506617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8</w:t>
        </w:r>
        <w:r w:rsidR="00B87896">
          <w:rPr>
            <w:webHidden/>
          </w:rPr>
          <w:fldChar w:fldCharType="end"/>
        </w:r>
      </w:hyperlink>
    </w:p>
    <w:p w14:paraId="30467B87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8" w:history="1">
        <w:r w:rsidR="00B87896" w:rsidRPr="0077458A">
          <w:rPr>
            <w:rStyle w:val="Hipervnculo"/>
          </w:rPr>
          <w:t>4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&lt;F003_GestionarEtiquetas&gt;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_Toc425506618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10</w:t>
        </w:r>
        <w:r w:rsidR="00B87896">
          <w:rPr>
            <w:webHidden/>
          </w:rPr>
          <w:fldChar w:fldCharType="end"/>
        </w:r>
      </w:hyperlink>
    </w:p>
    <w:p w14:paraId="1AFDC96E" w14:textId="77777777" w:rsidR="00B87896" w:rsidRDefault="00870A49">
      <w:pPr>
        <w:pStyle w:val="TDC3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19" w:history="1">
        <w:r w:rsidR="00B87896" w:rsidRPr="0077458A">
          <w:rPr>
            <w:rStyle w:val="Hipervnculo"/>
          </w:rPr>
          <w:t>4.1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&lt;CU003_GestionarEtiquetas&gt;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_Toc425506619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10</w:t>
        </w:r>
        <w:r w:rsidR="00B87896">
          <w:rPr>
            <w:webHidden/>
          </w:rPr>
          <w:fldChar w:fldCharType="end"/>
        </w:r>
      </w:hyperlink>
    </w:p>
    <w:p w14:paraId="15253D35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20" w:history="1">
        <w:r w:rsidR="00B87896" w:rsidRPr="0077458A">
          <w:rPr>
            <w:rStyle w:val="Hipervnculo"/>
          </w:rPr>
          <w:t>5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Arquitectura del Sistema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_Toc425506620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12</w:t>
        </w:r>
        <w:r w:rsidR="00B87896">
          <w:rPr>
            <w:webHidden/>
          </w:rPr>
          <w:fldChar w:fldCharType="end"/>
        </w:r>
      </w:hyperlink>
    </w:p>
    <w:p w14:paraId="50A9CF3A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21" w:history="1">
        <w:r w:rsidR="00B87896" w:rsidRPr="0077458A">
          <w:rPr>
            <w:rStyle w:val="Hipervnculo"/>
          </w:rPr>
          <w:t>6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Entidades de datos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_Toc425506621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13</w:t>
        </w:r>
        <w:r w:rsidR="00B87896">
          <w:rPr>
            <w:webHidden/>
          </w:rPr>
          <w:fldChar w:fldCharType="end"/>
        </w:r>
      </w:hyperlink>
    </w:p>
    <w:p w14:paraId="1D7FCE05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22" w:history="1">
        <w:r w:rsidR="00B87896" w:rsidRPr="0077458A">
          <w:rPr>
            <w:rStyle w:val="Hipervnculo"/>
          </w:rPr>
          <w:t>7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Actores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_Toc425506622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14</w:t>
        </w:r>
        <w:r w:rsidR="00B87896">
          <w:rPr>
            <w:webHidden/>
          </w:rPr>
          <w:fldChar w:fldCharType="end"/>
        </w:r>
      </w:hyperlink>
    </w:p>
    <w:p w14:paraId="4B0F6983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23" w:history="1">
        <w:r w:rsidR="00B87896" w:rsidRPr="0077458A">
          <w:rPr>
            <w:rStyle w:val="Hipervnculo"/>
          </w:rPr>
          <w:t>8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Servicios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_Toc425506623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15</w:t>
        </w:r>
        <w:r w:rsidR="00B87896">
          <w:rPr>
            <w:webHidden/>
          </w:rPr>
          <w:fldChar w:fldCharType="end"/>
        </w:r>
      </w:hyperlink>
    </w:p>
    <w:p w14:paraId="294F9C4F" w14:textId="77777777" w:rsidR="00B87896" w:rsidRDefault="00870A49">
      <w:pPr>
        <w:pStyle w:val="TDC2"/>
        <w:rPr>
          <w:rFonts w:asciiTheme="minorHAnsi" w:eastAsiaTheme="minorEastAsia" w:hAnsiTheme="minorHAnsi" w:cstheme="minorBidi"/>
          <w:sz w:val="24"/>
          <w:szCs w:val="24"/>
          <w:lang w:val="es-PE" w:eastAsia="ja-JP"/>
        </w:rPr>
      </w:pPr>
      <w:hyperlink w:anchor="_Toc425506624" w:history="1">
        <w:r w:rsidR="00B87896" w:rsidRPr="0077458A">
          <w:rPr>
            <w:rStyle w:val="Hipervnculo"/>
          </w:rPr>
          <w:t>9</w:t>
        </w:r>
        <w:r w:rsidR="00B87896">
          <w:rPr>
            <w:rFonts w:asciiTheme="minorHAnsi" w:eastAsiaTheme="minorEastAsia" w:hAnsiTheme="minorHAnsi" w:cstheme="minorBidi"/>
            <w:sz w:val="24"/>
            <w:szCs w:val="24"/>
            <w:lang w:val="es-PE" w:eastAsia="ja-JP"/>
          </w:rPr>
          <w:tab/>
        </w:r>
        <w:r w:rsidR="00B87896" w:rsidRPr="0077458A">
          <w:rPr>
            <w:rStyle w:val="Hipervnculo"/>
          </w:rPr>
          <w:t>Anexos</w:t>
        </w:r>
        <w:r w:rsidR="00B87896">
          <w:rPr>
            <w:webHidden/>
          </w:rPr>
          <w:tab/>
        </w:r>
        <w:r w:rsidR="00B87896">
          <w:rPr>
            <w:webHidden/>
          </w:rPr>
          <w:fldChar w:fldCharType="begin"/>
        </w:r>
        <w:r w:rsidR="00B87896">
          <w:rPr>
            <w:webHidden/>
          </w:rPr>
          <w:instrText xml:space="preserve"> PAGEREF _Toc425506624 \h </w:instrText>
        </w:r>
        <w:r w:rsidR="00B87896">
          <w:rPr>
            <w:webHidden/>
          </w:rPr>
        </w:r>
        <w:r w:rsidR="00B87896">
          <w:rPr>
            <w:webHidden/>
          </w:rPr>
          <w:fldChar w:fldCharType="separate"/>
        </w:r>
        <w:r w:rsidR="00B87896">
          <w:rPr>
            <w:webHidden/>
          </w:rPr>
          <w:t>16</w:t>
        </w:r>
        <w:r w:rsidR="00B87896">
          <w:rPr>
            <w:webHidden/>
          </w:rPr>
          <w:fldChar w:fldCharType="end"/>
        </w:r>
      </w:hyperlink>
    </w:p>
    <w:p w14:paraId="6E2C54BE" w14:textId="77777777" w:rsidR="002B5018" w:rsidRPr="008E7B73" w:rsidRDefault="00EC1B75" w:rsidP="006C6C90">
      <w:r>
        <w:fldChar w:fldCharType="end"/>
      </w:r>
    </w:p>
    <w:p w14:paraId="35BBF941" w14:textId="77777777" w:rsidR="002B5018" w:rsidRPr="002B5018" w:rsidRDefault="002B5018" w:rsidP="002B5018">
      <w:pPr>
        <w:rPr>
          <w:sz w:val="20"/>
        </w:rPr>
      </w:pPr>
    </w:p>
    <w:p w14:paraId="075612C0" w14:textId="77777777" w:rsidR="002B5018" w:rsidRPr="002B5018" w:rsidRDefault="002B5018" w:rsidP="002B5018">
      <w:pPr>
        <w:rPr>
          <w:sz w:val="20"/>
        </w:rPr>
      </w:pPr>
    </w:p>
    <w:tbl>
      <w:tblPr>
        <w:tblpPr w:leftFromText="142" w:rightFromText="142" w:vertAnchor="page" w:horzAnchor="margin" w:tblpY="13049"/>
        <w:tblW w:w="0" w:type="auto"/>
        <w:tblLook w:val="04A0" w:firstRow="1" w:lastRow="0" w:firstColumn="1" w:lastColumn="0" w:noHBand="0" w:noVBand="1"/>
      </w:tblPr>
      <w:tblGrid>
        <w:gridCol w:w="9639"/>
      </w:tblGrid>
      <w:tr w:rsidR="00FA0F2A" w:rsidRPr="002B5018" w14:paraId="5D3CB6C4" w14:textId="77777777" w:rsidTr="00FA0F2A">
        <w:trPr>
          <w:trHeight w:val="2117"/>
        </w:trPr>
        <w:tc>
          <w:tcPr>
            <w:tcW w:w="9793" w:type="dxa"/>
            <w:shd w:val="clear" w:color="auto" w:fill="auto"/>
          </w:tcPr>
          <w:p w14:paraId="0C1A04F4" w14:textId="77777777" w:rsidR="00FA0F2A" w:rsidRPr="002B5018" w:rsidRDefault="00FA0F2A" w:rsidP="00FA0F2A">
            <w:pPr>
              <w:ind w:left="0"/>
            </w:pPr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 xml:space="preserve">El presente documento es propiedad de MAPFRE y es exclusivamente para uso interno o de cualquiera de las Entidades del Grupo MAPFRE (listado completo en la página </w:t>
            </w:r>
            <w:hyperlink r:id="rId11" w:history="1">
              <w:r w:rsidRPr="002B5018">
                <w:rPr>
                  <w:rStyle w:val="Hipervnculo"/>
                  <w:rFonts w:ascii="Bookman Old Style" w:hAnsi="Bookman Old Style"/>
                  <w:noProof w:val="0"/>
                  <w:snapToGrid w:val="0"/>
                  <w:color w:val="0000FF"/>
                  <w:sz w:val="20"/>
                  <w:szCs w:val="20"/>
                  <w:lang w:eastAsia="es-ES"/>
                </w:rPr>
                <w:t>www.mapfre.com</w:t>
              </w:r>
            </w:hyperlink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>). No podrá ser reproducido total o parcialmente, ni procederse a su transmisión de ninguna forma, ya sea electrónica, mecánica, por fotocopia, grabación, reproducción u otros medios sin autorización expresa al efecto.</w:t>
            </w:r>
          </w:p>
        </w:tc>
      </w:tr>
    </w:tbl>
    <w:p w14:paraId="7D3C6AE5" w14:textId="77777777" w:rsidR="006947E1" w:rsidRPr="002B5018" w:rsidRDefault="006947E1">
      <w:pPr>
        <w:rPr>
          <w:sz w:val="18"/>
        </w:rPr>
      </w:pPr>
    </w:p>
    <w:p w14:paraId="11DDD066" w14:textId="77777777" w:rsidR="006947E1" w:rsidRPr="002B5018" w:rsidRDefault="006947E1">
      <w:pPr>
        <w:pStyle w:val="Ttulondice"/>
        <w:sectPr w:rsidR="006947E1" w:rsidRPr="002B5018" w:rsidSect="00F90404">
          <w:headerReference w:type="default" r:id="rId12"/>
          <w:pgSz w:w="11907" w:h="16840" w:code="9"/>
          <w:pgMar w:top="1418" w:right="850" w:bottom="1418" w:left="1418" w:header="720" w:footer="366" w:gutter="0"/>
          <w:pgNumType w:start="1"/>
          <w:cols w:space="720"/>
        </w:sectPr>
      </w:pPr>
    </w:p>
    <w:p w14:paraId="0590A09D" w14:textId="77777777" w:rsidR="004C20FB" w:rsidRPr="002B5018" w:rsidRDefault="007C5AB2" w:rsidP="004C20FB">
      <w:pPr>
        <w:pStyle w:val="Ttulo2"/>
        <w:tabs>
          <w:tab w:val="clear" w:pos="576"/>
        </w:tabs>
        <w:ind w:left="0" w:firstLine="0"/>
        <w:jc w:val="both"/>
      </w:pPr>
      <w:bookmarkStart w:id="5" w:name="Inicio"/>
      <w:bookmarkStart w:id="6" w:name="_Toc332630024"/>
      <w:bookmarkStart w:id="7" w:name="_Toc355011925"/>
      <w:bookmarkStart w:id="8" w:name="_Toc425506613"/>
      <w:bookmarkEnd w:id="1"/>
      <w:bookmarkEnd w:id="2"/>
      <w:bookmarkEnd w:id="3"/>
      <w:bookmarkEnd w:id="4"/>
      <w:bookmarkEnd w:id="5"/>
      <w:r w:rsidRPr="002B5018">
        <w:lastRenderedPageBreak/>
        <w:t>Alcances y objetivos</w:t>
      </w:r>
      <w:bookmarkEnd w:id="6"/>
      <w:bookmarkEnd w:id="7"/>
      <w:bookmarkEnd w:id="8"/>
    </w:p>
    <w:p w14:paraId="186E6C6C" w14:textId="77777777" w:rsidR="00EB5428" w:rsidRDefault="00EB5428" w:rsidP="003A6432">
      <w:pPr>
        <w:pStyle w:val="InfoBlue"/>
      </w:pPr>
    </w:p>
    <w:p w14:paraId="5F42265A" w14:textId="77777777" w:rsidR="00E87EE7" w:rsidRDefault="00E87EE7" w:rsidP="00330852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>
        <w:rPr>
          <w:rFonts w:cs="Arial"/>
          <w:sz w:val="22"/>
          <w:szCs w:val="22"/>
          <w:lang w:eastAsia="es-ES"/>
        </w:rPr>
        <w:t xml:space="preserve">Mejorar el método </w:t>
      </w:r>
      <w:r w:rsidR="00BD620F">
        <w:rPr>
          <w:rFonts w:cs="Arial"/>
          <w:sz w:val="22"/>
          <w:szCs w:val="22"/>
          <w:lang w:eastAsia="es-ES"/>
        </w:rPr>
        <w:t>de capturar</w:t>
      </w:r>
      <w:r>
        <w:rPr>
          <w:rFonts w:cs="Arial"/>
          <w:sz w:val="22"/>
          <w:szCs w:val="22"/>
          <w:lang w:eastAsia="es-ES"/>
        </w:rPr>
        <w:t xml:space="preserve"> la información de las cartas de aniversario de pólizas de vida universal, agregando las casuísticas que se reportan de manera repetitiva</w:t>
      </w:r>
      <w:r w:rsidR="00BD620F">
        <w:rPr>
          <w:rFonts w:cs="Arial"/>
          <w:sz w:val="22"/>
          <w:szCs w:val="22"/>
          <w:lang w:eastAsia="es-ES"/>
        </w:rPr>
        <w:t xml:space="preserve"> y añadiendo configuraciones para el mapeo de valores</w:t>
      </w:r>
      <w:r>
        <w:rPr>
          <w:rFonts w:cs="Arial"/>
          <w:sz w:val="22"/>
          <w:szCs w:val="22"/>
          <w:lang w:eastAsia="es-ES"/>
        </w:rPr>
        <w:t>.</w:t>
      </w:r>
    </w:p>
    <w:p w14:paraId="07C6309A" w14:textId="77777777" w:rsidR="00E87EE7" w:rsidRDefault="00BD620F" w:rsidP="00330852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>
        <w:rPr>
          <w:rFonts w:cs="Arial"/>
          <w:sz w:val="22"/>
          <w:szCs w:val="22"/>
          <w:lang w:eastAsia="es-ES"/>
        </w:rPr>
        <w:t>Eliminar</w:t>
      </w:r>
      <w:r w:rsidR="00E87EE7" w:rsidRPr="00330852">
        <w:rPr>
          <w:rFonts w:cs="Arial"/>
          <w:sz w:val="22"/>
          <w:szCs w:val="22"/>
          <w:lang w:eastAsia="es-ES"/>
        </w:rPr>
        <w:t xml:space="preserve"> </w:t>
      </w:r>
      <w:r>
        <w:rPr>
          <w:rFonts w:cs="Arial"/>
          <w:sz w:val="22"/>
          <w:szCs w:val="22"/>
          <w:lang w:eastAsia="es-ES"/>
        </w:rPr>
        <w:t>la corrección manual de las cartas por parte del área de informática</w:t>
      </w:r>
      <w:r w:rsidR="00E87EE7">
        <w:rPr>
          <w:rFonts w:cs="Arial"/>
          <w:sz w:val="22"/>
          <w:szCs w:val="22"/>
          <w:lang w:eastAsia="es-ES"/>
        </w:rPr>
        <w:t>.</w:t>
      </w:r>
    </w:p>
    <w:p w14:paraId="5943389E" w14:textId="77777777" w:rsidR="00E87EE7" w:rsidRDefault="00E87EE7" w:rsidP="00330852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>
        <w:rPr>
          <w:rFonts w:cs="Arial"/>
          <w:sz w:val="22"/>
          <w:szCs w:val="22"/>
          <w:lang w:eastAsia="es-ES"/>
        </w:rPr>
        <w:t>T</w:t>
      </w:r>
      <w:r w:rsidRPr="00330852">
        <w:rPr>
          <w:rFonts w:cs="Arial"/>
          <w:sz w:val="22"/>
          <w:szCs w:val="22"/>
          <w:lang w:eastAsia="es-ES"/>
        </w:rPr>
        <w:t>rasladar el  uso del aplicativo al usuario</w:t>
      </w:r>
      <w:r>
        <w:rPr>
          <w:rFonts w:cs="Arial"/>
          <w:sz w:val="22"/>
          <w:szCs w:val="22"/>
          <w:lang w:eastAsia="es-ES"/>
        </w:rPr>
        <w:t xml:space="preserve"> del área responsable</w:t>
      </w:r>
      <w:r w:rsidR="00BD620F">
        <w:rPr>
          <w:rFonts w:cs="Arial"/>
          <w:sz w:val="22"/>
          <w:szCs w:val="22"/>
          <w:lang w:eastAsia="es-ES"/>
        </w:rPr>
        <w:t xml:space="preserve"> reduciendo así el tiempo de emisión de las cartas de aniversario del área de Vida</w:t>
      </w:r>
      <w:r>
        <w:rPr>
          <w:rFonts w:cs="Arial"/>
          <w:sz w:val="22"/>
          <w:szCs w:val="22"/>
          <w:lang w:eastAsia="es-ES"/>
        </w:rPr>
        <w:t>.</w:t>
      </w:r>
    </w:p>
    <w:p w14:paraId="02DFF9D7" w14:textId="77777777" w:rsidR="00EB5428" w:rsidRPr="004C6D06" w:rsidRDefault="004C6D06" w:rsidP="003A6432">
      <w:pPr>
        <w:pStyle w:val="InfoBlue"/>
      </w:pPr>
      <w:r w:rsidRPr="004C6D06">
        <w:tab/>
        <w:t xml:space="preserve">  </w:t>
      </w:r>
    </w:p>
    <w:p w14:paraId="65806AEB" w14:textId="1CD1889C" w:rsidR="00EB5428" w:rsidRPr="004C6D06" w:rsidRDefault="00E05662" w:rsidP="009E3649">
      <w:pPr>
        <w:pStyle w:val="InfoBlue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94B6FAA" wp14:editId="2A51BD22">
            <wp:extent cx="6115685" cy="3769995"/>
            <wp:effectExtent l="0" t="0" r="5715" b="0"/>
            <wp:docPr id="41" name="Imagen 41" descr="../../../../../Desktop/Captura%20de%20pantalla%202015-08-02%20a%20las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Captura%20de%20pantalla%202015-08-02%20a%20las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B3F6" w14:textId="77777777" w:rsidR="00472642" w:rsidRPr="008E7B73" w:rsidRDefault="00472642" w:rsidP="003A6432">
      <w:pPr>
        <w:pStyle w:val="InfoBlue"/>
      </w:pPr>
    </w:p>
    <w:p w14:paraId="390E8EC7" w14:textId="77777777" w:rsidR="00472642" w:rsidRPr="008E7B73" w:rsidRDefault="00472642" w:rsidP="003A6432">
      <w:pPr>
        <w:pStyle w:val="InfoBlue"/>
      </w:pPr>
    </w:p>
    <w:p w14:paraId="7E883AC9" w14:textId="77777777" w:rsidR="00DD5A25" w:rsidRPr="008E7B73" w:rsidRDefault="00DD5A25" w:rsidP="003A6432">
      <w:pPr>
        <w:pStyle w:val="InfoBlue"/>
      </w:pPr>
    </w:p>
    <w:p w14:paraId="4B4430B2" w14:textId="77777777" w:rsidR="00472642" w:rsidRPr="008E7B73" w:rsidRDefault="00472642" w:rsidP="003A6432">
      <w:pPr>
        <w:pStyle w:val="InfoBlue"/>
      </w:pPr>
    </w:p>
    <w:p w14:paraId="120D0A4A" w14:textId="77777777" w:rsidR="00ED5D3E" w:rsidRPr="008E7B73" w:rsidRDefault="00ED5D3E" w:rsidP="003A6432">
      <w:pPr>
        <w:pStyle w:val="InfoBlue"/>
      </w:pPr>
    </w:p>
    <w:p w14:paraId="19506265" w14:textId="77777777" w:rsidR="00472642" w:rsidRPr="008E7B73" w:rsidRDefault="00472642" w:rsidP="003A6432">
      <w:pPr>
        <w:pStyle w:val="InfoBlue"/>
      </w:pPr>
    </w:p>
    <w:p w14:paraId="3BDB884B" w14:textId="77777777" w:rsidR="007C5AB2" w:rsidRPr="008E7B73" w:rsidRDefault="007C5AB2" w:rsidP="003A6432">
      <w:pPr>
        <w:pStyle w:val="InfoBlue"/>
      </w:pPr>
    </w:p>
    <w:p w14:paraId="700889A6" w14:textId="77777777" w:rsidR="007C5AB2" w:rsidRPr="008E7B73" w:rsidRDefault="007C5AB2" w:rsidP="003A6432">
      <w:pPr>
        <w:pStyle w:val="InfoBlue"/>
      </w:pPr>
      <w:r w:rsidRPr="008E7B73">
        <w:t>.</w:t>
      </w:r>
    </w:p>
    <w:p w14:paraId="12958E6F" w14:textId="77777777" w:rsidR="007C5AB2" w:rsidRPr="008E7B73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E85E5CF" w14:textId="77777777" w:rsidR="007C5AB2" w:rsidRPr="002B5018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41CDF37E" w14:textId="77777777" w:rsidR="00D83789" w:rsidRPr="002B5018" w:rsidRDefault="009C5399" w:rsidP="00D83789">
      <w:pPr>
        <w:pStyle w:val="Ttulo2"/>
        <w:tabs>
          <w:tab w:val="clear" w:pos="576"/>
        </w:tabs>
        <w:ind w:left="0" w:firstLine="0"/>
        <w:jc w:val="both"/>
      </w:pPr>
      <w:bookmarkStart w:id="9" w:name="_Toc332630025"/>
      <w:bookmarkStart w:id="10" w:name="_Toc355011926"/>
      <w:bookmarkStart w:id="11" w:name="_Toc425506614"/>
      <w:bookmarkStart w:id="12" w:name="_Toc214332859"/>
      <w:bookmarkStart w:id="13" w:name="_Toc214333180"/>
      <w:bookmarkStart w:id="14" w:name="_Toc214333226"/>
      <w:bookmarkStart w:id="15" w:name="_Toc206485442"/>
      <w:bookmarkStart w:id="16" w:name="_Toc207083625"/>
      <w:bookmarkStart w:id="17" w:name="_Toc207086331"/>
      <w:bookmarkStart w:id="18" w:name="_Toc207627895"/>
      <w:bookmarkStart w:id="19" w:name="_Ref207686571"/>
      <w:bookmarkStart w:id="20" w:name="_Ref207686575"/>
      <w:bookmarkStart w:id="21" w:name="_Toc208056717"/>
      <w:bookmarkStart w:id="22" w:name="_Toc214332860"/>
      <w:bookmarkStart w:id="23" w:name="_Toc214333186"/>
      <w:bookmarkStart w:id="24" w:name="_Toc214333232"/>
      <w:r>
        <w:lastRenderedPageBreak/>
        <w:t>&lt;</w:t>
      </w:r>
      <w:r w:rsidR="00BD1E37">
        <w:t>F</w:t>
      </w:r>
      <w:r w:rsidR="008818BB">
        <w:t>001</w:t>
      </w:r>
      <w:r w:rsidR="00BD1E37">
        <w:t>_</w:t>
      </w:r>
      <w:r w:rsidR="008818BB">
        <w:t>ProcesarCartasAniversario</w:t>
      </w:r>
      <w:r w:rsidR="008E59D5" w:rsidRPr="002B5018">
        <w:t>&gt;</w:t>
      </w:r>
      <w:bookmarkEnd w:id="9"/>
      <w:bookmarkEnd w:id="10"/>
      <w:bookmarkEnd w:id="11"/>
    </w:p>
    <w:p w14:paraId="1502F295" w14:textId="77777777" w:rsidR="009C5399" w:rsidRDefault="009C5399" w:rsidP="009C5399">
      <w:pPr>
        <w:pStyle w:val="Ttulo3"/>
      </w:pPr>
      <w:bookmarkStart w:id="25" w:name="_Toc425506615"/>
      <w:bookmarkStart w:id="26" w:name="_Toc240696760"/>
      <w:r w:rsidRPr="002B5018">
        <w:t>&lt;CU</w:t>
      </w:r>
      <w:r w:rsidR="001C2DB1">
        <w:t>001</w:t>
      </w:r>
      <w:r w:rsidR="009E0B0A">
        <w:t>_</w:t>
      </w:r>
      <w:r w:rsidR="0012406B">
        <w:t>ProcesarCartasAniversario</w:t>
      </w:r>
      <w:r w:rsidRPr="002B5018">
        <w:t>&gt;</w:t>
      </w:r>
      <w:bookmarkEnd w:id="25"/>
    </w:p>
    <w:p w14:paraId="2D20EE62" w14:textId="77777777" w:rsidR="00F11EF0" w:rsidRPr="00F11EF0" w:rsidRDefault="00F11EF0" w:rsidP="00F11EF0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F11EF0" w:rsidRPr="00CB48D9" w14:paraId="4D8292E8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5FE8A" w14:textId="77777777" w:rsidR="00F11EF0" w:rsidRDefault="00F11EF0" w:rsidP="003A6432">
            <w:pPr>
              <w:pStyle w:val="InfoBlue"/>
            </w:pPr>
            <w:r>
              <w:t>Estado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2E546" w14:textId="77777777" w:rsidR="00F11EF0" w:rsidRDefault="00F11EF0" w:rsidP="003A6432">
            <w:pPr>
              <w:pStyle w:val="InfoBlue"/>
            </w:pPr>
            <w:r>
              <w:t>Tipología</w:t>
            </w:r>
          </w:p>
        </w:tc>
      </w:tr>
      <w:tr w:rsidR="00F11EF0" w:rsidRPr="00CB48D9" w14:paraId="356349BE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BE60" w14:textId="77777777" w:rsidR="00F11EF0" w:rsidRDefault="001C2DB1" w:rsidP="003A6432">
            <w:pPr>
              <w:pStyle w:val="InfoBlue"/>
            </w:pPr>
            <w:r>
              <w:t>Completado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886" w14:textId="77777777" w:rsidR="00F11EF0" w:rsidRDefault="001C2DB1" w:rsidP="003A6432">
            <w:pPr>
              <w:pStyle w:val="InfoBlue"/>
            </w:pPr>
            <w:r>
              <w:t>Funcional</w:t>
            </w:r>
          </w:p>
        </w:tc>
      </w:tr>
    </w:tbl>
    <w:p w14:paraId="3D10C86E" w14:textId="77777777" w:rsidR="00F11EF0" w:rsidRDefault="00F11EF0" w:rsidP="00E86BFA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47E5E599" w14:textId="77777777" w:rsidR="003A5FFC" w:rsidRDefault="003A5FFC" w:rsidP="009C5399">
      <w:pPr>
        <w:pStyle w:val="Ttulo4"/>
      </w:pPr>
      <w:bookmarkStart w:id="27" w:name="_Toc332630026"/>
      <w:r w:rsidRPr="002B5018">
        <w:t>Descripción</w:t>
      </w:r>
      <w:bookmarkEnd w:id="26"/>
      <w:r w:rsidR="003A77FD" w:rsidRPr="002B5018">
        <w:t xml:space="preserve"> funcional</w:t>
      </w:r>
      <w:bookmarkEnd w:id="27"/>
    </w:p>
    <w:p w14:paraId="59A5FCEA" w14:textId="77777777" w:rsidR="00BC2213" w:rsidRDefault="00BC2213" w:rsidP="00BC2213"/>
    <w:p w14:paraId="4FE49125" w14:textId="77777777" w:rsidR="00BC2213" w:rsidRDefault="00A521FC" w:rsidP="00BC2213">
      <w:pPr>
        <w:numPr>
          <w:ilvl w:val="0"/>
          <w:numId w:val="28"/>
        </w:numPr>
      </w:pPr>
      <w:r>
        <w:t xml:space="preserve">El actor selecciona la opción </w:t>
      </w:r>
      <w:r w:rsidRPr="00A521FC">
        <w:rPr>
          <w:b/>
        </w:rPr>
        <w:t>Procesar Cartas de Aniversario</w:t>
      </w:r>
      <w:r>
        <w:t xml:space="preserve"> que se encuentra dentro del menú principal</w:t>
      </w:r>
      <w:r w:rsidR="006B76AE">
        <w:t xml:space="preserve"> de la aplicación</w:t>
      </w:r>
      <w:r>
        <w:t>.</w:t>
      </w:r>
    </w:p>
    <w:p w14:paraId="0EA1271D" w14:textId="77777777" w:rsidR="00A521FC" w:rsidRDefault="00A521FC" w:rsidP="00BC2213">
      <w:pPr>
        <w:numPr>
          <w:ilvl w:val="0"/>
          <w:numId w:val="28"/>
        </w:numPr>
      </w:pPr>
      <w:r>
        <w:t xml:space="preserve">El sistema muestra la interfaz </w:t>
      </w:r>
      <w:r w:rsidRPr="00A521FC">
        <w:rPr>
          <w:b/>
        </w:rPr>
        <w:t>Procesar Cartas de Aniversario</w:t>
      </w:r>
      <w:r>
        <w:t xml:space="preserve">, con los siguientes campos: Campo de selección de archivos, y la opción </w:t>
      </w:r>
      <w:r w:rsidRPr="00A521FC">
        <w:rPr>
          <w:b/>
        </w:rPr>
        <w:t>Enviar</w:t>
      </w:r>
      <w:r>
        <w:t>.</w:t>
      </w:r>
    </w:p>
    <w:p w14:paraId="576641E0" w14:textId="77777777" w:rsidR="00BC2213" w:rsidRDefault="00A521FC" w:rsidP="00BC2213">
      <w:pPr>
        <w:numPr>
          <w:ilvl w:val="0"/>
          <w:numId w:val="28"/>
        </w:numPr>
      </w:pPr>
      <w:r>
        <w:t>El actor selecciona</w:t>
      </w:r>
      <w:r w:rsidR="00DB0075">
        <w:t xml:space="preserve"> </w:t>
      </w:r>
      <w:r>
        <w:t>archivo</w:t>
      </w:r>
      <w:r w:rsidR="00DB0075">
        <w:t xml:space="preserve"> *.doc correspondiente</w:t>
      </w:r>
      <w:r>
        <w:t xml:space="preserve"> al periodo actual y selecciona</w:t>
      </w:r>
      <w:r w:rsidR="00DB0075">
        <w:t xml:space="preserve"> la opción </w:t>
      </w:r>
      <w:r w:rsidR="00DB0075" w:rsidRPr="00DB0075">
        <w:rPr>
          <w:b/>
        </w:rPr>
        <w:t>Enviar</w:t>
      </w:r>
      <w:r w:rsidR="00BC2213">
        <w:t>.</w:t>
      </w:r>
    </w:p>
    <w:p w14:paraId="08FA0D03" w14:textId="77777777" w:rsidR="00DB0075" w:rsidRDefault="00DB0075" w:rsidP="00DB0075">
      <w:pPr>
        <w:numPr>
          <w:ilvl w:val="0"/>
          <w:numId w:val="28"/>
        </w:numPr>
      </w:pPr>
      <w:r>
        <w:t>El sistema iniciará el proceso de captura de información.</w:t>
      </w:r>
    </w:p>
    <w:p w14:paraId="7BD1EF5F" w14:textId="42CFC947" w:rsidR="00DB0075" w:rsidRDefault="00DB0075" w:rsidP="00DB0075">
      <w:pPr>
        <w:numPr>
          <w:ilvl w:val="0"/>
          <w:numId w:val="28"/>
        </w:numPr>
      </w:pPr>
      <w:r>
        <w:t>El sistema carga l</w:t>
      </w:r>
      <w:r w:rsidR="00C87BA7">
        <w:t>as configuraciones para iniciar el</w:t>
      </w:r>
      <w:r w:rsidR="0073359D">
        <w:t xml:space="preserve"> proceso de captura de información</w:t>
      </w:r>
      <w:r>
        <w:t>.</w:t>
      </w:r>
    </w:p>
    <w:p w14:paraId="05E369BB" w14:textId="77777777" w:rsidR="00DB0075" w:rsidRDefault="00DB0075" w:rsidP="00DB0075">
      <w:pPr>
        <w:numPr>
          <w:ilvl w:val="0"/>
          <w:numId w:val="28"/>
        </w:numPr>
      </w:pPr>
      <w:r>
        <w:t>Como primer paso</w:t>
      </w:r>
      <w:r w:rsidR="00A521FC">
        <w:t xml:space="preserve"> del proceso de captura</w:t>
      </w:r>
      <w:r>
        <w:t xml:space="preserve"> se realiza un filtro de la información obtenida del archivo *.doc, eliminando la información </w:t>
      </w:r>
      <w:r w:rsidR="00481A00">
        <w:t>ir</w:t>
      </w:r>
      <w:r>
        <w:t>relevante o textos de relleno provenientes de la otra empresa (Panamá).</w:t>
      </w:r>
    </w:p>
    <w:p w14:paraId="005BDC17" w14:textId="77777777" w:rsidR="00DB0075" w:rsidRDefault="00DB0075" w:rsidP="00DB0075">
      <w:pPr>
        <w:numPr>
          <w:ilvl w:val="0"/>
          <w:numId w:val="28"/>
        </w:numPr>
      </w:pPr>
      <w:r>
        <w:t xml:space="preserve">Como segundo paso se </w:t>
      </w:r>
      <w:r w:rsidR="00A521FC">
        <w:t xml:space="preserve">marcan los textos </w:t>
      </w:r>
      <w:r w:rsidR="009E3649">
        <w:t xml:space="preserve">que coinciden con las etiquetas para luego obtener su posición </w:t>
      </w:r>
      <w:r w:rsidR="00481A00">
        <w:t>dentro</w:t>
      </w:r>
      <w:r w:rsidR="009E3649">
        <w:t xml:space="preserve"> </w:t>
      </w:r>
      <w:r w:rsidR="00481A00">
        <w:t>d</w:t>
      </w:r>
      <w:r w:rsidR="009E3649">
        <w:t>el documento.</w:t>
      </w:r>
    </w:p>
    <w:p w14:paraId="5F1717D3" w14:textId="77777777" w:rsidR="006C0A42" w:rsidRDefault="006C0A42" w:rsidP="00DB0075">
      <w:pPr>
        <w:numPr>
          <w:ilvl w:val="0"/>
          <w:numId w:val="28"/>
        </w:numPr>
      </w:pPr>
      <w:r>
        <w:t>Como ultimo paso se mapea la información de cada carta encontrada del documento.</w:t>
      </w:r>
    </w:p>
    <w:p w14:paraId="13F9DFB6" w14:textId="77777777" w:rsidR="006B76AE" w:rsidRDefault="006C0A42" w:rsidP="00DB0075">
      <w:pPr>
        <w:numPr>
          <w:ilvl w:val="0"/>
          <w:numId w:val="28"/>
        </w:numPr>
      </w:pPr>
      <w:r>
        <w:t xml:space="preserve">El sistema </w:t>
      </w:r>
      <w:r w:rsidR="006B76AE">
        <w:t>muestra la información procesada en la interfaz actual.</w:t>
      </w:r>
    </w:p>
    <w:p w14:paraId="7407F3C0" w14:textId="77777777" w:rsidR="006B76AE" w:rsidRDefault="006B76AE" w:rsidP="00DB0075">
      <w:pPr>
        <w:numPr>
          <w:ilvl w:val="0"/>
          <w:numId w:val="28"/>
        </w:numPr>
      </w:pPr>
      <w:r>
        <w:t>De encontrarse errores durante el proceso se mostrara una grilla con sus descriptivos.</w:t>
      </w:r>
    </w:p>
    <w:p w14:paraId="23C6F2B8" w14:textId="0790B4B9" w:rsidR="006B76AE" w:rsidRDefault="006B76AE" w:rsidP="00184140">
      <w:pPr>
        <w:ind w:left="927"/>
      </w:pPr>
    </w:p>
    <w:p w14:paraId="225A4933" w14:textId="77777777" w:rsidR="00BC2213" w:rsidRPr="00BC2213" w:rsidRDefault="00BC2213" w:rsidP="00BC2213"/>
    <w:p w14:paraId="7CB6E085" w14:textId="77777777" w:rsidR="00911ADA" w:rsidRPr="001A3F34" w:rsidRDefault="00911ADA" w:rsidP="002D6F16">
      <w:pPr>
        <w:ind w:left="927"/>
        <w:rPr>
          <w:rFonts w:ascii="Times New Roman" w:hAnsi="Times New Roman"/>
          <w:color w:val="0000FF"/>
          <w:sz w:val="20"/>
          <w:lang w:val="es-PE"/>
        </w:rPr>
      </w:pPr>
    </w:p>
    <w:p w14:paraId="0ED05AF6" w14:textId="77777777" w:rsidR="00FE0ED7" w:rsidRDefault="00FE0ED7" w:rsidP="006B76AE"/>
    <w:p w14:paraId="67902417" w14:textId="77777777" w:rsidR="002F0A68" w:rsidRDefault="002F0A68" w:rsidP="006B76AE"/>
    <w:p w14:paraId="1FC56332" w14:textId="77777777" w:rsidR="002F0A68" w:rsidRDefault="002F0A68" w:rsidP="006B76AE"/>
    <w:p w14:paraId="727B2AA9" w14:textId="77777777" w:rsidR="002F0A68" w:rsidRDefault="002F0A68" w:rsidP="006B76AE"/>
    <w:p w14:paraId="7A2089C1" w14:textId="77777777" w:rsidR="002F0A68" w:rsidRDefault="002F0A68" w:rsidP="006B76AE"/>
    <w:p w14:paraId="4D51B4C3" w14:textId="77777777" w:rsidR="002F0A68" w:rsidRDefault="002F0A68" w:rsidP="006B76AE"/>
    <w:p w14:paraId="6A3E4098" w14:textId="77777777" w:rsidR="003A5FFC" w:rsidRDefault="003A5FFC" w:rsidP="00FE0ED7">
      <w:pPr>
        <w:pStyle w:val="Ttulo4"/>
      </w:pPr>
      <w:bookmarkStart w:id="28" w:name="_Toc240696761"/>
      <w:bookmarkStart w:id="29" w:name="_Toc332630027"/>
      <w:r w:rsidRPr="002B5018">
        <w:lastRenderedPageBreak/>
        <w:t>Precondiciones</w:t>
      </w:r>
      <w:bookmarkEnd w:id="28"/>
      <w:bookmarkEnd w:id="29"/>
    </w:p>
    <w:p w14:paraId="7140EE05" w14:textId="77777777" w:rsidR="006B76AE" w:rsidRDefault="006B76AE" w:rsidP="006B76AE">
      <w:pPr>
        <w:ind w:left="864"/>
      </w:pPr>
      <w:r>
        <w:t>Configuración de las propiedades</w:t>
      </w:r>
      <w:r w:rsidR="008818BB">
        <w:t xml:space="preserve"> o campos para el mapeo de la información</w:t>
      </w:r>
      <w:r>
        <w:t>.</w:t>
      </w:r>
    </w:p>
    <w:p w14:paraId="62F817BF" w14:textId="77777777" w:rsidR="006B76AE" w:rsidRDefault="006B76AE" w:rsidP="006B76AE">
      <w:pPr>
        <w:ind w:left="864"/>
      </w:pPr>
      <w:r>
        <w:t>Etiquetas configuradas.</w:t>
      </w:r>
    </w:p>
    <w:p w14:paraId="62B3E3CF" w14:textId="77777777" w:rsidR="006B76AE" w:rsidRPr="006B76AE" w:rsidRDefault="006B76AE" w:rsidP="006B76AE">
      <w:pPr>
        <w:ind w:left="864"/>
      </w:pPr>
      <w:r>
        <w:t xml:space="preserve">Tener disponible los archivos *.doc envidas por la empresa externa. </w:t>
      </w:r>
    </w:p>
    <w:p w14:paraId="2A376BD8" w14:textId="77777777" w:rsidR="003A5FFC" w:rsidRDefault="003A5FFC" w:rsidP="009C5399">
      <w:pPr>
        <w:pStyle w:val="Ttulo4"/>
      </w:pPr>
      <w:bookmarkStart w:id="30" w:name="_Toc240696762"/>
      <w:bookmarkStart w:id="31" w:name="_Toc332630028"/>
      <w:r w:rsidRPr="002B5018">
        <w:t>Poscondiciones</w:t>
      </w:r>
      <w:bookmarkEnd w:id="30"/>
      <w:bookmarkEnd w:id="31"/>
    </w:p>
    <w:p w14:paraId="2B3109AC" w14:textId="77777777" w:rsidR="00FE0ED7" w:rsidRPr="00FE0ED7" w:rsidRDefault="008818BB" w:rsidP="006B76AE">
      <w:pPr>
        <w:ind w:left="864"/>
      </w:pPr>
      <w:r>
        <w:t>Información de las cartas de aniversario matriculadas en las tablas correspondientes de la base de datos.</w:t>
      </w:r>
    </w:p>
    <w:p w14:paraId="134CDAE9" w14:textId="77777777" w:rsidR="003A5FFC" w:rsidRDefault="003A5FFC" w:rsidP="009C5399">
      <w:pPr>
        <w:pStyle w:val="Ttulo4"/>
      </w:pPr>
      <w:bookmarkStart w:id="32" w:name="_Toc240696763"/>
      <w:bookmarkStart w:id="33" w:name="_Toc332630029"/>
      <w:r w:rsidRPr="002B5018">
        <w:t>Flujos</w:t>
      </w:r>
      <w:bookmarkEnd w:id="32"/>
      <w:bookmarkEnd w:id="33"/>
    </w:p>
    <w:p w14:paraId="0676E4CE" w14:textId="77777777" w:rsidR="00AD7F45" w:rsidRPr="00AD7F45" w:rsidRDefault="00AD7F45" w:rsidP="00AD7F45"/>
    <w:p w14:paraId="1A34633E" w14:textId="77777777" w:rsidR="009E0B0A" w:rsidRDefault="00AD7F45" w:rsidP="00DA1F77">
      <w:pPr>
        <w:pStyle w:val="NormalWeb"/>
        <w:ind w:left="708"/>
        <w:jc w:val="both"/>
        <w:rPr>
          <w:noProof/>
          <w:lang w:val="es-PE" w:eastAsia="es-PE"/>
        </w:rPr>
      </w:pPr>
      <w:r>
        <w:rPr>
          <w:noProof/>
          <w:lang w:val="es-ES_tradnl" w:eastAsia="es-ES_tradnl"/>
        </w:rPr>
        <w:drawing>
          <wp:inline distT="0" distB="0" distL="0" distR="0" wp14:anchorId="64DCA8F9" wp14:editId="004B3CB7">
            <wp:extent cx="5593715" cy="2947670"/>
            <wp:effectExtent l="0" t="0" r="0" b="0"/>
            <wp:docPr id="177" name="Imagen 177" descr="../../Desktop/Captura%20de%20pantalla%202015-07-24%20a%20las%2014.4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../../Desktop/Captura%20de%20pantalla%202015-07-24%20a%20las%2014.46.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0209" w14:textId="77777777" w:rsidR="00E1285C" w:rsidRDefault="00E1285C" w:rsidP="00DA1F77">
      <w:pPr>
        <w:pStyle w:val="NormalWeb"/>
        <w:ind w:left="708"/>
        <w:jc w:val="both"/>
        <w:rPr>
          <w:noProof/>
          <w:lang w:val="es-PE" w:eastAsia="es-PE"/>
        </w:rPr>
      </w:pPr>
    </w:p>
    <w:p w14:paraId="54EAFC2B" w14:textId="77777777" w:rsidR="00E1285C" w:rsidRDefault="00E1285C" w:rsidP="00DA1F77">
      <w:pPr>
        <w:pStyle w:val="NormalWeb"/>
        <w:ind w:left="708"/>
        <w:jc w:val="both"/>
        <w:rPr>
          <w:noProof/>
          <w:lang w:val="es-PE" w:eastAsia="es-PE"/>
        </w:rPr>
      </w:pPr>
    </w:p>
    <w:p w14:paraId="55D8E2D9" w14:textId="77777777" w:rsidR="00E1285C" w:rsidRDefault="00E1285C" w:rsidP="00DA1F77">
      <w:pPr>
        <w:pStyle w:val="NormalWeb"/>
        <w:ind w:left="708"/>
        <w:jc w:val="both"/>
        <w:rPr>
          <w:noProof/>
          <w:lang w:val="es-PE" w:eastAsia="es-PE"/>
        </w:rPr>
      </w:pPr>
    </w:p>
    <w:p w14:paraId="7C8387E1" w14:textId="77777777" w:rsidR="00E1285C" w:rsidRDefault="00E1285C" w:rsidP="00DA1F77">
      <w:pPr>
        <w:pStyle w:val="NormalWeb"/>
        <w:ind w:left="708"/>
        <w:jc w:val="both"/>
        <w:rPr>
          <w:noProof/>
          <w:lang w:val="es-PE" w:eastAsia="es-PE"/>
        </w:rPr>
      </w:pPr>
    </w:p>
    <w:p w14:paraId="5D00B5E7" w14:textId="77777777" w:rsidR="00E1285C" w:rsidRDefault="00E1285C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7F4F3FCC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1E4F6FFF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688838EA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4CFC5A73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0826C7C5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52CA89D0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3F15C1B6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40B53218" w14:textId="77777777" w:rsidR="006F443F" w:rsidRDefault="006F443F" w:rsidP="00DA1F77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024F876F" w14:textId="77777777" w:rsidR="00E1285C" w:rsidRPr="002B5018" w:rsidRDefault="00E1285C" w:rsidP="00E1285C">
      <w:pPr>
        <w:pStyle w:val="Ttulo4"/>
      </w:pPr>
      <w:r>
        <w:t>Prototipos</w:t>
      </w:r>
    </w:p>
    <w:p w14:paraId="400B5017" w14:textId="77777777" w:rsidR="008818BB" w:rsidRDefault="008818BB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D0C66FD" w14:textId="77777777" w:rsidR="00E1285C" w:rsidRDefault="00AD7F4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cs="Times New Roman"/>
          <w:noProof/>
          <w:lang w:val="es-ES_tradnl" w:eastAsia="es-ES_tradnl"/>
        </w:rPr>
        <w:drawing>
          <wp:inline distT="0" distB="0" distL="0" distR="0" wp14:anchorId="6164ED4E" wp14:editId="77F0A559">
            <wp:extent cx="6108700" cy="1303655"/>
            <wp:effectExtent l="0" t="0" r="0" b="0"/>
            <wp:docPr id="29" name="Imagen 29" descr="../../Desktop/Captura%20de%20pantalla%202015-07-24%20a%20las%2012.2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Desktop/Captura%20de%20pantalla%202015-07-24%20a%20las%2012.21.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C038" w14:textId="77777777" w:rsidR="00E1285C" w:rsidRDefault="00E1285C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2F5E2B0" w14:textId="77777777" w:rsidR="00E1285C" w:rsidRDefault="00AD7F4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cs="Times New Roman"/>
          <w:noProof/>
          <w:lang w:val="es-ES_tradnl" w:eastAsia="es-ES_tradnl"/>
        </w:rPr>
        <w:drawing>
          <wp:inline distT="0" distB="0" distL="0" distR="0" wp14:anchorId="660431A7" wp14:editId="49F1CA47">
            <wp:extent cx="6118860" cy="5923915"/>
            <wp:effectExtent l="0" t="0" r="0" b="0"/>
            <wp:docPr id="30" name="Imagen 30" descr="../../Desktop/Captura%20de%20pantalla%202015-07-24%20a%20las%2012.2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Desktop/Captura%20de%20pantalla%202015-07-24%20a%20las%2012.22.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3236" w14:textId="77777777" w:rsidR="003A5FFC" w:rsidRPr="002B5018" w:rsidRDefault="003A5FFC" w:rsidP="009C5399">
      <w:pPr>
        <w:pStyle w:val="Ttulo4"/>
      </w:pPr>
      <w:bookmarkStart w:id="34" w:name="_Toc240696764"/>
      <w:bookmarkStart w:id="35" w:name="_Toc332630030"/>
      <w:r w:rsidRPr="002B5018">
        <w:lastRenderedPageBreak/>
        <w:t>Información adicional</w:t>
      </w:r>
      <w:bookmarkEnd w:id="34"/>
      <w:bookmarkEnd w:id="35"/>
    </w:p>
    <w:p w14:paraId="3EC104E8" w14:textId="77777777" w:rsidR="008818BB" w:rsidRDefault="00481A00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0DE6071C" w14:textId="77777777" w:rsidR="008818BB" w:rsidRDefault="008818BB" w:rsidP="003A77FD">
      <w:pPr>
        <w:ind w:left="708"/>
        <w:rPr>
          <w:rFonts w:cs="Arial"/>
          <w:sz w:val="20"/>
        </w:rPr>
      </w:pPr>
    </w:p>
    <w:p w14:paraId="4CAB73F2" w14:textId="77777777" w:rsidR="009A3822" w:rsidRPr="00C019EE" w:rsidRDefault="00DE32E1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69247E" w:rsidRPr="00C019EE">
        <w:rPr>
          <w:rFonts w:cs="Arial"/>
          <w:sz w:val="20"/>
        </w:rPr>
        <w:t xml:space="preserve"> </w:t>
      </w:r>
    </w:p>
    <w:p w14:paraId="688BDC49" w14:textId="40416F7E" w:rsidR="008818BB" w:rsidRPr="002B5018" w:rsidRDefault="008818BB" w:rsidP="008818BB">
      <w:pPr>
        <w:pStyle w:val="Ttulo2"/>
        <w:tabs>
          <w:tab w:val="clear" w:pos="576"/>
        </w:tabs>
        <w:ind w:left="0" w:firstLine="0"/>
        <w:jc w:val="both"/>
      </w:pPr>
      <w:bookmarkStart w:id="36" w:name="_Toc42550661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&lt;F00</w:t>
      </w:r>
      <w:r w:rsidR="00D63335">
        <w:t>2</w:t>
      </w:r>
      <w:r>
        <w:t>_GestionarConfiguracion</w:t>
      </w:r>
      <w:r w:rsidR="0073359D">
        <w:t>es</w:t>
      </w:r>
      <w:r w:rsidRPr="002B5018">
        <w:t>&gt;</w:t>
      </w:r>
      <w:bookmarkEnd w:id="36"/>
    </w:p>
    <w:p w14:paraId="588EC066" w14:textId="281D0F01" w:rsidR="008818BB" w:rsidRDefault="008818BB" w:rsidP="008818BB">
      <w:pPr>
        <w:pStyle w:val="Ttulo3"/>
      </w:pPr>
      <w:bookmarkStart w:id="37" w:name="_Toc425506617"/>
      <w:r w:rsidRPr="002B5018">
        <w:t>&lt;CU</w:t>
      </w:r>
      <w:r>
        <w:t>00</w:t>
      </w:r>
      <w:r w:rsidR="00D63335">
        <w:t>2</w:t>
      </w:r>
      <w:r w:rsidR="00112E15">
        <w:t>_GestionarConfiguraciones</w:t>
      </w:r>
      <w:r w:rsidRPr="002B5018">
        <w:t>&gt;</w:t>
      </w:r>
      <w:bookmarkEnd w:id="37"/>
    </w:p>
    <w:p w14:paraId="7777E7C3" w14:textId="77777777" w:rsidR="008818BB" w:rsidRPr="00F11EF0" w:rsidRDefault="008818BB" w:rsidP="008818B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8818BB" w:rsidRPr="00CB48D9" w14:paraId="69E9CF1F" w14:textId="77777777" w:rsidTr="001E4DC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31475" w14:textId="77777777" w:rsidR="008818BB" w:rsidRDefault="008818BB" w:rsidP="001E4DC8">
            <w:pPr>
              <w:pStyle w:val="InfoBlue"/>
            </w:pPr>
            <w:r>
              <w:t>Estado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4A6A4" w14:textId="77777777" w:rsidR="008818BB" w:rsidRDefault="008818BB" w:rsidP="001E4DC8">
            <w:pPr>
              <w:pStyle w:val="InfoBlue"/>
            </w:pPr>
            <w:r>
              <w:t>Tipología</w:t>
            </w:r>
          </w:p>
        </w:tc>
      </w:tr>
      <w:tr w:rsidR="008818BB" w:rsidRPr="00CB48D9" w14:paraId="62C0E204" w14:textId="77777777" w:rsidTr="001E4DC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BC788" w14:textId="77777777" w:rsidR="008818BB" w:rsidRDefault="008818BB" w:rsidP="001E4DC8">
            <w:pPr>
              <w:pStyle w:val="InfoBlue"/>
            </w:pPr>
            <w:r>
              <w:t>Completado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7C21" w14:textId="77777777" w:rsidR="008818BB" w:rsidRDefault="008818BB" w:rsidP="001E4DC8">
            <w:pPr>
              <w:pStyle w:val="InfoBlue"/>
            </w:pPr>
            <w:r>
              <w:t>Funcional</w:t>
            </w:r>
          </w:p>
        </w:tc>
      </w:tr>
    </w:tbl>
    <w:p w14:paraId="1CABA01A" w14:textId="77777777" w:rsidR="008818BB" w:rsidRDefault="008818BB" w:rsidP="008818BB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7F29C774" w14:textId="77777777" w:rsidR="008818BB" w:rsidRDefault="008818BB" w:rsidP="008818BB">
      <w:pPr>
        <w:pStyle w:val="Ttulo4"/>
      </w:pPr>
      <w:r w:rsidRPr="002B5018">
        <w:t>Descripción funcional</w:t>
      </w:r>
    </w:p>
    <w:p w14:paraId="00D5AE52" w14:textId="77777777" w:rsidR="008818BB" w:rsidRDefault="008818BB" w:rsidP="008818BB"/>
    <w:p w14:paraId="208D38F6" w14:textId="382BC3E8" w:rsidR="008818BB" w:rsidRDefault="008818BB" w:rsidP="008818BB">
      <w:pPr>
        <w:numPr>
          <w:ilvl w:val="0"/>
          <w:numId w:val="32"/>
        </w:numPr>
      </w:pPr>
      <w:r>
        <w:t xml:space="preserve">El actor selecciona la opción </w:t>
      </w:r>
      <w:r w:rsidR="0073359D">
        <w:rPr>
          <w:b/>
        </w:rPr>
        <w:t xml:space="preserve">Gestionar configuraciones </w:t>
      </w:r>
      <w:r>
        <w:t>que se encuentra dentro del menú principal de la aplicación.</w:t>
      </w:r>
    </w:p>
    <w:p w14:paraId="758B7A77" w14:textId="4E7FE616" w:rsidR="00786277" w:rsidRDefault="00786277" w:rsidP="00786277">
      <w:pPr>
        <w:numPr>
          <w:ilvl w:val="0"/>
          <w:numId w:val="32"/>
        </w:numPr>
      </w:pPr>
      <w:r>
        <w:t xml:space="preserve">El sistema muestra la interfaz </w:t>
      </w:r>
      <w:r>
        <w:rPr>
          <w:b/>
        </w:rPr>
        <w:t>Gestionar configuraciones</w:t>
      </w:r>
      <w:r>
        <w:t xml:space="preserve">, con </w:t>
      </w:r>
      <w:r>
        <w:t xml:space="preserve">dos apartados de campos </w:t>
      </w:r>
      <w:r w:rsidRPr="00786277">
        <w:rPr>
          <w:b/>
        </w:rPr>
        <w:t>Propiedades</w:t>
      </w:r>
      <w:r>
        <w:t xml:space="preserve"> y </w:t>
      </w:r>
      <w:r w:rsidRPr="00786277">
        <w:rPr>
          <w:b/>
        </w:rPr>
        <w:t>Etiquetas</w:t>
      </w:r>
      <w:r>
        <w:t>.</w:t>
      </w:r>
    </w:p>
    <w:p w14:paraId="5E4E68BB" w14:textId="335E7BB8" w:rsidR="00786277" w:rsidRDefault="00786277" w:rsidP="00786277">
      <w:pPr>
        <w:numPr>
          <w:ilvl w:val="0"/>
          <w:numId w:val="32"/>
        </w:numPr>
      </w:pPr>
      <w:r>
        <w:t>Estos configuraciones permitirán mapear los documentos *.doc y con ello lograr capturar la información.</w:t>
      </w:r>
    </w:p>
    <w:p w14:paraId="64CEFF8C" w14:textId="4E1D2D82" w:rsidR="008818BB" w:rsidRDefault="00786277" w:rsidP="008818BB">
      <w:pPr>
        <w:numPr>
          <w:ilvl w:val="0"/>
          <w:numId w:val="32"/>
        </w:numPr>
      </w:pPr>
      <w:r>
        <w:t>El primer apartado de campos llamado</w:t>
      </w:r>
      <w:r w:rsidR="008818BB">
        <w:t xml:space="preserve"> </w:t>
      </w:r>
      <w:r>
        <w:rPr>
          <w:b/>
        </w:rPr>
        <w:t>Propiedades</w:t>
      </w:r>
      <w:r w:rsidR="008818BB">
        <w:t>,</w:t>
      </w:r>
      <w:r>
        <w:t xml:space="preserve"> cuenta</w:t>
      </w:r>
      <w:r w:rsidR="008818BB">
        <w:t xml:space="preserve"> con los siguientes campos: </w:t>
      </w:r>
      <w:r w:rsidR="00481A00">
        <w:t>Cuadricula (Nombre, Índice, Tipo de dato, Formato fecha, Responsable actualización, Fecha Actualización, Pc Actualización) y la opción Editar para cada fila de la cuadricula</w:t>
      </w:r>
      <w:r w:rsidR="008818BB">
        <w:t>.</w:t>
      </w:r>
    </w:p>
    <w:p w14:paraId="5CA5A1D8" w14:textId="12C5529C" w:rsidR="00786277" w:rsidRDefault="00786277" w:rsidP="008818BB">
      <w:pPr>
        <w:numPr>
          <w:ilvl w:val="0"/>
          <w:numId w:val="32"/>
        </w:numPr>
      </w:pPr>
      <w:r>
        <w:t>Las propiedades son los campos que están relacionados con los valores que se extraerán de las cartas de aniversario</w:t>
      </w:r>
      <w:r w:rsidR="00110115">
        <w:t xml:space="preserve"> y para poder recibir el valor al momento de extraer es necesario especificar los metadatos de la información como son : tipo de dato, formato (fecha) y la posición donde se encuentra el valor.</w:t>
      </w:r>
    </w:p>
    <w:p w14:paraId="6608FA36" w14:textId="30F1FCE7" w:rsidR="00786277" w:rsidRDefault="00786277" w:rsidP="00786277">
      <w:pPr>
        <w:numPr>
          <w:ilvl w:val="0"/>
          <w:numId w:val="32"/>
        </w:numPr>
      </w:pPr>
      <w:r>
        <w:t>En el segundo apartado de campos llamado</w:t>
      </w:r>
      <w:r>
        <w:t xml:space="preserve"> </w:t>
      </w:r>
      <w:r>
        <w:rPr>
          <w:b/>
        </w:rPr>
        <w:t>Etiquetas</w:t>
      </w:r>
      <w:r>
        <w:t xml:space="preserve">, </w:t>
      </w:r>
      <w:r>
        <w:t xml:space="preserve">cuenta </w:t>
      </w:r>
      <w:r>
        <w:t xml:space="preserve">con los siguientes campos: Cuadricula (Texto Etiqueta) y la opción </w:t>
      </w:r>
      <w:r w:rsidRPr="00D60639">
        <w:rPr>
          <w:b/>
        </w:rPr>
        <w:t>Editar</w:t>
      </w:r>
      <w:r>
        <w:t xml:space="preserve"> para cada fila de la cuadricula.</w:t>
      </w:r>
    </w:p>
    <w:p w14:paraId="36FEE7D0" w14:textId="117BACA7" w:rsidR="00110115" w:rsidRDefault="00110115" w:rsidP="00786277">
      <w:pPr>
        <w:numPr>
          <w:ilvl w:val="0"/>
          <w:numId w:val="32"/>
        </w:numPr>
      </w:pPr>
      <w:r>
        <w:t>Las etiquetas son los textos que hacen referencia a los valores en cada carta de aniversario y son importantes para marcar posiciones entre los valores y luego así obtenerlos.</w:t>
      </w:r>
    </w:p>
    <w:p w14:paraId="36696786" w14:textId="74901C07" w:rsidR="008818BB" w:rsidRDefault="00110115" w:rsidP="008818BB">
      <w:pPr>
        <w:numPr>
          <w:ilvl w:val="0"/>
          <w:numId w:val="32"/>
        </w:numPr>
      </w:pPr>
      <w:r>
        <w:t xml:space="preserve">Tanto en </w:t>
      </w:r>
      <w:r w:rsidRPr="00110115">
        <w:rPr>
          <w:b/>
        </w:rPr>
        <w:t>Propiedades</w:t>
      </w:r>
      <w:r>
        <w:t xml:space="preserve"> y </w:t>
      </w:r>
      <w:r w:rsidRPr="00110115">
        <w:rPr>
          <w:b/>
        </w:rPr>
        <w:t>Etiquetas</w:t>
      </w:r>
      <w:r>
        <w:t xml:space="preserve"> solo se permitirá poder</w:t>
      </w:r>
      <w:r w:rsidR="00372E81">
        <w:t xml:space="preserve"> editar la</w:t>
      </w:r>
      <w:r>
        <w:t xml:space="preserve"> información</w:t>
      </w:r>
      <w:r w:rsidR="00372E81">
        <w:t xml:space="preserve">, en el caso de seleccionar la opción </w:t>
      </w:r>
      <w:r w:rsidR="00372E81" w:rsidRPr="00372E81">
        <w:rPr>
          <w:b/>
        </w:rPr>
        <w:t>Editar</w:t>
      </w:r>
      <w:r w:rsidR="00372E81">
        <w:t xml:space="preserve"> de alguna fila de </w:t>
      </w:r>
      <w:r>
        <w:t>sus</w:t>
      </w:r>
      <w:r w:rsidR="00372E81">
        <w:t xml:space="preserve"> cuadricula</w:t>
      </w:r>
      <w:r>
        <w:t>s respectivas se mostraran las interfaces para su edición</w:t>
      </w:r>
      <w:r w:rsidR="008818BB">
        <w:t>.</w:t>
      </w:r>
    </w:p>
    <w:p w14:paraId="4575F3FD" w14:textId="77777777" w:rsidR="008818BB" w:rsidRPr="00BC2213" w:rsidRDefault="008818BB" w:rsidP="008818BB"/>
    <w:p w14:paraId="6F10EA9F" w14:textId="77777777" w:rsidR="008818BB" w:rsidRDefault="008818BB" w:rsidP="00372E81">
      <w:pPr>
        <w:ind w:left="0"/>
      </w:pPr>
    </w:p>
    <w:p w14:paraId="7705BA2A" w14:textId="77777777" w:rsidR="008818BB" w:rsidRDefault="008818BB" w:rsidP="008818BB">
      <w:pPr>
        <w:pStyle w:val="Ttulo4"/>
      </w:pPr>
      <w:r w:rsidRPr="002B5018">
        <w:t>Precondiciones</w:t>
      </w:r>
    </w:p>
    <w:p w14:paraId="31C3C662" w14:textId="691D6429" w:rsidR="008818BB" w:rsidRPr="006B76AE" w:rsidRDefault="008818BB" w:rsidP="00372E81">
      <w:pPr>
        <w:ind w:left="864"/>
      </w:pPr>
      <w:r>
        <w:t>Con</w:t>
      </w:r>
      <w:r w:rsidR="00110115">
        <w:t>figuración de las propiedades y etiquetas disponibles</w:t>
      </w:r>
      <w:r>
        <w:t>.</w:t>
      </w:r>
    </w:p>
    <w:p w14:paraId="3E9E7172" w14:textId="77777777" w:rsidR="008818BB" w:rsidRDefault="008818BB" w:rsidP="008818BB">
      <w:pPr>
        <w:pStyle w:val="Ttulo4"/>
      </w:pPr>
      <w:r w:rsidRPr="002B5018">
        <w:t>Poscondiciones</w:t>
      </w:r>
    </w:p>
    <w:p w14:paraId="5F730611" w14:textId="368F4DD2" w:rsidR="008818BB" w:rsidRPr="00FE0ED7" w:rsidRDefault="00110115" w:rsidP="008818BB">
      <w:pPr>
        <w:ind w:left="864"/>
      </w:pPr>
      <w:r>
        <w:t>Configuración de las propiedades y etiquetas actualizadas</w:t>
      </w:r>
      <w:r w:rsidR="008818BB">
        <w:t>.</w:t>
      </w:r>
    </w:p>
    <w:p w14:paraId="5ABCAA58" w14:textId="77777777" w:rsidR="008818BB" w:rsidRPr="002B5018" w:rsidRDefault="008818BB" w:rsidP="008818BB">
      <w:pPr>
        <w:pStyle w:val="Ttulo4"/>
      </w:pPr>
      <w:r w:rsidRPr="002B5018">
        <w:lastRenderedPageBreak/>
        <w:t>Flujos</w:t>
      </w:r>
    </w:p>
    <w:p w14:paraId="12DFC897" w14:textId="77777777" w:rsidR="008818BB" w:rsidRDefault="00041EE3" w:rsidP="008818BB">
      <w:pPr>
        <w:pStyle w:val="NormalWeb"/>
        <w:ind w:left="708"/>
        <w:jc w:val="both"/>
        <w:rPr>
          <w:noProof/>
          <w:lang w:val="es-PE" w:eastAsia="es-PE"/>
        </w:rPr>
      </w:pPr>
      <w:r>
        <w:rPr>
          <w:noProof/>
          <w:lang w:val="es-PE" w:eastAsia="es-PE"/>
        </w:rPr>
        <w:t>No Aplica.</w:t>
      </w:r>
    </w:p>
    <w:p w14:paraId="2E1EFB6F" w14:textId="77777777" w:rsidR="00E1285C" w:rsidRDefault="00E1285C" w:rsidP="008818BB">
      <w:pPr>
        <w:pStyle w:val="NormalWeb"/>
        <w:ind w:left="708"/>
        <w:jc w:val="both"/>
        <w:rPr>
          <w:rFonts w:ascii="Times New Roman" w:hAnsi="Times New Roman"/>
          <w:i/>
          <w:color w:val="0000FF"/>
        </w:rPr>
      </w:pPr>
    </w:p>
    <w:p w14:paraId="75A09C1A" w14:textId="77777777" w:rsidR="00041EE3" w:rsidRPr="002B5018" w:rsidRDefault="00041EE3" w:rsidP="00041EE3">
      <w:pPr>
        <w:pStyle w:val="Ttulo4"/>
      </w:pPr>
      <w:r>
        <w:t>Prototipos</w:t>
      </w:r>
    </w:p>
    <w:p w14:paraId="2D9175ED" w14:textId="77777777" w:rsidR="00372E81" w:rsidRDefault="00372E81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4065CEE7" w14:textId="77777777" w:rsidR="00E1285C" w:rsidRDefault="00AD7F4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cs="Times New Roman"/>
          <w:noProof/>
          <w:lang w:val="es-ES_tradnl" w:eastAsia="es-ES_tradnl"/>
        </w:rPr>
        <w:drawing>
          <wp:inline distT="0" distB="0" distL="0" distR="0" wp14:anchorId="5BE9F43C" wp14:editId="394B97F6">
            <wp:extent cx="6118860" cy="1692910"/>
            <wp:effectExtent l="0" t="0" r="0" b="0"/>
            <wp:docPr id="26" name="Imagen 26" descr="../../Desktop/Captura%20de%20pantalla%202015-07-24%20a%20las%2012.2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Desktop/Captura%20de%20pantalla%202015-07-24%20a%20las%2012.20.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4A8A" w14:textId="77777777" w:rsidR="00E1285C" w:rsidRDefault="00E1285C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719B42B5" w14:textId="77777777" w:rsidR="00E1285C" w:rsidRDefault="00AD7F4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cs="Times New Roman"/>
          <w:noProof/>
          <w:lang w:val="es-ES_tradnl" w:eastAsia="es-ES_tradnl"/>
        </w:rPr>
        <w:drawing>
          <wp:inline distT="0" distB="0" distL="0" distR="0" wp14:anchorId="24117D01" wp14:editId="4DF55186">
            <wp:extent cx="3151505" cy="2101215"/>
            <wp:effectExtent l="0" t="0" r="0" b="0"/>
            <wp:docPr id="27" name="Imagen 27" descr="../../Desktop/Captura%20de%20pantalla%202015-07-24%20a%20las%2012.2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Desktop/Captura%20de%20pantalla%202015-07-24%20a%20las%2012.20.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AA7C" w14:textId="77777777" w:rsidR="00110115" w:rsidRDefault="0011011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1B272739" w14:textId="481876D2" w:rsidR="00110115" w:rsidRDefault="0011011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ascii="Times New Roman" w:hAnsi="Times New Roman"/>
          <w:i/>
          <w:noProof/>
          <w:color w:val="0000FF"/>
          <w:lang w:val="es-ES_tradnl" w:eastAsia="es-ES_tradnl"/>
        </w:rPr>
        <w:drawing>
          <wp:inline distT="0" distB="0" distL="0" distR="0" wp14:anchorId="6D932A35" wp14:editId="41C71DE1">
            <wp:extent cx="3832860" cy="1896745"/>
            <wp:effectExtent l="0" t="0" r="0" b="0"/>
            <wp:docPr id="42" name="Imagen 42" descr="../../Desktop/Captura%20de%20pantalla%202015-07-24%20a%20las%2013.0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Desktop/Captura%20de%20pantalla%202015-07-24%20a%20las%2013.04.0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16A2" w14:textId="77777777" w:rsidR="00110115" w:rsidRDefault="0011011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ECDC9B0" w14:textId="27BF1F89" w:rsidR="00110115" w:rsidRDefault="0011011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ascii="Times New Roman" w:hAnsi="Times New Roman"/>
          <w:i/>
          <w:noProof/>
          <w:color w:val="0000FF"/>
          <w:lang w:val="es-ES_tradnl" w:eastAsia="es-ES_tradnl"/>
        </w:rPr>
        <w:lastRenderedPageBreak/>
        <w:drawing>
          <wp:inline distT="0" distB="0" distL="0" distR="0" wp14:anchorId="6A297FE4" wp14:editId="551C45B6">
            <wp:extent cx="3832860" cy="1867535"/>
            <wp:effectExtent l="0" t="0" r="0" b="0"/>
            <wp:docPr id="43" name="Imagen 43" descr="../../Desktop/Captura%20de%20pantalla%202015-07-24%20a%20las%2013.0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Desktop/Captura%20de%20pantalla%202015-07-24%20a%20las%2013.04.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0AE5" w14:textId="77777777" w:rsidR="008818BB" w:rsidRPr="002B5018" w:rsidRDefault="008818BB" w:rsidP="008818BB">
      <w:pPr>
        <w:pStyle w:val="Ttulo4"/>
      </w:pPr>
      <w:r w:rsidRPr="002B5018">
        <w:t>Información adicional</w:t>
      </w:r>
    </w:p>
    <w:p w14:paraId="7BBDD7D1" w14:textId="77777777" w:rsidR="008818BB" w:rsidRDefault="00372E81" w:rsidP="008818BB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52AD222D" w14:textId="77777777" w:rsidR="00D473C2" w:rsidRDefault="009C6292" w:rsidP="009C6292">
      <w:pPr>
        <w:pStyle w:val="Ttulo2"/>
      </w:pPr>
      <w:bookmarkStart w:id="38" w:name="_Toc355011927"/>
      <w:bookmarkStart w:id="39" w:name="_Toc425506620"/>
      <w:r>
        <w:lastRenderedPageBreak/>
        <w:t>Arquitectura del Sistema</w:t>
      </w:r>
      <w:bookmarkEnd w:id="38"/>
      <w:bookmarkEnd w:id="39"/>
    </w:p>
    <w:p w14:paraId="5704F9C1" w14:textId="77777777" w:rsidR="00C019EE" w:rsidRDefault="00C019EE" w:rsidP="00C328CD">
      <w:pPr>
        <w:ind w:left="0"/>
        <w:rPr>
          <w:sz w:val="20"/>
        </w:rPr>
        <w:sectPr w:rsidR="00C019EE" w:rsidSect="00D473C2">
          <w:headerReference w:type="even" r:id="rId21"/>
          <w:footerReference w:type="default" r:id="rId22"/>
          <w:pgSz w:w="11907" w:h="16840" w:code="9"/>
          <w:pgMar w:top="820" w:right="850" w:bottom="1418" w:left="1418" w:header="284" w:footer="720" w:gutter="0"/>
          <w:cols w:space="720"/>
        </w:sectPr>
      </w:pPr>
    </w:p>
    <w:p w14:paraId="74EE400B" w14:textId="77777777" w:rsidR="00462F81" w:rsidRDefault="00462F81" w:rsidP="00C328CD">
      <w:pPr>
        <w:ind w:left="0"/>
        <w:rPr>
          <w:sz w:val="20"/>
          <w:u w:val="single"/>
        </w:rPr>
      </w:pPr>
    </w:p>
    <w:p w14:paraId="731BEB84" w14:textId="77777777" w:rsidR="00462F81" w:rsidRPr="00BE78B6" w:rsidRDefault="00462F81" w:rsidP="00615587">
      <w:pPr>
        <w:numPr>
          <w:ilvl w:val="0"/>
          <w:numId w:val="30"/>
        </w:numPr>
        <w:rPr>
          <w:sz w:val="20"/>
          <w:u w:val="single"/>
        </w:rPr>
      </w:pPr>
      <w:r>
        <w:rPr>
          <w:sz w:val="20"/>
          <w:u w:val="single"/>
        </w:rPr>
        <w:t>Aplicativo Cliente</w:t>
      </w:r>
      <w:r w:rsidR="00DE32E1">
        <w:rPr>
          <w:sz w:val="20"/>
          <w:u w:val="single"/>
        </w:rPr>
        <w:t xml:space="preserve"> Web </w:t>
      </w:r>
      <w:r w:rsidR="00FE00DE">
        <w:rPr>
          <w:sz w:val="20"/>
          <w:u w:val="single"/>
        </w:rPr>
        <w:t xml:space="preserve"> (</w:t>
      </w:r>
      <w:r w:rsidR="00456261">
        <w:rPr>
          <w:sz w:val="20"/>
          <w:u w:val="single"/>
        </w:rPr>
        <w:t>Gestionar Cartas Aniversario</w:t>
      </w:r>
      <w:r w:rsidR="00DE32E1">
        <w:rPr>
          <w:sz w:val="20"/>
          <w:u w:val="single"/>
        </w:rPr>
        <w:t xml:space="preserve"> </w:t>
      </w:r>
      <w:r w:rsidR="00FE00DE">
        <w:rPr>
          <w:sz w:val="20"/>
          <w:u w:val="single"/>
        </w:rPr>
        <w:t>)</w:t>
      </w:r>
    </w:p>
    <w:p w14:paraId="11271B2C" w14:textId="77777777" w:rsidR="00462F81" w:rsidRDefault="00462F81" w:rsidP="00C328CD">
      <w:pPr>
        <w:ind w:left="0"/>
        <w:rPr>
          <w:sz w:val="20"/>
          <w:u w:val="single"/>
        </w:rPr>
      </w:pPr>
    </w:p>
    <w:p w14:paraId="244A0FF9" w14:textId="77777777" w:rsidR="00462F81" w:rsidRPr="00BE78B6" w:rsidRDefault="00462F81" w:rsidP="00615587">
      <w:pPr>
        <w:numPr>
          <w:ilvl w:val="0"/>
          <w:numId w:val="30"/>
        </w:numPr>
        <w:rPr>
          <w:sz w:val="20"/>
          <w:u w:val="single"/>
        </w:rPr>
      </w:pPr>
      <w:r>
        <w:rPr>
          <w:sz w:val="20"/>
          <w:u w:val="single"/>
        </w:rPr>
        <w:t>Servidor HTTP-</w:t>
      </w:r>
      <w:r w:rsidR="00DE32E1">
        <w:rPr>
          <w:sz w:val="20"/>
          <w:u w:val="single"/>
        </w:rPr>
        <w:t>IIS</w:t>
      </w:r>
      <w:r w:rsidR="00FE00DE">
        <w:rPr>
          <w:sz w:val="20"/>
          <w:u w:val="single"/>
        </w:rPr>
        <w:t xml:space="preserve"> </w:t>
      </w:r>
    </w:p>
    <w:p w14:paraId="485384A5" w14:textId="77777777" w:rsidR="00462F81" w:rsidRPr="00615587" w:rsidRDefault="00DE32E1" w:rsidP="00615587">
      <w:pPr>
        <w:ind w:left="0" w:firstLine="708"/>
        <w:rPr>
          <w:b/>
          <w:sz w:val="20"/>
        </w:rPr>
      </w:pPr>
      <w:r>
        <w:rPr>
          <w:b/>
          <w:sz w:val="20"/>
        </w:rPr>
        <w:t xml:space="preserve">Servidor </w:t>
      </w:r>
    </w:p>
    <w:p w14:paraId="471488D4" w14:textId="77777777" w:rsidR="00462F81" w:rsidRDefault="00462F81" w:rsidP="00C328CD">
      <w:pPr>
        <w:ind w:left="0"/>
        <w:rPr>
          <w:sz w:val="20"/>
          <w:u w:val="single"/>
        </w:rPr>
      </w:pPr>
    </w:p>
    <w:p w14:paraId="79D21384" w14:textId="77777777" w:rsidR="00D473C2" w:rsidRPr="00BE78B6" w:rsidRDefault="00DD08E2" w:rsidP="00615587">
      <w:pPr>
        <w:numPr>
          <w:ilvl w:val="0"/>
          <w:numId w:val="30"/>
        </w:numPr>
        <w:rPr>
          <w:sz w:val="20"/>
          <w:u w:val="single"/>
        </w:rPr>
      </w:pPr>
      <w:r w:rsidRPr="00BE78B6">
        <w:rPr>
          <w:sz w:val="20"/>
          <w:u w:val="single"/>
        </w:rPr>
        <w:t>Servidor de Base de Datos</w:t>
      </w:r>
      <w:r w:rsidR="00FE00DE">
        <w:rPr>
          <w:sz w:val="20"/>
          <w:u w:val="single"/>
        </w:rPr>
        <w:t>(</w:t>
      </w:r>
      <w:r w:rsidR="00A90E26">
        <w:rPr>
          <w:sz w:val="20"/>
          <w:u w:val="single"/>
        </w:rPr>
        <w:t>Gestión</w:t>
      </w:r>
      <w:r w:rsidR="00FE00DE">
        <w:rPr>
          <w:sz w:val="20"/>
          <w:u w:val="single"/>
        </w:rPr>
        <w:t xml:space="preserve"> de los pedidos al SGBD </w:t>
      </w:r>
      <w:r w:rsidR="00857C28">
        <w:rPr>
          <w:sz w:val="20"/>
          <w:u w:val="single"/>
        </w:rPr>
        <w:t>Oracle 11gi</w:t>
      </w:r>
      <w:r w:rsidR="00FE00DE">
        <w:rPr>
          <w:sz w:val="20"/>
          <w:u w:val="single"/>
        </w:rPr>
        <w:t>)</w:t>
      </w:r>
    </w:p>
    <w:p w14:paraId="0B439B61" w14:textId="77777777" w:rsidR="00DD08E2" w:rsidRDefault="00DD08E2" w:rsidP="00615587">
      <w:pPr>
        <w:ind w:left="0" w:firstLine="708"/>
        <w:rPr>
          <w:sz w:val="20"/>
        </w:rPr>
      </w:pPr>
      <w:r>
        <w:rPr>
          <w:sz w:val="20"/>
        </w:rPr>
        <w:t>Aixtronweb</w:t>
      </w:r>
    </w:p>
    <w:p w14:paraId="3BAC856C" w14:textId="77777777" w:rsidR="00857C28" w:rsidRPr="00857C28" w:rsidRDefault="00DD08E2" w:rsidP="00857C28">
      <w:pPr>
        <w:numPr>
          <w:ilvl w:val="0"/>
          <w:numId w:val="30"/>
        </w:numPr>
        <w:rPr>
          <w:sz w:val="20"/>
        </w:rPr>
      </w:pPr>
      <w:r w:rsidRPr="00857C28">
        <w:rPr>
          <w:sz w:val="20"/>
          <w:u w:val="single"/>
        </w:rPr>
        <w:t>Base de datos</w:t>
      </w:r>
    </w:p>
    <w:p w14:paraId="64874804" w14:textId="77777777" w:rsidR="00DD08E2" w:rsidRPr="00857C28" w:rsidRDefault="00DD08E2" w:rsidP="00857C28">
      <w:pPr>
        <w:ind w:left="708"/>
        <w:rPr>
          <w:sz w:val="20"/>
        </w:rPr>
      </w:pPr>
      <w:r w:rsidRPr="00857C28">
        <w:rPr>
          <w:sz w:val="20"/>
        </w:rPr>
        <w:t xml:space="preserve">Tronprd . </w:t>
      </w:r>
    </w:p>
    <w:p w14:paraId="34E29BBE" w14:textId="77777777" w:rsidR="00DD08E2" w:rsidRPr="00BE78B6" w:rsidRDefault="00DD08E2" w:rsidP="00615587">
      <w:pPr>
        <w:ind w:left="0" w:firstLine="708"/>
        <w:rPr>
          <w:sz w:val="20"/>
          <w:u w:val="single"/>
        </w:rPr>
      </w:pPr>
      <w:r w:rsidRPr="00BE78B6">
        <w:rPr>
          <w:sz w:val="20"/>
          <w:u w:val="single"/>
        </w:rPr>
        <w:t>Objetos de Base de Datos</w:t>
      </w:r>
    </w:p>
    <w:p w14:paraId="747D9D24" w14:textId="77777777" w:rsidR="00B54A0B" w:rsidRDefault="00B54A0B" w:rsidP="00615587">
      <w:pPr>
        <w:ind w:left="0" w:firstLine="708"/>
        <w:rPr>
          <w:sz w:val="20"/>
        </w:rPr>
      </w:pPr>
      <w:r w:rsidRPr="00B54A0B">
        <w:rPr>
          <w:sz w:val="20"/>
        </w:rPr>
        <w:t>(Esquema: Tron2000)</w:t>
      </w:r>
    </w:p>
    <w:p w14:paraId="1202551C" w14:textId="77777777" w:rsidR="00DE32E1" w:rsidRDefault="00DE32E1" w:rsidP="00615587">
      <w:pPr>
        <w:ind w:left="0" w:firstLine="708"/>
        <w:rPr>
          <w:rFonts w:ascii="Times New Roman" w:hAnsi="Times New Roman"/>
          <w:color w:val="0000FF"/>
          <w:sz w:val="20"/>
          <w:lang w:val="es-PE"/>
        </w:rPr>
      </w:pPr>
      <w:r>
        <w:rPr>
          <w:sz w:val="20"/>
        </w:rPr>
        <w:t>Tabla:</w:t>
      </w:r>
      <w:r w:rsidR="00AD7F45" w:rsidRPr="00AD7F45">
        <w:rPr>
          <w:rFonts w:cs="Arial"/>
          <w:color w:val="1A1A1A"/>
          <w:sz w:val="18"/>
          <w:szCs w:val="18"/>
          <w:lang w:eastAsia="es-ES"/>
        </w:rPr>
        <w:t>TRON2000</w:t>
      </w:r>
      <w:r w:rsidR="00AD7F45" w:rsidRPr="00AD7F45">
        <w:rPr>
          <w:rFonts w:cs="Arial"/>
          <w:color w:val="0000FF"/>
          <w:sz w:val="18"/>
          <w:szCs w:val="18"/>
          <w:lang w:eastAsia="es-ES"/>
        </w:rPr>
        <w:t>.</w:t>
      </w:r>
      <w:r w:rsidR="00AD7F45" w:rsidRPr="00AD7F45">
        <w:rPr>
          <w:rFonts w:cs="Arial"/>
          <w:color w:val="1A1A1A"/>
          <w:sz w:val="18"/>
          <w:szCs w:val="18"/>
          <w:lang w:eastAsia="es-ES"/>
        </w:rPr>
        <w:t>TA_VU_CARTA_ANIV_CAB, TRON2000</w:t>
      </w:r>
      <w:r w:rsidR="00AD7F45" w:rsidRPr="00AD7F45">
        <w:rPr>
          <w:rFonts w:cs="Arial"/>
          <w:color w:val="0000FF"/>
          <w:sz w:val="18"/>
          <w:szCs w:val="18"/>
          <w:lang w:eastAsia="es-ES"/>
        </w:rPr>
        <w:t>.</w:t>
      </w:r>
      <w:r w:rsidR="00AD7F45" w:rsidRPr="00AD7F45">
        <w:rPr>
          <w:rFonts w:cs="Arial"/>
          <w:color w:val="1A1A1A"/>
          <w:sz w:val="18"/>
          <w:szCs w:val="18"/>
          <w:lang w:eastAsia="es-ES"/>
        </w:rPr>
        <w:t>TA_VU_CARTA_ANIV_DET</w:t>
      </w:r>
      <w:r>
        <w:rPr>
          <w:rFonts w:ascii="Times New Roman" w:hAnsi="Times New Roman"/>
          <w:color w:val="0000FF"/>
          <w:sz w:val="20"/>
          <w:lang w:val="es-PE"/>
        </w:rPr>
        <w:t xml:space="preserve"> (</w:t>
      </w:r>
      <w:r w:rsidR="00AD7F45">
        <w:rPr>
          <w:rFonts w:ascii="Times New Roman" w:hAnsi="Times New Roman"/>
          <w:color w:val="0000FF"/>
          <w:sz w:val="20"/>
          <w:lang w:val="es-PE"/>
        </w:rPr>
        <w:t>escritura</w:t>
      </w:r>
      <w:r>
        <w:rPr>
          <w:rFonts w:ascii="Times New Roman" w:hAnsi="Times New Roman"/>
          <w:color w:val="0000FF"/>
          <w:sz w:val="20"/>
          <w:lang w:val="es-PE"/>
        </w:rPr>
        <w:t>)</w:t>
      </w:r>
    </w:p>
    <w:p w14:paraId="7E87BD5A" w14:textId="77777777" w:rsidR="006A543F" w:rsidRDefault="006A543F" w:rsidP="00615587">
      <w:pPr>
        <w:ind w:left="0" w:firstLine="708"/>
        <w:rPr>
          <w:rFonts w:ascii="Times New Roman" w:hAnsi="Times New Roman"/>
          <w:color w:val="0000FF"/>
          <w:sz w:val="20"/>
          <w:lang w:val="es-PE"/>
        </w:rPr>
      </w:pPr>
    </w:p>
    <w:p w14:paraId="38783004" w14:textId="77777777" w:rsidR="00AD7F45" w:rsidRDefault="00AD7F45" w:rsidP="006A543F">
      <w:pPr>
        <w:ind w:left="-993" w:firstLine="708"/>
        <w:rPr>
          <w:sz w:val="20"/>
        </w:rPr>
      </w:pP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A606EA" wp14:editId="4D63EBF7">
                <wp:simplePos x="0" y="0"/>
                <wp:positionH relativeFrom="column">
                  <wp:posOffset>506095</wp:posOffset>
                </wp:positionH>
                <wp:positionV relativeFrom="paragraph">
                  <wp:posOffset>3397885</wp:posOffset>
                </wp:positionV>
                <wp:extent cx="1753870" cy="308610"/>
                <wp:effectExtent l="0" t="0" r="0" b="0"/>
                <wp:wrapNone/>
                <wp:docPr id="25" name="31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387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0E65DD" w14:textId="77777777" w:rsidR="006A543F" w:rsidRDefault="006A543F" w:rsidP="006A54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A543F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&lt;tronprd:tron2000&gt;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606EA" id="_x0000_t202" coordsize="21600,21600" o:spt="202" path="m0,0l0,21600,21600,21600,21600,0xe">
                <v:stroke joinstyle="miter"/>
                <v:path gradientshapeok="t" o:connecttype="rect"/>
              </v:shapetype>
              <v:shape id="_x0033_1_x0020_CuadroTexto" o:spid="_x0000_s1026" type="#_x0000_t202" style="position:absolute;left:0;text-align:left;margin-left:39.85pt;margin-top:267.55pt;width:138.1pt;height:2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" filled="f" stroked="f">
                <v:path arrowok="t"/>
                <v:textbox style="mso-fit-shape-to-text:t">
                  <w:txbxContent>
                    <w:p w14:paraId="790E65DD" w14:textId="77777777" w:rsidR="006A543F" w:rsidRDefault="006A543F" w:rsidP="006A543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A543F">
                        <w:rPr>
                          <w:rFonts w:ascii="Calibri" w:hAnsi="Calibri" w:cs="Times New Roman"/>
                          <w:color w:val="000000"/>
                          <w:kern w:val="24"/>
                          <w:sz w:val="28"/>
                          <w:szCs w:val="28"/>
                        </w:rPr>
                        <w:t>&lt;tronprd:tron2000&gt;</w:t>
                      </w:r>
                    </w:p>
                  </w:txbxContent>
                </v:textbox>
              </v:shap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603BF9" wp14:editId="3FE97FBF">
                <wp:simplePos x="0" y="0"/>
                <wp:positionH relativeFrom="column">
                  <wp:posOffset>4674870</wp:posOffset>
                </wp:positionH>
                <wp:positionV relativeFrom="paragraph">
                  <wp:posOffset>79375</wp:posOffset>
                </wp:positionV>
                <wp:extent cx="1690370" cy="2321560"/>
                <wp:effectExtent l="0" t="0" r="0" b="0"/>
                <wp:wrapNone/>
                <wp:docPr id="18" name="1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2321560"/>
                          <a:chOff x="5533568" y="79216"/>
                          <a:chExt cx="1883256" cy="2321617"/>
                        </a:xfrm>
                      </wpg:grpSpPr>
                      <wpg:grpSp>
                        <wpg:cNvPr id="19" name="23 Grupo"/>
                        <wpg:cNvGrpSpPr>
                          <a:grpSpLocks/>
                        </wpg:cNvGrpSpPr>
                        <wpg:grpSpPr bwMode="auto">
                          <a:xfrm>
                            <a:off x="5533568" y="79216"/>
                            <a:ext cx="1883256" cy="2321617"/>
                            <a:chOff x="5533568" y="79216"/>
                            <a:chExt cx="2736304" cy="2376264"/>
                          </a:xfrm>
                        </wpg:grpSpPr>
                        <wps:wsp>
                          <wps:cNvPr id="20" name="27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568" y="79216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A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28 Cuadro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7584" y="1754768"/>
                              <a:ext cx="2448273" cy="535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C0DE2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Servidor de SGBD Oracle 11 gi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2" name="24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726592" y="276071"/>
                            <a:ext cx="1497208" cy="52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22D3E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Servidor de Base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25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627732" y="1757746"/>
                            <a:ext cx="1496693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26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5627540" y="1303526"/>
                            <a:ext cx="1496573" cy="308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F447F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&lt;aixtronweb&gt;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03BF9" id="_x0031_8_x0020_Grupo" o:spid="_x0000_s1027" style="position:absolute;left:0;text-align:left;margin-left:368.1pt;margin-top:6.25pt;width:133.1pt;height:182.8pt;z-index:251654144" coordorigin="5533568,79216" coordsize="1883256,23216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">
                <v:group id="_x0032_3_x0020_Grupo" o:spid="_x0000_s1028" style="position:absolute;left:5533568;top:79216;width:1883256;height:2321617" coordorigin="5533568,79216" coordsize="2736304,23762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ect id="_x0032_7_x0020_Rect_x00e1_ngulo" o:spid="_x0000_s1029" style="position:absolute;left:5533568;top:79216;width:2736304;height:23762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2QywAAA&#10;ANsAAAAPAAAAZHJzL2Rvd25yZXYueG1sRE89b8IwEN0r8R+sQ2IrDlAVCBhEqRBdCSxsp/hIDPE5&#10;jU1I++vxUKnj0/terjtbiZYabxwrGA0TEMS504YLBafj7nUGwgdkjZVjUvBDHtar3ssSU+0efKA2&#10;C4WIIexTVFCGUKdS+rwki37oauLIXVxjMUTYFFI3+IjhtpLjJHmXFg3HhhJr2paU37K7VXAxZtKe&#10;7L57y8/T68d8/vu9c59KDfrdZgEiUBf+xX/uL61gHNfH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V2QywAAAANsAAAAPAAAAAAAAAAAAAAAAAJcCAABkcnMvZG93bnJl&#10;di54bWxQSwUGAAAAAAQABAD1AAAAhAMAAAAA&#10;" filled="f" strokecolor="#385d8a" strokeweight="2pt"/>
                  <v:shape id="_x0032_8_x0020_CuadroTexto" o:spid="_x0000_s1030" type="#_x0000_t202" style="position:absolute;left:5677584;top:1754768;width:2448273;height:5355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wgewQAA&#10;ANsAAAAPAAAAZHJzL2Rvd25yZXYueG1sRI9Ba8JAFITvBf/D8gre6iaCIqmrSK3gwYs2vT+yr9nQ&#10;7NuQfTXx37uC0OMwM98w6+3oW3WlPjaBDeSzDBRxFWzDtYHy6/C2AhUF2WIbmAzcKMJ2M3lZY2HD&#10;wGe6XqRWCcKxQANOpCu0jpUjj3EWOuLk/YTeoyTZ19r2OCS4b/U8y5baY8NpwWFHH46q38ufNyBi&#10;d/mt/PTx+D2e9oPLqgWWxkxfx907KKFR/sPP9tEamOf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6MIHsEAAADbAAAADwAAAAAAAAAAAAAAAACXAgAAZHJzL2Rvd25y&#10;ZXYueG1sUEsFBgAAAAAEAAQA9QAAAIUDAAAAAA==&#10;" filled="f" stroked="f">
                    <v:textbox style="mso-fit-shape-to-text:t">
                      <w:txbxContent>
                        <w:p w14:paraId="573C0DE2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Servidor de SGBD Oracle 11 </w:t>
                          </w:r>
                          <w:proofErr w:type="spellStart"/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gi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32_4_x0020_CuadroTexto" o:spid="_x0000_s1031" type="#_x0000_t202" style="position:absolute;left:5726592;top:276071;width:1497208;height:5257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ZZpwQAA&#10;ANsAAAAPAAAAZHJzL2Rvd25yZXYueG1sRI9Ba8JAFITvBf/D8gRvdWPAUlJXEa3gwUtten9kn9lg&#10;9m3Ivpr4712h0OMwM98wq83oW3WjPjaBDSzmGSjiKtiGawPl9+H1HVQUZIttYDJwpwib9eRlhYUN&#10;A3/R7Sy1ShCOBRpwIl2hdawceYzz0BEn7xJ6j5JkX2vb45DgvtV5lr1pjw2nBYcd7RxV1/OvNyBi&#10;t4t7+enj8Wc87QeXVUssjZlNx+0HKKFR/sN/7aM1kOfw/JJ+gF4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GWacEAAADbAAAADwAAAAAAAAAAAAAAAACXAgAAZHJzL2Rvd25y&#10;ZXYueG1sUEsFBgAAAAAEAAQA9QAAAIUDAAAAAA==&#10;" filled="f" stroked="f">
                  <v:textbox style="mso-fit-shape-to-text:t">
                    <w:txbxContent>
                      <w:p w14:paraId="72A22D3E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Servidor de Base de Datos</w:t>
                        </w:r>
                      </w:p>
                    </w:txbxContent>
                  </v:textbox>
                </v:shape>
                <v:shape id="_x0032_5_x0020_CuadroTexto" o:spid="_x0000_s1032" type="#_x0000_t202" style="position:absolute;left:5627732;top:1757746;width:1496693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PTPywgAA&#10;ANsAAAAPAAAAZHJzL2Rvd25yZXYueG1sRI9Pa8JAFMTvBb/D8gq91Y2W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9M/LCAAAA2wAAAA8AAAAAAAAAAAAAAAAAlwIAAGRycy9kb3du&#10;cmV2LnhtbFBLBQYAAAAABAAEAPUAAACGAwAAAAA=&#10;" filled="f" stroked="f">
                  <v:textbox style="mso-fit-shape-to-text:t"/>
                </v:shape>
                <v:shape id="_x0032_6_x0020_CuadroTexto" o:spid="_x0000_s1033" type="#_x0000_t202" style="position:absolute;left:5627540;top:1303526;width:1496573;height:3086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1KuG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Uq4bCAAAA2wAAAA8AAAAAAAAAAAAAAAAAlwIAAGRycy9kb3du&#10;cmV2LnhtbFBLBQYAAAAABAAEAPUAAACGAwAAAAA=&#10;" filled="f" stroked="f">
                  <v:textbox style="mso-fit-shape-to-text:t">
                    <w:txbxContent>
                      <w:p w14:paraId="111F447F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&lt;</w:t>
                        </w:r>
                        <w:proofErr w:type="spellStart"/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aixtronweb</w:t>
                        </w:r>
                        <w:proofErr w:type="spellEnd"/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69661" wp14:editId="7253F8D4">
                <wp:simplePos x="0" y="0"/>
                <wp:positionH relativeFrom="column">
                  <wp:posOffset>2447925</wp:posOffset>
                </wp:positionH>
                <wp:positionV relativeFrom="paragraph">
                  <wp:posOffset>2448560</wp:posOffset>
                </wp:positionV>
                <wp:extent cx="3227070" cy="2009140"/>
                <wp:effectExtent l="0" t="0" r="0" b="0"/>
                <wp:wrapNone/>
                <wp:docPr id="17" name="2062 Conector 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7070" cy="2009140"/>
                        </a:xfrm>
                        <a:prstGeom prst="bentConnector3">
                          <a:avLst>
                            <a:gd name="adj1" fmla="val 97398"/>
                          </a:avLst>
                        </a:prstGeom>
                        <a:noFill/>
                        <a:ln w="38100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3D44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32_062_x0020_Conector_x0020_angular" o:spid="_x0000_s1026" type="#_x0000_t34" style="position:absolute;margin-left:192.75pt;margin-top:192.8pt;width:254.1pt;height:158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" adj="21038" strokecolor="red" strokeweight="3pt">
                <v:stroke dashstyle="1 1" endarrow="open" endcap="round"/>
              </v:shap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DC4F2" wp14:editId="65F928FD">
                <wp:simplePos x="0" y="0"/>
                <wp:positionH relativeFrom="column">
                  <wp:posOffset>4222115</wp:posOffset>
                </wp:positionH>
                <wp:positionV relativeFrom="paragraph">
                  <wp:posOffset>1303655</wp:posOffset>
                </wp:positionV>
                <wp:extent cx="427990" cy="0"/>
                <wp:effectExtent l="0" t="0" r="0" b="0"/>
                <wp:wrapNone/>
                <wp:docPr id="16" name="5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0504D"/>
                          </a:solidFill>
                          <a:round/>
                          <a:headEnd type="triangle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49FE6" id="_x0035_1_x0020_Conector_x0020_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45pt,102.65pt" to="366.15pt,10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" strokecolor="#c0504d" strokeweight="4pt">
                <v:stroke startarrow="block"/>
                <v:shadow on="t" opacity="24903f" mv:blur="40000f" origin=",.5" offset="0,20000emu"/>
              </v:lin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2A67124" wp14:editId="664F35E3">
                <wp:simplePos x="0" y="0"/>
                <wp:positionH relativeFrom="column">
                  <wp:posOffset>4226560</wp:posOffset>
                </wp:positionH>
                <wp:positionV relativeFrom="paragraph">
                  <wp:posOffset>598804</wp:posOffset>
                </wp:positionV>
                <wp:extent cx="483235" cy="0"/>
                <wp:effectExtent l="0" t="127000" r="0" b="101600"/>
                <wp:wrapNone/>
                <wp:docPr id="48" name="4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3235" cy="0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A73E4" id="_x0034_7_x0020_Conector_x0020_recto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2.8pt,47.15pt" to="370.85pt,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" strokecolor="#4a7ebb" strokeweight="4pt">
                <v:stroke endarrow="block"/>
                <o:lock v:ext="edit" shapetype="f"/>
              </v:lin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7D32E12" wp14:editId="4B9B0B88">
                <wp:simplePos x="0" y="0"/>
                <wp:positionH relativeFrom="column">
                  <wp:posOffset>2308225</wp:posOffset>
                </wp:positionH>
                <wp:positionV relativeFrom="paragraph">
                  <wp:posOffset>79375</wp:posOffset>
                </wp:positionV>
                <wp:extent cx="1881505" cy="2266315"/>
                <wp:effectExtent l="0" t="0" r="0" b="0"/>
                <wp:wrapNone/>
                <wp:docPr id="9" name="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2266315"/>
                          <a:chOff x="2808312" y="0"/>
                          <a:chExt cx="2160240" cy="2321617"/>
                        </a:xfrm>
                      </wpg:grpSpPr>
                      <wpg:grpSp>
                        <wpg:cNvPr id="10" name="15 Grupo"/>
                        <wpg:cNvGrpSpPr>
                          <a:grpSpLocks/>
                        </wpg:cNvGrpSpPr>
                        <wpg:grpSpPr bwMode="auto">
                          <a:xfrm>
                            <a:off x="2808312" y="0"/>
                            <a:ext cx="2160240" cy="2321617"/>
                            <a:chOff x="2808312" y="0"/>
                            <a:chExt cx="2736304" cy="2376264"/>
                          </a:xfrm>
                        </wpg:grpSpPr>
                        <wps:wsp>
                          <wps:cNvPr id="11" name="16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8312" y="0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A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17 Cuadro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6441" y="1784362"/>
                              <a:ext cx="2448175" cy="5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2D41C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Servidor de Aplicación 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3" name="7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35782" y="335655"/>
                            <a:ext cx="1716965" cy="31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A946E" w14:textId="77777777" w:rsidR="006A543F" w:rsidRPr="006A543F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543F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Servidor  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19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50" y="729205"/>
                            <a:ext cx="1716964" cy="53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35288" w14:textId="77777777" w:rsidR="006A543F" w:rsidRPr="00F15497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15497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IIS</w:t>
                              </w:r>
                              <w:r w:rsidR="00F15497" w:rsidRPr="00F15497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-Windows Server 2012 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20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50" y="1184552"/>
                            <a:ext cx="1716964" cy="30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5FA8F" w14:textId="77777777" w:rsidR="006A543F" w:rsidRPr="00675B88" w:rsidRDefault="00DF7474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PE"/>
                                </w:rPr>
                                <w:t>&lt;</w:t>
                              </w:r>
                              <w:r w:rsidR="00F15497" w:rsidRPr="00F15497">
                                <w:rPr>
                                  <w:sz w:val="24"/>
                                  <w:szCs w:val="24"/>
                                  <w:lang w:val="es-PE"/>
                                </w:rPr>
                                <w:t>spe001001-261</w:t>
                              </w:r>
                              <w:r>
                                <w:rPr>
                                  <w:sz w:val="28"/>
                                  <w:szCs w:val="28"/>
                                  <w:lang w:val="es-P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32E12" id="_x0038__x0020_Grupo" o:spid="_x0000_s1034" style="position:absolute;left:0;text-align:left;margin-left:181.75pt;margin-top:6.25pt;width:148.15pt;height:178.45pt;z-index:251653120" coordorigin="2808312" coordsize="2160240,23216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">
                <v:group id="_x0031_5_x0020_Grupo" o:spid="_x0000_s1035" style="position:absolute;left:2808312;width:2160240;height:2321617" coordorigin="2808312" coordsize="2736304,23762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rect id="_x0031_6_x0020_Rect_x00e1_ngulo" o:spid="_x0000_s1036" style="position:absolute;left:2808312;width:2736304;height:23762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wsUwQAA&#10;ANsAAAAPAAAAZHJzL2Rvd25yZXYueG1sRE89b8IwEN2R+A/WIXUDB4qgBAyiRQhWKAvbKT4St/E5&#10;jd2Q9tdjJCS2e3qft1i1thQN1d44VjAcJCCIM6cN5wpOn9v+GwgfkDWWjknBH3lYLbudBabaXflA&#10;zTHkIoawT1FBEUKVSumzgiz6gauII3dxtcUQYZ1LXeM1httSjpJkIi0ajg0FVvRRUPZ9/LUKLsa8&#10;Nie7a8fZefr1Ppv9/2zdRqmXXruegwjUhqf44d7rOH8I91/iAX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ncLFMEAAADbAAAADwAAAAAAAAAAAAAAAACXAgAAZHJzL2Rvd25y&#10;ZXYueG1sUEsFBgAAAAAEAAQA9QAAAIUDAAAAAA==&#10;" filled="f" strokecolor="#385d8a" strokeweight="2pt"/>
                  <v:shape id="_x0031_7_x0020_CuadroTexto" o:spid="_x0000_s1037" type="#_x0000_t202" style="position:absolute;left:3096441;top:1784362;width:2448175;height:551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  <v:textbox style="mso-fit-shape-to-text:t">
                      <w:txbxContent>
                        <w:p w14:paraId="6D72D41C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Servidor de Aplicación  Web</w:t>
                          </w:r>
                        </w:p>
                      </w:txbxContent>
                    </v:textbox>
                  </v:shape>
                </v:group>
                <v:shape id="_x0037__x0020_CuadroTexto" o:spid="_x0000_s1038" type="#_x0000_t202" style="position:absolute;left:3035782;top:335655;width:1716965;height:3161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5F4A946E" w14:textId="77777777" w:rsidR="006A543F" w:rsidRPr="006A543F" w:rsidRDefault="006A543F" w:rsidP="006A54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A543F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Servidor  HTTP</w:t>
                        </w:r>
                      </w:p>
                    </w:txbxContent>
                  </v:textbox>
                </v:shape>
                <v:shape id="_x0031_9_x0020_CuadroTexto" o:spid="_x0000_s1039" type="#_x0000_t202" style="position:absolute;left:3029950;top:729205;width:1716964;height:538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uGE7vwAA&#10;ANsAAAAPAAAAZHJzL2Rvd25yZXYueG1sRE9La8JAEL4X/A/LCN7qxmJ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4YTu/AAAA2wAAAA8AAAAAAAAAAAAAAAAAlwIAAGRycy9kb3ducmV2&#10;LnhtbFBLBQYAAAAABAAEAPUAAACDAwAAAAA=&#10;" filled="f" stroked="f">
                  <v:textbox style="mso-fit-shape-to-text:t">
                    <w:txbxContent>
                      <w:p w14:paraId="20235288" w14:textId="77777777" w:rsidR="006A543F" w:rsidRPr="00F15497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15497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IIS</w:t>
                        </w:r>
                        <w:r w:rsidR="00F15497" w:rsidRPr="00F15497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-Windows Server 2012 R2</w:t>
                        </w:r>
                      </w:p>
                    </w:txbxContent>
                  </v:textbox>
                </v:shape>
                <v:shape id="_x0032_0_x0020_CuadroTexto" o:spid="_x0000_s1040" type="#_x0000_t202" style="position:absolute;left:3029950;top:1184552;width:1716964;height:303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5C05FA8F" w14:textId="77777777" w:rsidR="006A543F" w:rsidRPr="00675B88" w:rsidRDefault="00DF7474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sz w:val="28"/>
                            <w:szCs w:val="28"/>
                            <w:lang w:val="es-PE"/>
                          </w:rPr>
                          <w:t>&lt;</w:t>
                        </w:r>
                        <w:r w:rsidR="00F15497" w:rsidRPr="00F15497">
                          <w:rPr>
                            <w:sz w:val="24"/>
                            <w:szCs w:val="24"/>
                            <w:lang w:val="es-PE"/>
                          </w:rPr>
                          <w:t>spe001001-261</w:t>
                        </w:r>
                        <w:r>
                          <w:rPr>
                            <w:sz w:val="28"/>
                            <w:szCs w:val="28"/>
                            <w:lang w:val="es-PE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63394" wp14:editId="6CC58011">
                <wp:simplePos x="0" y="0"/>
                <wp:positionH relativeFrom="column">
                  <wp:posOffset>1891030</wp:posOffset>
                </wp:positionH>
                <wp:positionV relativeFrom="paragraph">
                  <wp:posOffset>1204595</wp:posOffset>
                </wp:positionV>
                <wp:extent cx="417195" cy="0"/>
                <wp:effectExtent l="0" t="0" r="0" b="0"/>
                <wp:wrapNone/>
                <wp:docPr id="6" name="5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0504D"/>
                          </a:solidFill>
                          <a:round/>
                          <a:headEnd type="triangle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DBF18" id="_x0035_0_x0020_Conector_x0020_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pt,94.85pt" to="181.75pt,9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" strokecolor="#c0504d" strokeweight="4pt">
                <v:stroke startarrow="block"/>
                <v:shadow on="t" opacity="24903f" mv:blur="40000f" origin=",.5" offset="0,20000emu"/>
              </v:lin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CEFB11" wp14:editId="7282B4C8">
                <wp:simplePos x="0" y="0"/>
                <wp:positionH relativeFrom="column">
                  <wp:posOffset>1918970</wp:posOffset>
                </wp:positionH>
                <wp:positionV relativeFrom="paragraph">
                  <wp:posOffset>704849</wp:posOffset>
                </wp:positionV>
                <wp:extent cx="424180" cy="0"/>
                <wp:effectExtent l="0" t="127000" r="0" b="101600"/>
                <wp:wrapNone/>
                <wp:docPr id="2061" name="20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3D3AE" id="_x0032_060_x0020_Conector_x0020_recto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1.1pt,55.5pt" to="184.5pt,5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" strokecolor="#4a7ebb" strokeweight="4pt">
                <v:stroke endarrow="block"/>
                <o:lock v:ext="edit" shapetype="f"/>
              </v:line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B5E555E" wp14:editId="0CFDC29B">
                <wp:simplePos x="0" y="0"/>
                <wp:positionH relativeFrom="column">
                  <wp:posOffset>-241300</wp:posOffset>
                </wp:positionH>
                <wp:positionV relativeFrom="paragraph">
                  <wp:posOffset>137160</wp:posOffset>
                </wp:positionV>
                <wp:extent cx="2160270" cy="2321560"/>
                <wp:effectExtent l="0" t="0" r="0" b="0"/>
                <wp:wrapNone/>
                <wp:docPr id="7" name="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0270" cy="2321560"/>
                          <a:chOff x="0" y="89370"/>
                          <a:chExt cx="2736304" cy="2376264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MAURICIO\AppData\Local\Microsoft\Windows\Temporary Internet Files\Content.IE5\C395WERA\computaci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06" y="422697"/>
                            <a:ext cx="1682012" cy="1440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5 Grupo"/>
                        <wpg:cNvGrpSpPr/>
                        <wpg:grpSpPr>
                          <a:xfrm>
                            <a:off x="0" y="89370"/>
                            <a:ext cx="2736304" cy="2376264"/>
                            <a:chOff x="0" y="89370"/>
                            <a:chExt cx="2736304" cy="2376264"/>
                          </a:xfrm>
                        </wpg:grpSpPr>
                        <wps:wsp>
                          <wps:cNvPr id="4" name="3 Rectángulo"/>
                          <wps:cNvSpPr/>
                          <wps:spPr>
                            <a:xfrm>
                              <a:off x="0" y="89370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4 CuadroTexto"/>
                          <wps:cNvSpPr txBox="1"/>
                          <wps:spPr>
                            <a:xfrm>
                              <a:off x="288032" y="2141597"/>
                              <a:ext cx="2448272" cy="3136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358E83" w14:textId="77777777" w:rsidR="006A543F" w:rsidRDefault="006A543F" w:rsidP="006A543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6A543F"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Aplicación web Cliente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E555E" id="_x0036__x0020_Grupo" o:spid="_x0000_s1041" style="position:absolute;left:0;text-align:left;margin-left:-19pt;margin-top:10.8pt;width:170.1pt;height:182.8pt;z-index:251652096" coordorigin=",89370" coordsize="2736304,237626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2" o:spid="_x0000_s1042" type="#_x0000_t75" alt="C:\Users\MAURICIO\AppData\Local\Microsoft\Windows\Temporary Internet Files\Content.IE5\C395WERA\computacion[1].png" style="position:absolute;left:370706;top:422697;width:1682012;height:144015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8z&#10;EzfAAAAA2gAAAA8AAABkcnMvZG93bnJldi54bWxET11rwjAUfRf8D+EO9iJrujJEOlMZglT2MlbF&#10;50tzbYvNTUmyttuvXwYDHw/ne7ubTS9Gcr6zrOA5SUEQ11Z33Cg4nw5PGxA+IGvsLZOCb/KwK5aL&#10;LebaTvxJYxUaEUPY56igDWHIpfR1SwZ9YgfiyF2tMxgidI3UDqcYbnqZpelaGuw4NrQ40L6l+lZ9&#10;mThjOrxfjmP1k5X08TKfXLnyTanU48P89goi0Bzu4n/3USvI4O9K9IMsfg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LzMTN8AAAADaAAAADwAAAAAAAAAAAAAAAACcAgAAZHJz&#10;L2Rvd25yZXYueG1sUEsFBgAAAAAEAAQA9wAAAIkDAAAAAA==&#10;">
                  <v:imagedata r:id="rId24" o:title="computacion[1].png"/>
                </v:shape>
                <v:group id="_x0035__x0020_Grupo" o:spid="_x0000_s1043" style="position:absolute;top:89370;width:2736304;height:2376264" coordorigin=",89370" coordsize="2736304,23762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_x0033__x0020_Rect_x00e1_ngulo" o:spid="_x0000_s1044" style="position:absolute;top:89370;width:2736304;height:23762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C2pgxAAA&#10;ANoAAAAPAAAAZHJzL2Rvd25yZXYueG1sRI/NbsIwEITvlfoO1lbqrThtUQshDipUCK78XLit4iUx&#10;xOs0dkPg6TFSpR5HM/ONJpv2thYdtd44VvA6SEAQF04bLhXstouXEQgfkDXWjknBhTxM88eHDFPt&#10;zrymbhNKESHsU1RQhdCkUvqiIot+4Bri6B1cazFE2ZZSt3iOcFvLtyT5kBYNx4UKG5pXVJw2v1bB&#10;wZj3bmeX/bDYfx5n4/H1Z+G+lXp+6r8mIAL14T/8115pBUO4X4k3QO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qYMQAAADaAAAADwAAAAAAAAAAAAAAAACXAgAAZHJzL2Rv&#10;d25yZXYueG1sUEsFBgAAAAAEAAQA9QAAAIgDAAAAAA==&#10;" filled="f" strokecolor="#385d8a" strokeweight="2pt"/>
                  <v:shape id="_x0034__x0020_CuadroTexto" o:spid="_x0000_s1045" type="#_x0000_t202" style="position:absolute;left:288032;top:2141597;width:2448272;height:313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  <v:textbox style="mso-fit-shape-to-text:t">
                      <w:txbxContent>
                        <w:p w14:paraId="3D358E83" w14:textId="77777777" w:rsidR="006A543F" w:rsidRDefault="006A543F" w:rsidP="006A543F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6A543F"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Aplicación web Cliente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A543F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1F6469" wp14:editId="155C0184">
                <wp:simplePos x="0" y="0"/>
                <wp:positionH relativeFrom="column">
                  <wp:posOffset>591820</wp:posOffset>
                </wp:positionH>
                <wp:positionV relativeFrom="paragraph">
                  <wp:posOffset>5578475</wp:posOffset>
                </wp:positionV>
                <wp:extent cx="1266190" cy="369570"/>
                <wp:effectExtent l="0" t="0" r="0" b="0"/>
                <wp:wrapNone/>
                <wp:docPr id="35" name="3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190" cy="369570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1675" id="_x0033_4_x0020_CuadroTexto" o:spid="_x0000_s1026" type="#_x0000_t202" style="position:absolute;margin-left:46.6pt;margin-top:439.25pt;width:99.7pt;height:2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" filled="f" stroked="f">
                <v:path arrowok="t"/>
                <v:textbox style="mso-fit-shape-to-text:t"/>
              </v:shape>
            </w:pict>
          </mc:Fallback>
        </mc:AlternateContent>
      </w:r>
    </w:p>
    <w:p w14:paraId="75D6C8EA" w14:textId="77777777" w:rsidR="00AD7F45" w:rsidRPr="00AD7F45" w:rsidRDefault="00AD7F45" w:rsidP="00AD7F45">
      <w:pPr>
        <w:rPr>
          <w:sz w:val="20"/>
        </w:rPr>
      </w:pPr>
    </w:p>
    <w:p w14:paraId="4BE6B371" w14:textId="77777777" w:rsidR="00AD7F45" w:rsidRPr="00AD7F45" w:rsidRDefault="00AD7F45" w:rsidP="00AD7F45">
      <w:pPr>
        <w:rPr>
          <w:sz w:val="20"/>
        </w:rPr>
      </w:pPr>
    </w:p>
    <w:p w14:paraId="6C7EC865" w14:textId="77777777" w:rsidR="00AD7F45" w:rsidRPr="00AD7F45" w:rsidRDefault="00AD7F45" w:rsidP="00AD7F45">
      <w:pPr>
        <w:rPr>
          <w:sz w:val="20"/>
        </w:rPr>
      </w:pPr>
    </w:p>
    <w:p w14:paraId="56DABC6E" w14:textId="77777777" w:rsidR="00AD7F45" w:rsidRPr="00AD7F45" w:rsidRDefault="00AD7F45" w:rsidP="00AD7F45">
      <w:pPr>
        <w:rPr>
          <w:sz w:val="20"/>
        </w:rPr>
      </w:pPr>
    </w:p>
    <w:p w14:paraId="207BBDFA" w14:textId="77777777" w:rsidR="00AD7F45" w:rsidRPr="00AD7F45" w:rsidRDefault="00AD7F45" w:rsidP="00AD7F45">
      <w:pPr>
        <w:rPr>
          <w:sz w:val="20"/>
        </w:rPr>
      </w:pPr>
    </w:p>
    <w:p w14:paraId="4633D685" w14:textId="77777777" w:rsidR="00AD7F45" w:rsidRPr="00AD7F45" w:rsidRDefault="00AD7F45" w:rsidP="00AD7F45">
      <w:pPr>
        <w:rPr>
          <w:sz w:val="20"/>
        </w:rPr>
      </w:pPr>
    </w:p>
    <w:p w14:paraId="4DB976B8" w14:textId="77777777" w:rsidR="00AD7F45" w:rsidRPr="00AD7F45" w:rsidRDefault="00AD7F45" w:rsidP="00AD7F45">
      <w:pPr>
        <w:rPr>
          <w:sz w:val="20"/>
        </w:rPr>
      </w:pPr>
    </w:p>
    <w:p w14:paraId="5F0C58D8" w14:textId="77777777" w:rsidR="00AD7F45" w:rsidRPr="00AD7F45" w:rsidRDefault="00AD7F45" w:rsidP="00AD7F45">
      <w:pPr>
        <w:rPr>
          <w:sz w:val="20"/>
        </w:rPr>
      </w:pPr>
    </w:p>
    <w:p w14:paraId="77B934CD" w14:textId="77777777" w:rsidR="00AD7F45" w:rsidRPr="00AD7F45" w:rsidRDefault="00AD7F45" w:rsidP="00AD7F45">
      <w:pPr>
        <w:rPr>
          <w:sz w:val="20"/>
        </w:rPr>
      </w:pPr>
    </w:p>
    <w:p w14:paraId="172B909D" w14:textId="77777777" w:rsidR="00AD7F45" w:rsidRPr="00AD7F45" w:rsidRDefault="00AD7F45" w:rsidP="00AD7F45">
      <w:pPr>
        <w:rPr>
          <w:sz w:val="20"/>
        </w:rPr>
      </w:pPr>
    </w:p>
    <w:p w14:paraId="7D579F7D" w14:textId="77777777" w:rsidR="00AD7F45" w:rsidRPr="00AD7F45" w:rsidRDefault="00AD7F45" w:rsidP="00AD7F45">
      <w:pPr>
        <w:rPr>
          <w:sz w:val="20"/>
        </w:rPr>
      </w:pPr>
    </w:p>
    <w:p w14:paraId="258E710D" w14:textId="77777777" w:rsidR="00AD7F45" w:rsidRPr="00AD7F45" w:rsidRDefault="00AD7F45" w:rsidP="00AD7F45">
      <w:pPr>
        <w:rPr>
          <w:sz w:val="20"/>
        </w:rPr>
      </w:pPr>
      <w:r w:rsidRPr="006A543F">
        <w:rPr>
          <w:noProof/>
          <w:sz w:val="20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1B49CB9" wp14:editId="38ED60C4">
                <wp:simplePos x="0" y="0"/>
                <wp:positionH relativeFrom="column">
                  <wp:posOffset>509905</wp:posOffset>
                </wp:positionH>
                <wp:positionV relativeFrom="paragraph">
                  <wp:posOffset>80645</wp:posOffset>
                </wp:positionV>
                <wp:extent cx="1765300" cy="2138680"/>
                <wp:effectExtent l="0" t="0" r="38100" b="20320"/>
                <wp:wrapNone/>
                <wp:docPr id="28" name="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2138680"/>
                          <a:chOff x="227394" y="3041697"/>
                          <a:chExt cx="2220878" cy="2736304"/>
                        </a:xfrm>
                      </wpg:grpSpPr>
                      <wps:wsp>
                        <wps:cNvPr id="31" name="9 Disco magnético"/>
                        <wps:cNvSpPr>
                          <a:spLocks noChangeArrowheads="1"/>
                        </wps:cNvSpPr>
                        <wps:spPr bwMode="auto">
                          <a:xfrm>
                            <a:off x="227394" y="3041697"/>
                            <a:ext cx="2220878" cy="2736304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A9F3F2" w14:textId="77777777" w:rsidR="006A543F" w:rsidRPr="002C052A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52A">
                                <w:rPr>
                                  <w:rFonts w:ascii="Calibri" w:hAnsi="Calibri" w:cs="Times New Roman"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Tb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30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479521" y="3284275"/>
                            <a:ext cx="1716624" cy="30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DC932" w14:textId="77777777" w:rsidR="006A543F" w:rsidRPr="002C052A" w:rsidRDefault="006A543F" w:rsidP="006A54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52A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6"/>
                                  <w:szCs w:val="26"/>
                                </w:rPr>
                                <w:t>&lt;Base de Datos&gt;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49CB9" id="_x0032_1_x0020_Grupo" o:spid="_x0000_s1046" style="position:absolute;left:0;text-align:left;margin-left:40.15pt;margin-top:6.35pt;width:139pt;height:168.4pt;z-index:251657216" coordorigin="227394,3041697" coordsize="2220878,2736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">
                <v:shapetype id="_x0000_t132" coordsize="21600,21600" o:spt="132" path="m10800,0qx0,3391l0,18209qy10800,21600,21600,18209l21600,3391qy10800,0xem0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39__x0020_Disco_x0020_magn_x00e9_tico" o:spid="_x0000_s1047" type="#_x0000_t132" style="position:absolute;left:227394;top:3041697;width:2220878;height:27363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4PyxQAA&#10;ANsAAAAPAAAAZHJzL2Rvd25yZXYueG1sRI9Ba8JAFITvBf/D8gRvdWOFItFVRJFaKJSmesjtmX0m&#10;0ezbsLuN8d93C0KPw8x8wyxWvWlER87XlhVMxgkI4sLqmksFh+/d8wyED8gaG8uk4E4eVsvB0wJT&#10;bW/8RV0WShEh7FNUUIXQplL6oiKDfmxb4uidrTMYonSl1A5vEW4a+ZIkr9JgzXGhwpY2FRXX7Mco&#10;OOUf2TF8Xo76jQ5n997l0+09V2o07NdzEIH68B9+tPdawXQCf1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Lg/LFAAAA2wAAAA8AAAAAAAAAAAAAAAAAlwIAAGRycy9k&#10;b3ducmV2LnhtbFBLBQYAAAAABAAEAPUAAACJAwAAAAA=&#10;" filled="f" strokecolor="#385d8a" strokeweight="2pt">
                  <v:textbox>
                    <w:txbxContent>
                      <w:p w14:paraId="30A9F3F2" w14:textId="77777777" w:rsidR="006A543F" w:rsidRPr="002C052A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52A">
                          <w:rPr>
                            <w:rFonts w:ascii="Calibri" w:hAnsi="Calibri" w:cs="Times New Roman"/>
                            <w:color w:val="FFFFFF"/>
                            <w:kern w:val="24"/>
                            <w:sz w:val="24"/>
                            <w:szCs w:val="24"/>
                          </w:rPr>
                          <w:t>Tb</w:t>
                        </w:r>
                      </w:p>
                    </w:txbxContent>
                  </v:textbox>
                </v:shape>
                <v:shape id="_x0033_0_x0020_CuadroTexto" o:spid="_x0000_s1048" type="#_x0000_t202" style="position:absolute;left:479521;top:3284275;width:1716624;height:308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3F1DC932" w14:textId="77777777" w:rsidR="006A543F" w:rsidRPr="002C052A" w:rsidRDefault="006A543F" w:rsidP="006A54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52A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6"/>
                            <w:szCs w:val="26"/>
                          </w:rPr>
                          <w:t>&lt;Base de Datos&gt;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93D643" w14:textId="77777777" w:rsidR="00AD7F45" w:rsidRPr="00AD7F45" w:rsidRDefault="00AD7F45" w:rsidP="00AD7F45">
      <w:pPr>
        <w:rPr>
          <w:sz w:val="20"/>
        </w:rPr>
      </w:pPr>
    </w:p>
    <w:p w14:paraId="168FC0AD" w14:textId="77777777" w:rsidR="00AD7F45" w:rsidRPr="00AD7F45" w:rsidRDefault="00AD7F45" w:rsidP="00AD7F45">
      <w:pPr>
        <w:rPr>
          <w:sz w:val="20"/>
        </w:rPr>
      </w:pPr>
    </w:p>
    <w:p w14:paraId="23DF7BC0" w14:textId="77777777" w:rsidR="00AD7F45" w:rsidRPr="00AD7F45" w:rsidRDefault="00AD7F45" w:rsidP="00AD7F45">
      <w:pPr>
        <w:rPr>
          <w:sz w:val="20"/>
        </w:rPr>
      </w:pPr>
    </w:p>
    <w:p w14:paraId="4F9B327E" w14:textId="77777777" w:rsidR="00AD7F45" w:rsidRPr="00AD7F45" w:rsidRDefault="00AD7F45" w:rsidP="00AD7F45">
      <w:pPr>
        <w:rPr>
          <w:sz w:val="20"/>
        </w:rPr>
      </w:pPr>
    </w:p>
    <w:p w14:paraId="0FECD907" w14:textId="77777777" w:rsidR="006A543F" w:rsidRDefault="00AD7F45" w:rsidP="00AD7F45">
      <w:pPr>
        <w:tabs>
          <w:tab w:val="left" w:pos="3033"/>
        </w:tabs>
        <w:rPr>
          <w:sz w:val="20"/>
        </w:rPr>
      </w:pPr>
      <w:r>
        <w:rPr>
          <w:sz w:val="20"/>
        </w:rPr>
        <w:tab/>
      </w:r>
    </w:p>
    <w:p w14:paraId="0C4E9F70" w14:textId="77777777" w:rsidR="00AD7F45" w:rsidRPr="00AD7F45" w:rsidRDefault="00AD7F45" w:rsidP="00AD7F45">
      <w:pPr>
        <w:tabs>
          <w:tab w:val="left" w:pos="3033"/>
        </w:tabs>
        <w:rPr>
          <w:sz w:val="20"/>
        </w:rPr>
      </w:pPr>
      <w:r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019E2" wp14:editId="347DDD6D">
                <wp:simplePos x="0" y="0"/>
                <wp:positionH relativeFrom="column">
                  <wp:posOffset>289560</wp:posOffset>
                </wp:positionH>
                <wp:positionV relativeFrom="paragraph">
                  <wp:posOffset>1169035</wp:posOffset>
                </wp:positionV>
                <wp:extent cx="2283460" cy="337820"/>
                <wp:effectExtent l="0" t="0" r="0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7890" w14:textId="77777777" w:rsidR="00AD7F45" w:rsidRPr="00AD7F45" w:rsidRDefault="00AD7F45" w:rsidP="00AD7F45">
                            <w:pPr>
                              <w:ind w:left="0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AD7F45">
                              <w:rPr>
                                <w:rFonts w:cs="Arial"/>
                                <w:color w:val="1A1A1A"/>
                                <w:sz w:val="18"/>
                                <w:szCs w:val="18"/>
                                <w:lang w:eastAsia="es-ES"/>
                              </w:rPr>
                              <w:t>TRON2000</w:t>
                            </w:r>
                            <w:r w:rsidRPr="00AD7F45">
                              <w:rPr>
                                <w:rFonts w:cs="Arial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.</w:t>
                            </w:r>
                            <w:r w:rsidRPr="00AD7F45">
                              <w:rPr>
                                <w:rFonts w:cs="Arial"/>
                                <w:color w:val="1A1A1A"/>
                                <w:sz w:val="18"/>
                                <w:szCs w:val="18"/>
                                <w:lang w:eastAsia="es-ES"/>
                              </w:rPr>
                              <w:t>TA_VU_CARTA_ANIV_DET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19E2" id="Cuadro_x0020_de_x0020_texto_x0020_38" o:spid="_x0000_s1049" type="#_x0000_t202" style="position:absolute;left:0;text-align:left;margin-left:22.8pt;margin-top:92.05pt;width:179.8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" filled="f" stroked="f">
                <v:textbox>
                  <w:txbxContent>
                    <w:p w14:paraId="533C7890" w14:textId="77777777" w:rsidR="00AD7F45" w:rsidRPr="00AD7F45" w:rsidRDefault="00AD7F45" w:rsidP="00AD7F45">
                      <w:pPr>
                        <w:ind w:left="0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AD7F45">
                        <w:rPr>
                          <w:rFonts w:cs="Arial"/>
                          <w:color w:val="1A1A1A"/>
                          <w:sz w:val="18"/>
                          <w:szCs w:val="18"/>
                          <w:lang w:eastAsia="es-ES"/>
                        </w:rPr>
                        <w:t>TRON2000</w:t>
                      </w:r>
                      <w:r w:rsidRPr="00AD7F45">
                        <w:rPr>
                          <w:rFonts w:cs="Arial"/>
                          <w:color w:val="0000FF"/>
                          <w:sz w:val="18"/>
                          <w:szCs w:val="18"/>
                          <w:lang w:eastAsia="es-ES"/>
                        </w:rPr>
                        <w:t>.</w:t>
                      </w:r>
                      <w:r w:rsidRPr="00AD7F45">
                        <w:rPr>
                          <w:rFonts w:cs="Arial"/>
                          <w:color w:val="1A1A1A"/>
                          <w:sz w:val="18"/>
                          <w:szCs w:val="18"/>
                          <w:lang w:eastAsia="es-ES"/>
                        </w:rPr>
                        <w:t>TA_VU_CARTA_ANIV_DET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A7715" wp14:editId="0D973381">
                <wp:simplePos x="0" y="0"/>
                <wp:positionH relativeFrom="column">
                  <wp:posOffset>290830</wp:posOffset>
                </wp:positionH>
                <wp:positionV relativeFrom="paragraph">
                  <wp:posOffset>940435</wp:posOffset>
                </wp:positionV>
                <wp:extent cx="2283460" cy="337820"/>
                <wp:effectExtent l="0" t="0" r="0" b="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45DAB" w14:textId="77777777" w:rsidR="00AD7F45" w:rsidRPr="00AD7F45" w:rsidRDefault="00AD7F45">
                            <w:pPr>
                              <w:ind w:left="0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AD7F45">
                              <w:rPr>
                                <w:rFonts w:cs="Arial"/>
                                <w:color w:val="1A1A1A"/>
                                <w:sz w:val="18"/>
                                <w:szCs w:val="18"/>
                                <w:lang w:eastAsia="es-ES"/>
                              </w:rPr>
                              <w:t>TRON2000</w:t>
                            </w:r>
                            <w:r w:rsidRPr="00AD7F45">
                              <w:rPr>
                                <w:rFonts w:cs="Arial"/>
                                <w:color w:val="0000FF"/>
                                <w:sz w:val="18"/>
                                <w:szCs w:val="18"/>
                                <w:lang w:eastAsia="es-ES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  <w:color w:val="1A1A1A"/>
                                <w:sz w:val="18"/>
                                <w:szCs w:val="18"/>
                                <w:lang w:eastAsia="es-ES"/>
                              </w:rPr>
                              <w:t>TA_VU_CARTA_ANIV_CAB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7715" id="Cuadro_x0020_de_x0020_texto_x0020_37" o:spid="_x0000_s1050" type="#_x0000_t202" style="position:absolute;left:0;text-align:left;margin-left:22.9pt;margin-top:74.05pt;width:179.8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" filled="f" stroked="f">
                <v:textbox>
                  <w:txbxContent>
                    <w:p w14:paraId="76045DAB" w14:textId="77777777" w:rsidR="00AD7F45" w:rsidRPr="00AD7F45" w:rsidRDefault="00AD7F45">
                      <w:pPr>
                        <w:ind w:left="0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AD7F45">
                        <w:rPr>
                          <w:rFonts w:cs="Arial"/>
                          <w:color w:val="1A1A1A"/>
                          <w:sz w:val="18"/>
                          <w:szCs w:val="18"/>
                          <w:lang w:eastAsia="es-ES"/>
                        </w:rPr>
                        <w:t>TRON2000</w:t>
                      </w:r>
                      <w:r w:rsidRPr="00AD7F45">
                        <w:rPr>
                          <w:rFonts w:cs="Arial"/>
                          <w:color w:val="0000FF"/>
                          <w:sz w:val="18"/>
                          <w:szCs w:val="18"/>
                          <w:lang w:eastAsia="es-ES"/>
                        </w:rPr>
                        <w:t>.</w:t>
                      </w:r>
                      <w:r>
                        <w:rPr>
                          <w:rFonts w:cs="Arial"/>
                          <w:color w:val="1A1A1A"/>
                          <w:sz w:val="18"/>
                          <w:szCs w:val="18"/>
                          <w:lang w:eastAsia="es-ES"/>
                        </w:rPr>
                        <w:t>TA_VU_CARTA_ANIV_CAB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3F474083" w14:textId="77777777" w:rsidR="00E426C0" w:rsidRDefault="00E426C0" w:rsidP="00E426C0">
      <w:pPr>
        <w:pStyle w:val="Ttulo2"/>
      </w:pPr>
      <w:bookmarkStart w:id="40" w:name="_Toc355011928"/>
      <w:bookmarkStart w:id="41" w:name="_Toc425506621"/>
      <w:r>
        <w:lastRenderedPageBreak/>
        <w:t>Entidades de datos</w:t>
      </w:r>
      <w:bookmarkEnd w:id="40"/>
      <w:bookmarkEnd w:id="41"/>
    </w:p>
    <w:p w14:paraId="2B82BD9A" w14:textId="77777777" w:rsidR="00E426C0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51B098E2" w14:textId="77777777" w:rsidR="00E426C0" w:rsidRDefault="006079EF" w:rsidP="00E426C0">
      <w:pPr>
        <w:ind w:left="0"/>
        <w:rPr>
          <w:rFonts w:ascii="Times New Roman" w:hAnsi="Times New Roman"/>
          <w:i/>
          <w:color w:val="0000FF"/>
          <w:sz w:val="20"/>
        </w:rPr>
      </w:pPr>
      <w:r w:rsidRPr="00AE5C25">
        <w:rPr>
          <w:rFonts w:cs="Arial"/>
          <w:color w:val="0000FF"/>
          <w:sz w:val="20"/>
        </w:rPr>
        <w:t>No Aplica</w:t>
      </w:r>
      <w:r w:rsidR="00E426C0" w:rsidRPr="002B5018">
        <w:rPr>
          <w:rFonts w:ascii="Times New Roman" w:hAnsi="Times New Roman"/>
          <w:i/>
          <w:color w:val="0000FF"/>
          <w:sz w:val="20"/>
        </w:rPr>
        <w:t xml:space="preserve">. </w:t>
      </w:r>
    </w:p>
    <w:p w14:paraId="7EE5EB11" w14:textId="77777777" w:rsidR="00E426C0" w:rsidRDefault="00E426C0" w:rsidP="00E426C0">
      <w:pPr>
        <w:pStyle w:val="Sangradetextonormal"/>
        <w:ind w:left="0"/>
      </w:pPr>
    </w:p>
    <w:p w14:paraId="5577EAA1" w14:textId="77777777" w:rsidR="00E426C0" w:rsidRDefault="00E426C0" w:rsidP="00E426C0">
      <w:pPr>
        <w:pStyle w:val="Ttulo2"/>
      </w:pPr>
      <w:bookmarkStart w:id="42" w:name="_Toc355011929"/>
      <w:bookmarkStart w:id="43" w:name="_Toc425506622"/>
      <w:r>
        <w:lastRenderedPageBreak/>
        <w:t>Actores</w:t>
      </w:r>
      <w:bookmarkEnd w:id="42"/>
      <w:bookmarkEnd w:id="43"/>
    </w:p>
    <w:p w14:paraId="7470FB47" w14:textId="77777777" w:rsidR="00E426C0" w:rsidRPr="002B5018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tbl>
      <w:tblPr>
        <w:tblW w:w="963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7262"/>
      </w:tblGrid>
      <w:tr w:rsidR="00E426C0" w:rsidRPr="002B5018" w14:paraId="1C936668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4B60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E45C" w14:textId="77777777" w:rsidR="0060427D" w:rsidRPr="00656437" w:rsidRDefault="0048046A" w:rsidP="00AD7F45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Ejecutivo de Vida</w:t>
            </w:r>
          </w:p>
        </w:tc>
      </w:tr>
      <w:tr w:rsidR="00E426C0" w:rsidRPr="002B5018" w14:paraId="24616A4A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541C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9616" w14:textId="77777777" w:rsidR="0060427D" w:rsidRPr="00656437" w:rsidRDefault="004349DA" w:rsidP="004349DA">
            <w:pPr>
              <w:pStyle w:val="Prrafodelista"/>
              <w:ind w:left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Humano</w:t>
            </w:r>
          </w:p>
        </w:tc>
      </w:tr>
      <w:tr w:rsidR="00E426C0" w:rsidRPr="002B5018" w14:paraId="7724B35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576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DB17" w14:textId="77777777" w:rsidR="00E1237C" w:rsidRPr="00656437" w:rsidRDefault="00C162B2" w:rsidP="00AD7F45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Actor </w:t>
            </w:r>
            <w:r w:rsidR="0048046A">
              <w:rPr>
                <w:sz w:val="20"/>
              </w:rPr>
              <w:t xml:space="preserve">responsable de validar </w:t>
            </w:r>
            <w:r w:rsidR="00AD7F45">
              <w:rPr>
                <w:sz w:val="20"/>
              </w:rPr>
              <w:t>la calidad de información de las cartas de aniversario</w:t>
            </w:r>
            <w:r w:rsidR="0048046A">
              <w:rPr>
                <w:sz w:val="20"/>
              </w:rPr>
              <w:t>.</w:t>
            </w:r>
          </w:p>
        </w:tc>
      </w:tr>
      <w:tr w:rsidR="00E426C0" w:rsidRPr="002B5018" w14:paraId="7F29A42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0A3A3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Razones de uso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8372" w14:textId="77777777" w:rsidR="00E1237C" w:rsidRDefault="00AD7F45" w:rsidP="00ED40FE">
            <w:pPr>
              <w:ind w:left="34"/>
              <w:rPr>
                <w:sz w:val="20"/>
              </w:rPr>
            </w:pPr>
            <w:r>
              <w:rPr>
                <w:sz w:val="20"/>
              </w:rPr>
              <w:t>Procesar la información de las cartas de aniversario enviadas por Vida Universal desde Panamá para su respectiva emisión.</w:t>
            </w:r>
          </w:p>
          <w:p w14:paraId="1CC9A773" w14:textId="77777777" w:rsidR="00E1237C" w:rsidRPr="00656437" w:rsidRDefault="00E1237C" w:rsidP="00ED40FE">
            <w:pPr>
              <w:ind w:left="34"/>
              <w:rPr>
                <w:sz w:val="20"/>
              </w:rPr>
            </w:pPr>
          </w:p>
        </w:tc>
      </w:tr>
      <w:tr w:rsidR="00E426C0" w:rsidRPr="002B5018" w14:paraId="767A251F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F036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Restricciones de acceso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40A1" w14:textId="77777777" w:rsidR="00E426C0" w:rsidRDefault="00E426C0" w:rsidP="00E426C0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rPr>
                <w:rFonts w:ascii="Times New Roman" w:hAnsi="Times New Roman"/>
                <w:i/>
                <w:color w:val="3333FF"/>
                <w:sz w:val="20"/>
                <w:szCs w:val="20"/>
              </w:rPr>
              <w:t>.</w:t>
            </w:r>
          </w:p>
          <w:p w14:paraId="35722174" w14:textId="77777777" w:rsidR="00E426C0" w:rsidRPr="00656437" w:rsidRDefault="00E426C0" w:rsidP="00ED40FE">
            <w:pPr>
              <w:ind w:left="0"/>
              <w:rPr>
                <w:sz w:val="20"/>
              </w:rPr>
            </w:pPr>
          </w:p>
        </w:tc>
      </w:tr>
      <w:tr w:rsidR="00E426C0" w:rsidRPr="002B5018" w14:paraId="73F94AA3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092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Funcionalidad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FBFF" w14:textId="5EE08CA2" w:rsidR="00E1237C" w:rsidRPr="00E1237C" w:rsidRDefault="0048046A" w:rsidP="002F0A68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t>CU</w:t>
            </w:r>
            <w:r>
              <w:t>00</w:t>
            </w:r>
            <w:r w:rsidR="002F0A68">
              <w:t>1</w:t>
            </w:r>
            <w:r>
              <w:t>_</w:t>
            </w:r>
            <w:r w:rsidR="002F0A68">
              <w:t>ProcesarCartasAniversario,</w:t>
            </w:r>
            <w:r w:rsidR="002F0A68" w:rsidRPr="002B5018">
              <w:t xml:space="preserve"> </w:t>
            </w:r>
            <w:r w:rsidR="002F0A68" w:rsidRPr="002B5018">
              <w:t>CU</w:t>
            </w:r>
            <w:r w:rsidR="002F0A68">
              <w:t>00</w:t>
            </w:r>
            <w:r w:rsidR="002F0A68">
              <w:t>2</w:t>
            </w:r>
            <w:r w:rsidR="002F0A68">
              <w:t>_</w:t>
            </w:r>
            <w:r w:rsidR="002F0A68">
              <w:t>GestionarConfiguraciones</w:t>
            </w:r>
          </w:p>
        </w:tc>
      </w:tr>
      <w:tr w:rsidR="00E426C0" w:rsidRPr="002B5018" w14:paraId="489E5711" w14:textId="77777777" w:rsidTr="002F0A68">
        <w:trPr>
          <w:trHeight w:val="488"/>
        </w:trPr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49B9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Perfiles de la Organización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1772" w14:textId="77777777" w:rsidR="00E1237C" w:rsidRPr="00E1237C" w:rsidRDefault="0048046A" w:rsidP="0048046A">
            <w:pPr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 xml:space="preserve">Analista de Vida Individual de </w:t>
            </w:r>
            <w:r w:rsidR="00C162B2">
              <w:rPr>
                <w:sz w:val="20"/>
              </w:rPr>
              <w:t>Casa Ce</w:t>
            </w:r>
            <w:r>
              <w:rPr>
                <w:sz w:val="20"/>
              </w:rPr>
              <w:t xml:space="preserve">ntral </w:t>
            </w:r>
          </w:p>
        </w:tc>
      </w:tr>
      <w:tr w:rsidR="00E426C0" w:rsidRPr="002B5018" w14:paraId="5ED4098B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FB2B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Colectivos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69237" w14:textId="77777777" w:rsidR="00E426C0" w:rsidRPr="00E1237C" w:rsidRDefault="00E426C0" w:rsidP="00C162B2">
            <w:pPr>
              <w:ind w:left="34"/>
              <w:rPr>
                <w:sz w:val="20"/>
              </w:rPr>
            </w:pPr>
            <w:bookmarkStart w:id="44" w:name="_GoBack"/>
            <w:bookmarkEnd w:id="44"/>
          </w:p>
        </w:tc>
      </w:tr>
    </w:tbl>
    <w:p w14:paraId="077EF0DE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BEB202F" w14:textId="77777777" w:rsidR="00E426C0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763E7301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54CED596" w14:textId="77777777" w:rsidR="00E426C0" w:rsidRDefault="00E426C0" w:rsidP="00C328CD">
      <w:pPr>
        <w:ind w:left="0"/>
        <w:rPr>
          <w:sz w:val="20"/>
        </w:rPr>
      </w:pPr>
    </w:p>
    <w:p w14:paraId="1DE4CECF" w14:textId="77777777" w:rsidR="00DF07CC" w:rsidRDefault="00DF07CC" w:rsidP="00DF07CC">
      <w:pPr>
        <w:pStyle w:val="Ttulo2"/>
      </w:pPr>
      <w:bookmarkStart w:id="45" w:name="_Toc355011930"/>
      <w:bookmarkStart w:id="46" w:name="_Toc425506623"/>
      <w:r>
        <w:lastRenderedPageBreak/>
        <w:t>Servicios</w:t>
      </w:r>
      <w:bookmarkEnd w:id="45"/>
      <w:bookmarkEnd w:id="46"/>
      <w:r>
        <w:t xml:space="preserve"> </w:t>
      </w:r>
    </w:p>
    <w:p w14:paraId="6DDEA394" w14:textId="77777777" w:rsidR="00BA22FB" w:rsidRPr="003A6432" w:rsidRDefault="007362C4" w:rsidP="003A6432">
      <w:pPr>
        <w:pStyle w:val="InfoBlue"/>
      </w:pPr>
      <w:r w:rsidRPr="003A6432">
        <w:t>No Aplica.</w:t>
      </w:r>
    </w:p>
    <w:p w14:paraId="11365071" w14:textId="77777777" w:rsidR="00437A42" w:rsidRDefault="00437A42" w:rsidP="00437A42">
      <w:pPr>
        <w:pStyle w:val="Ttulo2"/>
      </w:pPr>
      <w:bookmarkStart w:id="47" w:name="_Toc425506624"/>
      <w:r>
        <w:lastRenderedPageBreak/>
        <w:t>Anexos</w:t>
      </w:r>
      <w:bookmarkEnd w:id="47"/>
      <w:r>
        <w:t xml:space="preserve"> </w:t>
      </w:r>
    </w:p>
    <w:p w14:paraId="6BB8B346" w14:textId="77777777" w:rsidR="00437A42" w:rsidRPr="00694A2D" w:rsidRDefault="00694A2D" w:rsidP="00C328CD">
      <w:pPr>
        <w:ind w:left="0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>No Aplica</w:t>
      </w:r>
    </w:p>
    <w:p w14:paraId="27C2756C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6A1F86C6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56825243" w14:textId="77777777" w:rsidR="00437A42" w:rsidRPr="00437A42" w:rsidRDefault="00437A42" w:rsidP="00C328CD">
      <w:pPr>
        <w:ind w:left="0"/>
        <w:rPr>
          <w:rFonts w:ascii="Times New Roman" w:hAnsi="Times New Roman"/>
          <w:i/>
          <w:color w:val="0000FF"/>
          <w:sz w:val="20"/>
        </w:rPr>
      </w:pPr>
    </w:p>
    <w:sectPr w:rsidR="00437A42" w:rsidRPr="00437A42" w:rsidSect="00C019EE">
      <w:type w:val="continuous"/>
      <w:pgSz w:w="11907" w:h="16840" w:code="9"/>
      <w:pgMar w:top="820" w:right="850" w:bottom="1418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26811" w14:textId="77777777" w:rsidR="00870A49" w:rsidRDefault="00870A49">
      <w:r>
        <w:separator/>
      </w:r>
    </w:p>
  </w:endnote>
  <w:endnote w:type="continuationSeparator" w:id="0">
    <w:p w14:paraId="0207996D" w14:textId="77777777" w:rsidR="00870A49" w:rsidRDefault="0087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894"/>
      <w:gridCol w:w="3894"/>
      <w:gridCol w:w="1953"/>
    </w:tblGrid>
    <w:tr w:rsidR="00A34F79" w14:paraId="350BF4A1" w14:textId="77777777" w:rsidTr="007C5AB2">
      <w:trPr>
        <w:trHeight w:val="130"/>
      </w:trPr>
      <w:tc>
        <w:tcPr>
          <w:tcW w:w="7788" w:type="dxa"/>
          <w:gridSpan w:val="2"/>
          <w:vMerge w:val="restart"/>
        </w:tcPr>
        <w:p w14:paraId="7AE1B2AF" w14:textId="77777777" w:rsidR="00A34F79" w:rsidRDefault="00A34F79" w:rsidP="007C5AB2">
          <w:pPr>
            <w:pStyle w:val="Piedepgina"/>
            <w:jc w:val="left"/>
          </w:pPr>
          <w:fldSimple w:instr=" TITLE  &quot;Diseño Funcional &lt;Aplicación de Desarrollo&gt;&quot;  \* MERGEFORMAT ">
            <w:r w:rsidR="00615587">
              <w:t>Diseño Funcional &lt;Aplicación de Desarrollo&gt;</w:t>
            </w:r>
          </w:fldSimple>
        </w:p>
      </w:tc>
      <w:tc>
        <w:tcPr>
          <w:tcW w:w="1953" w:type="dxa"/>
        </w:tcPr>
        <w:p w14:paraId="3F90E773" w14:textId="77777777" w:rsidR="00A34F79" w:rsidRDefault="00870A49" w:rsidP="007C5AB2">
          <w:pPr>
            <w:pStyle w:val="Piedepgina"/>
            <w:jc w:val="right"/>
          </w:pPr>
          <w:r>
            <w:fldChar w:fldCharType="begin"/>
          </w:r>
          <w:r>
            <w:instrText xml:space="preserve"> DOCPROPERTY  Entidad  \* MERGEFORMAT </w:instrText>
          </w:r>
          <w:r>
            <w:fldChar w:fldCharType="separate"/>
          </w:r>
          <w:r w:rsidR="00615587">
            <w:t>MAPFRE</w:t>
          </w:r>
          <w:r>
            <w:fldChar w:fldCharType="end"/>
          </w:r>
        </w:p>
      </w:tc>
    </w:tr>
    <w:tr w:rsidR="00A34F79" w14:paraId="1A6C8E3F" w14:textId="77777777" w:rsidTr="007C5AB2">
      <w:trPr>
        <w:trHeight w:val="220"/>
      </w:trPr>
      <w:tc>
        <w:tcPr>
          <w:tcW w:w="7788" w:type="dxa"/>
          <w:gridSpan w:val="2"/>
          <w:vMerge/>
          <w:vAlign w:val="bottom"/>
        </w:tcPr>
        <w:p w14:paraId="26B493C4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7895806B" w14:textId="77777777" w:rsidR="00A34F79" w:rsidRDefault="00A34F79" w:rsidP="007C5AB2">
          <w:pPr>
            <w:pStyle w:val="Piedepgina"/>
            <w:jc w:val="right"/>
          </w:pPr>
        </w:p>
      </w:tc>
    </w:tr>
    <w:tr w:rsidR="00A34F79" w14:paraId="1B50E8AC" w14:textId="77777777" w:rsidTr="007C5AB2">
      <w:trPr>
        <w:trHeight w:val="299"/>
      </w:trPr>
      <w:tc>
        <w:tcPr>
          <w:tcW w:w="3894" w:type="dxa"/>
          <w:vAlign w:val="bottom"/>
        </w:tcPr>
        <w:p w14:paraId="5199C6A6" w14:textId="77777777" w:rsidR="00A34F79" w:rsidRDefault="00870A49" w:rsidP="00043252">
          <w:pPr>
            <w:pStyle w:val="Piedepgina"/>
            <w:jc w:val="left"/>
          </w:pPr>
          <w:r>
            <w:fldChar w:fldCharType="begin"/>
          </w:r>
          <w:r>
            <w:instrText xml:space="preserve"> DOCPROPERTY  fecha  \* MERGEFORMAT </w:instrText>
          </w:r>
          <w:r>
            <w:fldChar w:fldCharType="separate"/>
          </w:r>
          <w:r w:rsidR="00615587">
            <w:t>19/06/2014</w:t>
          </w:r>
          <w:r>
            <w:fldChar w:fldCharType="end"/>
          </w:r>
          <w:r w:rsidR="00A34F79">
            <w:t xml:space="preserve"> - </w:t>
          </w:r>
          <w:r>
            <w:fldChar w:fldCharType="begin"/>
          </w:r>
          <w:r>
            <w:instrText xml:space="preserve"> DOCPROPERTY  Versión  \* MERGEFORMAT </w:instrText>
          </w:r>
          <w:r>
            <w:fldChar w:fldCharType="separate"/>
          </w:r>
          <w:r w:rsidR="00615587">
            <w:t>v 3.0</w:t>
          </w:r>
          <w:r>
            <w:fldChar w:fldCharType="end"/>
          </w:r>
        </w:p>
      </w:tc>
      <w:tc>
        <w:tcPr>
          <w:tcW w:w="3894" w:type="dxa"/>
          <w:vAlign w:val="bottom"/>
        </w:tcPr>
        <w:p w14:paraId="1366BE40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679D5EF6" w14:textId="77777777" w:rsidR="00A34F79" w:rsidRDefault="00A34F79" w:rsidP="007C5AB2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F0A68">
            <w:rPr>
              <w:noProof/>
            </w:rPr>
            <w:t>15</w:t>
          </w:r>
          <w:r>
            <w:fldChar w:fldCharType="end"/>
          </w:r>
        </w:p>
      </w:tc>
    </w:tr>
  </w:tbl>
  <w:p w14:paraId="09FAD824" w14:textId="77777777" w:rsidR="00A34F79" w:rsidRDefault="00A34F79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A820" w14:textId="77777777" w:rsidR="00870A49" w:rsidRDefault="00870A49">
      <w:r>
        <w:separator/>
      </w:r>
    </w:p>
  </w:footnote>
  <w:footnote w:type="continuationSeparator" w:id="0">
    <w:p w14:paraId="6B57209A" w14:textId="77777777" w:rsidR="00870A49" w:rsidRDefault="00870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3AFDA" w14:textId="77777777" w:rsidR="00A34F79" w:rsidRDefault="00AD7F45" w:rsidP="00E5448E">
    <w:pPr>
      <w:pStyle w:val="Encabezado"/>
      <w:jc w:val="right"/>
    </w:pPr>
    <w:r>
      <w:rPr>
        <w:noProof/>
        <w:lang w:val="es-ES_tradnl" w:eastAsia="es-ES_tradnl"/>
      </w:rPr>
      <w:drawing>
        <wp:inline distT="0" distB="0" distL="0" distR="0" wp14:anchorId="2599F180" wp14:editId="1DD287A1">
          <wp:extent cx="1527175" cy="2628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17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EA8F3" w14:textId="77777777" w:rsidR="00A34F79" w:rsidRDefault="00A34F79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0B488" w14:textId="77777777" w:rsidR="00A34F79" w:rsidRDefault="00A34F79"/>
  <w:p w14:paraId="49BAA637" w14:textId="77777777" w:rsidR="00A34F79" w:rsidRDefault="00A34F79"/>
  <w:p w14:paraId="18875989" w14:textId="77777777" w:rsidR="00A34F79" w:rsidRDefault="00A34F79" w:rsidP="004C20F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E2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E682EC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C2C9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374697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204E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4B298D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5AA0F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E429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F2A96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F4EF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91CB6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D15A53"/>
    <w:multiLevelType w:val="hybridMultilevel"/>
    <w:tmpl w:val="D69EF93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AB712A3"/>
    <w:multiLevelType w:val="hybridMultilevel"/>
    <w:tmpl w:val="4A6A40B4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87E6D"/>
    <w:multiLevelType w:val="hybridMultilevel"/>
    <w:tmpl w:val="DC9E58D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27232C76"/>
    <w:multiLevelType w:val="hybridMultilevel"/>
    <w:tmpl w:val="EBD4B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708EC"/>
    <w:multiLevelType w:val="multilevel"/>
    <w:tmpl w:val="AF328752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0C24B9A"/>
    <w:multiLevelType w:val="hybridMultilevel"/>
    <w:tmpl w:val="4A88BD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30C73FB"/>
    <w:multiLevelType w:val="hybridMultilevel"/>
    <w:tmpl w:val="8B4428AC"/>
    <w:lvl w:ilvl="0" w:tplc="C8CE32A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80"/>
      </w:rPr>
    </w:lvl>
    <w:lvl w:ilvl="1" w:tplc="04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2170B3D"/>
    <w:multiLevelType w:val="hybridMultilevel"/>
    <w:tmpl w:val="8C2AC4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775D0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B3B4094"/>
    <w:multiLevelType w:val="hybridMultilevel"/>
    <w:tmpl w:val="508C87A0"/>
    <w:lvl w:ilvl="0" w:tplc="AEA43C62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2FD60D4"/>
    <w:multiLevelType w:val="hybridMultilevel"/>
    <w:tmpl w:val="AD16D5F2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5"/>
        </w:tabs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5"/>
        </w:tabs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5"/>
        </w:tabs>
        <w:ind w:left="6655" w:hanging="360"/>
      </w:pPr>
      <w:rPr>
        <w:rFonts w:ascii="Wingdings" w:hAnsi="Wingdings" w:hint="default"/>
      </w:rPr>
    </w:lvl>
  </w:abstractNum>
  <w:abstractNum w:abstractNumId="22">
    <w:nsid w:val="63EF0B1D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59D7C55"/>
    <w:multiLevelType w:val="hybridMultilevel"/>
    <w:tmpl w:val="55D68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47259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8BF4163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64459C6"/>
    <w:multiLevelType w:val="hybridMultilevel"/>
    <w:tmpl w:val="984E810A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0460B"/>
    <w:multiLevelType w:val="hybridMultilevel"/>
    <w:tmpl w:val="8836E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7"/>
  </w:num>
  <w:num w:numId="13">
    <w:abstractNumId w:val="11"/>
  </w:num>
  <w:num w:numId="14">
    <w:abstractNumId w:val="17"/>
  </w:num>
  <w:num w:numId="15">
    <w:abstractNumId w:val="21"/>
  </w:num>
  <w:num w:numId="16">
    <w:abstractNumId w:val="13"/>
  </w:num>
  <w:num w:numId="17">
    <w:abstractNumId w:val="23"/>
  </w:num>
  <w:num w:numId="18">
    <w:abstractNumId w:val="12"/>
  </w:num>
  <w:num w:numId="19">
    <w:abstractNumId w:val="14"/>
  </w:num>
  <w:num w:numId="20">
    <w:abstractNumId w:val="16"/>
  </w:num>
  <w:num w:numId="21">
    <w:abstractNumId w:val="2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22"/>
  </w:num>
  <w:num w:numId="29">
    <w:abstractNumId w:val="15"/>
  </w:num>
  <w:num w:numId="30">
    <w:abstractNumId w:val="18"/>
  </w:num>
  <w:num w:numId="31">
    <w:abstractNumId w:val="0"/>
  </w:num>
  <w:num w:numId="32">
    <w:abstractNumId w:val="24"/>
  </w:num>
  <w:num w:numId="33">
    <w:abstractNumId w:val="2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20"/>
    <w:rsid w:val="0000121D"/>
    <w:rsid w:val="000023CC"/>
    <w:rsid w:val="00011119"/>
    <w:rsid w:val="000133BC"/>
    <w:rsid w:val="00021C6F"/>
    <w:rsid w:val="00030FF2"/>
    <w:rsid w:val="00041EE3"/>
    <w:rsid w:val="0004242C"/>
    <w:rsid w:val="00043252"/>
    <w:rsid w:val="0004355A"/>
    <w:rsid w:val="00046615"/>
    <w:rsid w:val="000518EC"/>
    <w:rsid w:val="000544F1"/>
    <w:rsid w:val="000657A0"/>
    <w:rsid w:val="00071E8C"/>
    <w:rsid w:val="0007752E"/>
    <w:rsid w:val="00082BD9"/>
    <w:rsid w:val="00093BB8"/>
    <w:rsid w:val="00097A2B"/>
    <w:rsid w:val="000A15E4"/>
    <w:rsid w:val="000A2E89"/>
    <w:rsid w:val="000A3CEF"/>
    <w:rsid w:val="000A71ED"/>
    <w:rsid w:val="000B39F2"/>
    <w:rsid w:val="000C1614"/>
    <w:rsid w:val="000C2986"/>
    <w:rsid w:val="000C3151"/>
    <w:rsid w:val="000D0078"/>
    <w:rsid w:val="000D5C58"/>
    <w:rsid w:val="000D5E23"/>
    <w:rsid w:val="000D68EA"/>
    <w:rsid w:val="000D75C8"/>
    <w:rsid w:val="000E19F2"/>
    <w:rsid w:val="000E1CC0"/>
    <w:rsid w:val="000F30E1"/>
    <w:rsid w:val="000F7E82"/>
    <w:rsid w:val="00102499"/>
    <w:rsid w:val="001061C6"/>
    <w:rsid w:val="001075B7"/>
    <w:rsid w:val="00110115"/>
    <w:rsid w:val="00112E15"/>
    <w:rsid w:val="00115AEC"/>
    <w:rsid w:val="001170B1"/>
    <w:rsid w:val="0012406B"/>
    <w:rsid w:val="0012431A"/>
    <w:rsid w:val="00124703"/>
    <w:rsid w:val="001258F4"/>
    <w:rsid w:val="00125AC4"/>
    <w:rsid w:val="00127D6F"/>
    <w:rsid w:val="0013134D"/>
    <w:rsid w:val="0013650C"/>
    <w:rsid w:val="0013662D"/>
    <w:rsid w:val="00141997"/>
    <w:rsid w:val="00142F61"/>
    <w:rsid w:val="0014420E"/>
    <w:rsid w:val="001504C4"/>
    <w:rsid w:val="00150836"/>
    <w:rsid w:val="00154F26"/>
    <w:rsid w:val="00160AF4"/>
    <w:rsid w:val="00176659"/>
    <w:rsid w:val="00181190"/>
    <w:rsid w:val="0018326D"/>
    <w:rsid w:val="00184140"/>
    <w:rsid w:val="001865B0"/>
    <w:rsid w:val="00187FCC"/>
    <w:rsid w:val="00192ED1"/>
    <w:rsid w:val="001A0D06"/>
    <w:rsid w:val="001A1717"/>
    <w:rsid w:val="001A17FB"/>
    <w:rsid w:val="001A3F34"/>
    <w:rsid w:val="001A4959"/>
    <w:rsid w:val="001A57AE"/>
    <w:rsid w:val="001B59D7"/>
    <w:rsid w:val="001C2DB1"/>
    <w:rsid w:val="001C7BE5"/>
    <w:rsid w:val="001D1C69"/>
    <w:rsid w:val="001D4846"/>
    <w:rsid w:val="001D5B49"/>
    <w:rsid w:val="001D6553"/>
    <w:rsid w:val="001D6EC6"/>
    <w:rsid w:val="001D72B2"/>
    <w:rsid w:val="001D73D7"/>
    <w:rsid w:val="001E34D6"/>
    <w:rsid w:val="0020566B"/>
    <w:rsid w:val="00205C5B"/>
    <w:rsid w:val="00210BE2"/>
    <w:rsid w:val="002141BD"/>
    <w:rsid w:val="0022061A"/>
    <w:rsid w:val="00221207"/>
    <w:rsid w:val="00222319"/>
    <w:rsid w:val="00222BED"/>
    <w:rsid w:val="0022491E"/>
    <w:rsid w:val="00224D9E"/>
    <w:rsid w:val="002278D2"/>
    <w:rsid w:val="00232149"/>
    <w:rsid w:val="002342E7"/>
    <w:rsid w:val="00235593"/>
    <w:rsid w:val="00241A1D"/>
    <w:rsid w:val="00245F85"/>
    <w:rsid w:val="00250BD5"/>
    <w:rsid w:val="002609F4"/>
    <w:rsid w:val="00263082"/>
    <w:rsid w:val="00265444"/>
    <w:rsid w:val="00265644"/>
    <w:rsid w:val="002667A7"/>
    <w:rsid w:val="0026706C"/>
    <w:rsid w:val="00270047"/>
    <w:rsid w:val="0027018F"/>
    <w:rsid w:val="00275253"/>
    <w:rsid w:val="00276159"/>
    <w:rsid w:val="00276526"/>
    <w:rsid w:val="00280B59"/>
    <w:rsid w:val="002821AC"/>
    <w:rsid w:val="0028277A"/>
    <w:rsid w:val="00284B98"/>
    <w:rsid w:val="002856C4"/>
    <w:rsid w:val="00286951"/>
    <w:rsid w:val="0029297A"/>
    <w:rsid w:val="002A0DEF"/>
    <w:rsid w:val="002A1E20"/>
    <w:rsid w:val="002A330A"/>
    <w:rsid w:val="002A347F"/>
    <w:rsid w:val="002A3FA0"/>
    <w:rsid w:val="002A53D8"/>
    <w:rsid w:val="002A7416"/>
    <w:rsid w:val="002B0007"/>
    <w:rsid w:val="002B0E1B"/>
    <w:rsid w:val="002B1D28"/>
    <w:rsid w:val="002B476C"/>
    <w:rsid w:val="002B5018"/>
    <w:rsid w:val="002B5B7C"/>
    <w:rsid w:val="002C052A"/>
    <w:rsid w:val="002C063F"/>
    <w:rsid w:val="002C170F"/>
    <w:rsid w:val="002C31EC"/>
    <w:rsid w:val="002C5BB2"/>
    <w:rsid w:val="002C7549"/>
    <w:rsid w:val="002D1F50"/>
    <w:rsid w:val="002D5007"/>
    <w:rsid w:val="002D6F16"/>
    <w:rsid w:val="002E0524"/>
    <w:rsid w:val="002E0FAE"/>
    <w:rsid w:val="002E357A"/>
    <w:rsid w:val="002F0934"/>
    <w:rsid w:val="002F0A68"/>
    <w:rsid w:val="002F354F"/>
    <w:rsid w:val="002F63AE"/>
    <w:rsid w:val="0030087E"/>
    <w:rsid w:val="00300906"/>
    <w:rsid w:val="003009BF"/>
    <w:rsid w:val="00320AA5"/>
    <w:rsid w:val="0032275E"/>
    <w:rsid w:val="0032303B"/>
    <w:rsid w:val="00325368"/>
    <w:rsid w:val="003270CD"/>
    <w:rsid w:val="00327287"/>
    <w:rsid w:val="00330852"/>
    <w:rsid w:val="00331578"/>
    <w:rsid w:val="003330D9"/>
    <w:rsid w:val="0033469E"/>
    <w:rsid w:val="00337C45"/>
    <w:rsid w:val="00340838"/>
    <w:rsid w:val="00340F9A"/>
    <w:rsid w:val="003417E9"/>
    <w:rsid w:val="00341FFD"/>
    <w:rsid w:val="00342369"/>
    <w:rsid w:val="00342DD2"/>
    <w:rsid w:val="003450B4"/>
    <w:rsid w:val="003460E6"/>
    <w:rsid w:val="0034717D"/>
    <w:rsid w:val="00353B23"/>
    <w:rsid w:val="00354B4F"/>
    <w:rsid w:val="00356E2A"/>
    <w:rsid w:val="0036093E"/>
    <w:rsid w:val="00362D23"/>
    <w:rsid w:val="00362DB9"/>
    <w:rsid w:val="00367B1E"/>
    <w:rsid w:val="00371758"/>
    <w:rsid w:val="00372008"/>
    <w:rsid w:val="00372E81"/>
    <w:rsid w:val="00374AE3"/>
    <w:rsid w:val="0037594B"/>
    <w:rsid w:val="003804C2"/>
    <w:rsid w:val="00381E06"/>
    <w:rsid w:val="003824C6"/>
    <w:rsid w:val="00382A67"/>
    <w:rsid w:val="00396482"/>
    <w:rsid w:val="00397EC1"/>
    <w:rsid w:val="003A195D"/>
    <w:rsid w:val="003A5FFC"/>
    <w:rsid w:val="003A6432"/>
    <w:rsid w:val="003A669C"/>
    <w:rsid w:val="003A77FD"/>
    <w:rsid w:val="003B2A37"/>
    <w:rsid w:val="003C0987"/>
    <w:rsid w:val="003C1749"/>
    <w:rsid w:val="003C7460"/>
    <w:rsid w:val="003D3266"/>
    <w:rsid w:val="003D3B84"/>
    <w:rsid w:val="003D40A8"/>
    <w:rsid w:val="003D6A66"/>
    <w:rsid w:val="003E14DA"/>
    <w:rsid w:val="003E2846"/>
    <w:rsid w:val="003E3F50"/>
    <w:rsid w:val="003E46BE"/>
    <w:rsid w:val="003E760A"/>
    <w:rsid w:val="003F1C1C"/>
    <w:rsid w:val="003F7255"/>
    <w:rsid w:val="00406413"/>
    <w:rsid w:val="004067D2"/>
    <w:rsid w:val="00406CD3"/>
    <w:rsid w:val="00406CF2"/>
    <w:rsid w:val="00406EB7"/>
    <w:rsid w:val="0040789F"/>
    <w:rsid w:val="00410F41"/>
    <w:rsid w:val="004156F6"/>
    <w:rsid w:val="00424331"/>
    <w:rsid w:val="00424AF2"/>
    <w:rsid w:val="0043320D"/>
    <w:rsid w:val="004349DA"/>
    <w:rsid w:val="00434A17"/>
    <w:rsid w:val="00437478"/>
    <w:rsid w:val="00437A42"/>
    <w:rsid w:val="00442CAE"/>
    <w:rsid w:val="00444683"/>
    <w:rsid w:val="00446A4C"/>
    <w:rsid w:val="00446CF3"/>
    <w:rsid w:val="00451A88"/>
    <w:rsid w:val="004540C7"/>
    <w:rsid w:val="00455072"/>
    <w:rsid w:val="00456261"/>
    <w:rsid w:val="00462F81"/>
    <w:rsid w:val="004655A6"/>
    <w:rsid w:val="00472642"/>
    <w:rsid w:val="00475C63"/>
    <w:rsid w:val="00476E20"/>
    <w:rsid w:val="0048046A"/>
    <w:rsid w:val="004815C9"/>
    <w:rsid w:val="00481A00"/>
    <w:rsid w:val="00482B0E"/>
    <w:rsid w:val="00482BA4"/>
    <w:rsid w:val="00483B93"/>
    <w:rsid w:val="00490840"/>
    <w:rsid w:val="004939F0"/>
    <w:rsid w:val="0049625D"/>
    <w:rsid w:val="00496EEF"/>
    <w:rsid w:val="004A1547"/>
    <w:rsid w:val="004A16EE"/>
    <w:rsid w:val="004A1CE0"/>
    <w:rsid w:val="004B344C"/>
    <w:rsid w:val="004B3518"/>
    <w:rsid w:val="004B38C1"/>
    <w:rsid w:val="004B64AE"/>
    <w:rsid w:val="004C20FB"/>
    <w:rsid w:val="004C38DD"/>
    <w:rsid w:val="004C4CF7"/>
    <w:rsid w:val="004C6ABF"/>
    <w:rsid w:val="004C6D06"/>
    <w:rsid w:val="004D05F9"/>
    <w:rsid w:val="004D0D34"/>
    <w:rsid w:val="004E1103"/>
    <w:rsid w:val="004E1300"/>
    <w:rsid w:val="004E2BEE"/>
    <w:rsid w:val="004F62E8"/>
    <w:rsid w:val="00500570"/>
    <w:rsid w:val="00503835"/>
    <w:rsid w:val="00504212"/>
    <w:rsid w:val="0050544D"/>
    <w:rsid w:val="0050689E"/>
    <w:rsid w:val="005126C5"/>
    <w:rsid w:val="0051531A"/>
    <w:rsid w:val="0051620D"/>
    <w:rsid w:val="00516744"/>
    <w:rsid w:val="0051766B"/>
    <w:rsid w:val="00520D75"/>
    <w:rsid w:val="0052375F"/>
    <w:rsid w:val="00527194"/>
    <w:rsid w:val="00532264"/>
    <w:rsid w:val="005368F4"/>
    <w:rsid w:val="0054015F"/>
    <w:rsid w:val="00547AE6"/>
    <w:rsid w:val="00556E21"/>
    <w:rsid w:val="00560EC7"/>
    <w:rsid w:val="00566B26"/>
    <w:rsid w:val="00567286"/>
    <w:rsid w:val="00575D5E"/>
    <w:rsid w:val="005814E6"/>
    <w:rsid w:val="005818F9"/>
    <w:rsid w:val="00581B88"/>
    <w:rsid w:val="00584527"/>
    <w:rsid w:val="00585454"/>
    <w:rsid w:val="00586656"/>
    <w:rsid w:val="00591412"/>
    <w:rsid w:val="005951B2"/>
    <w:rsid w:val="005A2E19"/>
    <w:rsid w:val="005B107E"/>
    <w:rsid w:val="005B5F6F"/>
    <w:rsid w:val="005C659D"/>
    <w:rsid w:val="005C6D1B"/>
    <w:rsid w:val="005D21B1"/>
    <w:rsid w:val="005D21B2"/>
    <w:rsid w:val="005D4C93"/>
    <w:rsid w:val="005E17F9"/>
    <w:rsid w:val="005E1B72"/>
    <w:rsid w:val="005E58DD"/>
    <w:rsid w:val="005E5D18"/>
    <w:rsid w:val="005F4948"/>
    <w:rsid w:val="005F5943"/>
    <w:rsid w:val="0060427D"/>
    <w:rsid w:val="00604E17"/>
    <w:rsid w:val="00605763"/>
    <w:rsid w:val="006079EF"/>
    <w:rsid w:val="00610BF9"/>
    <w:rsid w:val="00613F83"/>
    <w:rsid w:val="00614442"/>
    <w:rsid w:val="00615587"/>
    <w:rsid w:val="0061686F"/>
    <w:rsid w:val="00616C20"/>
    <w:rsid w:val="00617DF3"/>
    <w:rsid w:val="00621711"/>
    <w:rsid w:val="0062566B"/>
    <w:rsid w:val="00630994"/>
    <w:rsid w:val="0063538B"/>
    <w:rsid w:val="00635868"/>
    <w:rsid w:val="006369C3"/>
    <w:rsid w:val="006379E1"/>
    <w:rsid w:val="00637BB7"/>
    <w:rsid w:val="0064336C"/>
    <w:rsid w:val="00651280"/>
    <w:rsid w:val="00652BCD"/>
    <w:rsid w:val="00653952"/>
    <w:rsid w:val="006548F1"/>
    <w:rsid w:val="006556CB"/>
    <w:rsid w:val="00656437"/>
    <w:rsid w:val="00657172"/>
    <w:rsid w:val="0066129E"/>
    <w:rsid w:val="00662398"/>
    <w:rsid w:val="006627D7"/>
    <w:rsid w:val="00672E36"/>
    <w:rsid w:val="00675B88"/>
    <w:rsid w:val="00676E3D"/>
    <w:rsid w:val="00676EA3"/>
    <w:rsid w:val="00680F90"/>
    <w:rsid w:val="006815E1"/>
    <w:rsid w:val="00684491"/>
    <w:rsid w:val="006900A8"/>
    <w:rsid w:val="0069247E"/>
    <w:rsid w:val="0069322B"/>
    <w:rsid w:val="00693E6B"/>
    <w:rsid w:val="006947E1"/>
    <w:rsid w:val="00694A2D"/>
    <w:rsid w:val="006A543F"/>
    <w:rsid w:val="006A6569"/>
    <w:rsid w:val="006A715B"/>
    <w:rsid w:val="006B03BE"/>
    <w:rsid w:val="006B2274"/>
    <w:rsid w:val="006B2A7C"/>
    <w:rsid w:val="006B2C81"/>
    <w:rsid w:val="006B4C95"/>
    <w:rsid w:val="006B6BC9"/>
    <w:rsid w:val="006B76AE"/>
    <w:rsid w:val="006C0A42"/>
    <w:rsid w:val="006C2B35"/>
    <w:rsid w:val="006C6C90"/>
    <w:rsid w:val="006C7270"/>
    <w:rsid w:val="006C7476"/>
    <w:rsid w:val="006D220A"/>
    <w:rsid w:val="006D47F9"/>
    <w:rsid w:val="006D4E7B"/>
    <w:rsid w:val="006E1DD9"/>
    <w:rsid w:val="006E36A8"/>
    <w:rsid w:val="006E3B4B"/>
    <w:rsid w:val="006F336C"/>
    <w:rsid w:val="006F443F"/>
    <w:rsid w:val="006F463C"/>
    <w:rsid w:val="006F50BF"/>
    <w:rsid w:val="00702368"/>
    <w:rsid w:val="00702A21"/>
    <w:rsid w:val="0070432E"/>
    <w:rsid w:val="007047AD"/>
    <w:rsid w:val="00706CC8"/>
    <w:rsid w:val="00706D47"/>
    <w:rsid w:val="00716431"/>
    <w:rsid w:val="0071659C"/>
    <w:rsid w:val="00727CA7"/>
    <w:rsid w:val="00733290"/>
    <w:rsid w:val="0073359D"/>
    <w:rsid w:val="00735677"/>
    <w:rsid w:val="007362C4"/>
    <w:rsid w:val="00743D0D"/>
    <w:rsid w:val="00746094"/>
    <w:rsid w:val="00747583"/>
    <w:rsid w:val="00750110"/>
    <w:rsid w:val="00751129"/>
    <w:rsid w:val="0075369F"/>
    <w:rsid w:val="00762790"/>
    <w:rsid w:val="007728D2"/>
    <w:rsid w:val="0077514F"/>
    <w:rsid w:val="00780F5A"/>
    <w:rsid w:val="00781895"/>
    <w:rsid w:val="00786277"/>
    <w:rsid w:val="00787EFF"/>
    <w:rsid w:val="007937B3"/>
    <w:rsid w:val="007962A1"/>
    <w:rsid w:val="007A039E"/>
    <w:rsid w:val="007A3A23"/>
    <w:rsid w:val="007B0D5B"/>
    <w:rsid w:val="007B5402"/>
    <w:rsid w:val="007B79B1"/>
    <w:rsid w:val="007C3CB9"/>
    <w:rsid w:val="007C5AB2"/>
    <w:rsid w:val="007C6CCB"/>
    <w:rsid w:val="007D1345"/>
    <w:rsid w:val="007D1771"/>
    <w:rsid w:val="007D3EB0"/>
    <w:rsid w:val="007D661B"/>
    <w:rsid w:val="007D74DF"/>
    <w:rsid w:val="007E2398"/>
    <w:rsid w:val="007E5B28"/>
    <w:rsid w:val="007F1203"/>
    <w:rsid w:val="007F3847"/>
    <w:rsid w:val="007F45A4"/>
    <w:rsid w:val="007F4C80"/>
    <w:rsid w:val="00800E80"/>
    <w:rsid w:val="008137DE"/>
    <w:rsid w:val="00816F5F"/>
    <w:rsid w:val="00820083"/>
    <w:rsid w:val="008227D5"/>
    <w:rsid w:val="00822979"/>
    <w:rsid w:val="00825921"/>
    <w:rsid w:val="00825D61"/>
    <w:rsid w:val="008342D4"/>
    <w:rsid w:val="00836149"/>
    <w:rsid w:val="0083730C"/>
    <w:rsid w:val="00841299"/>
    <w:rsid w:val="00842CF6"/>
    <w:rsid w:val="008434E0"/>
    <w:rsid w:val="00843706"/>
    <w:rsid w:val="00843975"/>
    <w:rsid w:val="00852E28"/>
    <w:rsid w:val="0085378B"/>
    <w:rsid w:val="00857C28"/>
    <w:rsid w:val="00862A53"/>
    <w:rsid w:val="00864D7F"/>
    <w:rsid w:val="0086716A"/>
    <w:rsid w:val="008706E3"/>
    <w:rsid w:val="00870A49"/>
    <w:rsid w:val="00871691"/>
    <w:rsid w:val="00872AB7"/>
    <w:rsid w:val="00875EF2"/>
    <w:rsid w:val="00877FF3"/>
    <w:rsid w:val="008818BB"/>
    <w:rsid w:val="00883153"/>
    <w:rsid w:val="0089735F"/>
    <w:rsid w:val="008A217E"/>
    <w:rsid w:val="008A23C7"/>
    <w:rsid w:val="008A326B"/>
    <w:rsid w:val="008B6EA2"/>
    <w:rsid w:val="008B7AE9"/>
    <w:rsid w:val="008C30CD"/>
    <w:rsid w:val="008C3D7E"/>
    <w:rsid w:val="008C4A24"/>
    <w:rsid w:val="008C5E52"/>
    <w:rsid w:val="008C6A9D"/>
    <w:rsid w:val="008D543B"/>
    <w:rsid w:val="008D784A"/>
    <w:rsid w:val="008E5364"/>
    <w:rsid w:val="008E59D5"/>
    <w:rsid w:val="008E6E1D"/>
    <w:rsid w:val="008E7B73"/>
    <w:rsid w:val="008F02E6"/>
    <w:rsid w:val="008F1998"/>
    <w:rsid w:val="008F202F"/>
    <w:rsid w:val="008F330C"/>
    <w:rsid w:val="008F7647"/>
    <w:rsid w:val="00902ED6"/>
    <w:rsid w:val="0090655B"/>
    <w:rsid w:val="00911ADA"/>
    <w:rsid w:val="0091245F"/>
    <w:rsid w:val="00915244"/>
    <w:rsid w:val="00915C05"/>
    <w:rsid w:val="009165BF"/>
    <w:rsid w:val="009165E7"/>
    <w:rsid w:val="00917BBA"/>
    <w:rsid w:val="0092027B"/>
    <w:rsid w:val="00924E3F"/>
    <w:rsid w:val="0092549D"/>
    <w:rsid w:val="009338AB"/>
    <w:rsid w:val="00937846"/>
    <w:rsid w:val="00937FFC"/>
    <w:rsid w:val="00941210"/>
    <w:rsid w:val="0094311E"/>
    <w:rsid w:val="009518D0"/>
    <w:rsid w:val="0095228D"/>
    <w:rsid w:val="00953142"/>
    <w:rsid w:val="0095488D"/>
    <w:rsid w:val="00954EDD"/>
    <w:rsid w:val="009566D9"/>
    <w:rsid w:val="009571A4"/>
    <w:rsid w:val="0095750D"/>
    <w:rsid w:val="009712BA"/>
    <w:rsid w:val="00977F78"/>
    <w:rsid w:val="009818ED"/>
    <w:rsid w:val="009833EB"/>
    <w:rsid w:val="00984702"/>
    <w:rsid w:val="009905E2"/>
    <w:rsid w:val="009929A9"/>
    <w:rsid w:val="00994DAF"/>
    <w:rsid w:val="009A3822"/>
    <w:rsid w:val="009A7501"/>
    <w:rsid w:val="009A75DD"/>
    <w:rsid w:val="009A76F7"/>
    <w:rsid w:val="009B09E5"/>
    <w:rsid w:val="009B4227"/>
    <w:rsid w:val="009B59C0"/>
    <w:rsid w:val="009B6823"/>
    <w:rsid w:val="009C1B8D"/>
    <w:rsid w:val="009C31E4"/>
    <w:rsid w:val="009C33EE"/>
    <w:rsid w:val="009C5399"/>
    <w:rsid w:val="009C6292"/>
    <w:rsid w:val="009E0B0A"/>
    <w:rsid w:val="009E3649"/>
    <w:rsid w:val="009F0018"/>
    <w:rsid w:val="009F0AC9"/>
    <w:rsid w:val="009F1BEF"/>
    <w:rsid w:val="009F73FA"/>
    <w:rsid w:val="009F7559"/>
    <w:rsid w:val="00A0417F"/>
    <w:rsid w:val="00A078BD"/>
    <w:rsid w:val="00A131D7"/>
    <w:rsid w:val="00A1394C"/>
    <w:rsid w:val="00A1725B"/>
    <w:rsid w:val="00A175C5"/>
    <w:rsid w:val="00A22284"/>
    <w:rsid w:val="00A25A9B"/>
    <w:rsid w:val="00A30123"/>
    <w:rsid w:val="00A30538"/>
    <w:rsid w:val="00A30D12"/>
    <w:rsid w:val="00A338AC"/>
    <w:rsid w:val="00A34F79"/>
    <w:rsid w:val="00A43672"/>
    <w:rsid w:val="00A44718"/>
    <w:rsid w:val="00A4610E"/>
    <w:rsid w:val="00A466FB"/>
    <w:rsid w:val="00A521FC"/>
    <w:rsid w:val="00A538A6"/>
    <w:rsid w:val="00A56A2C"/>
    <w:rsid w:val="00A63D1B"/>
    <w:rsid w:val="00A6753E"/>
    <w:rsid w:val="00A751E5"/>
    <w:rsid w:val="00A758A7"/>
    <w:rsid w:val="00A80BD0"/>
    <w:rsid w:val="00A85102"/>
    <w:rsid w:val="00A90E26"/>
    <w:rsid w:val="00A922DA"/>
    <w:rsid w:val="00A92E2A"/>
    <w:rsid w:val="00AA31CA"/>
    <w:rsid w:val="00AA4495"/>
    <w:rsid w:val="00AB020B"/>
    <w:rsid w:val="00AB19B2"/>
    <w:rsid w:val="00AB58D5"/>
    <w:rsid w:val="00AC6FC1"/>
    <w:rsid w:val="00AD3079"/>
    <w:rsid w:val="00AD537A"/>
    <w:rsid w:val="00AD7F45"/>
    <w:rsid w:val="00AE2C02"/>
    <w:rsid w:val="00AE3020"/>
    <w:rsid w:val="00AE49AA"/>
    <w:rsid w:val="00AE49CA"/>
    <w:rsid w:val="00AE5C25"/>
    <w:rsid w:val="00AF330C"/>
    <w:rsid w:val="00AF618A"/>
    <w:rsid w:val="00B0571E"/>
    <w:rsid w:val="00B158EC"/>
    <w:rsid w:val="00B26720"/>
    <w:rsid w:val="00B27BF3"/>
    <w:rsid w:val="00B33E6B"/>
    <w:rsid w:val="00B40630"/>
    <w:rsid w:val="00B40802"/>
    <w:rsid w:val="00B432EE"/>
    <w:rsid w:val="00B44D32"/>
    <w:rsid w:val="00B51122"/>
    <w:rsid w:val="00B54171"/>
    <w:rsid w:val="00B54A0B"/>
    <w:rsid w:val="00B54DE9"/>
    <w:rsid w:val="00B6180B"/>
    <w:rsid w:val="00B64967"/>
    <w:rsid w:val="00B64DF8"/>
    <w:rsid w:val="00B65B0B"/>
    <w:rsid w:val="00B65B4E"/>
    <w:rsid w:val="00B660EE"/>
    <w:rsid w:val="00B67290"/>
    <w:rsid w:val="00B71C55"/>
    <w:rsid w:val="00B71E8C"/>
    <w:rsid w:val="00B738EE"/>
    <w:rsid w:val="00B73C33"/>
    <w:rsid w:val="00B86B19"/>
    <w:rsid w:val="00B87896"/>
    <w:rsid w:val="00B9114B"/>
    <w:rsid w:val="00B93DF4"/>
    <w:rsid w:val="00B95D9C"/>
    <w:rsid w:val="00BA22FB"/>
    <w:rsid w:val="00BA24B1"/>
    <w:rsid w:val="00BA660E"/>
    <w:rsid w:val="00BC2213"/>
    <w:rsid w:val="00BC55AF"/>
    <w:rsid w:val="00BC62C7"/>
    <w:rsid w:val="00BC7146"/>
    <w:rsid w:val="00BD0508"/>
    <w:rsid w:val="00BD1BC8"/>
    <w:rsid w:val="00BD1E37"/>
    <w:rsid w:val="00BD620F"/>
    <w:rsid w:val="00BE26A0"/>
    <w:rsid w:val="00BE2C7B"/>
    <w:rsid w:val="00BE78B6"/>
    <w:rsid w:val="00BF0590"/>
    <w:rsid w:val="00BF74C9"/>
    <w:rsid w:val="00C0120F"/>
    <w:rsid w:val="00C01651"/>
    <w:rsid w:val="00C016E0"/>
    <w:rsid w:val="00C019EE"/>
    <w:rsid w:val="00C0634B"/>
    <w:rsid w:val="00C07694"/>
    <w:rsid w:val="00C14FC0"/>
    <w:rsid w:val="00C157F6"/>
    <w:rsid w:val="00C162B2"/>
    <w:rsid w:val="00C16BBF"/>
    <w:rsid w:val="00C22B4C"/>
    <w:rsid w:val="00C23103"/>
    <w:rsid w:val="00C24D89"/>
    <w:rsid w:val="00C25738"/>
    <w:rsid w:val="00C27091"/>
    <w:rsid w:val="00C30BFE"/>
    <w:rsid w:val="00C30C88"/>
    <w:rsid w:val="00C3117D"/>
    <w:rsid w:val="00C328CD"/>
    <w:rsid w:val="00C349DB"/>
    <w:rsid w:val="00C355D3"/>
    <w:rsid w:val="00C40FA3"/>
    <w:rsid w:val="00C43CE7"/>
    <w:rsid w:val="00C44EDD"/>
    <w:rsid w:val="00C45328"/>
    <w:rsid w:val="00C55155"/>
    <w:rsid w:val="00C56C2C"/>
    <w:rsid w:val="00C62ACC"/>
    <w:rsid w:val="00C66A0E"/>
    <w:rsid w:val="00C66F0F"/>
    <w:rsid w:val="00C7182F"/>
    <w:rsid w:val="00C72563"/>
    <w:rsid w:val="00C81B95"/>
    <w:rsid w:val="00C87BA7"/>
    <w:rsid w:val="00C9240E"/>
    <w:rsid w:val="00C92CF9"/>
    <w:rsid w:val="00C95582"/>
    <w:rsid w:val="00C973F5"/>
    <w:rsid w:val="00CA42BA"/>
    <w:rsid w:val="00CA5D05"/>
    <w:rsid w:val="00CA663E"/>
    <w:rsid w:val="00CB48D9"/>
    <w:rsid w:val="00CB57EE"/>
    <w:rsid w:val="00CD059C"/>
    <w:rsid w:val="00CD1237"/>
    <w:rsid w:val="00CD7558"/>
    <w:rsid w:val="00CE0D47"/>
    <w:rsid w:val="00CE13C3"/>
    <w:rsid w:val="00CE1D48"/>
    <w:rsid w:val="00CE5454"/>
    <w:rsid w:val="00CF1649"/>
    <w:rsid w:val="00CF1705"/>
    <w:rsid w:val="00CF2062"/>
    <w:rsid w:val="00CF350A"/>
    <w:rsid w:val="00CF5B27"/>
    <w:rsid w:val="00D02B17"/>
    <w:rsid w:val="00D04A9E"/>
    <w:rsid w:val="00D07AB5"/>
    <w:rsid w:val="00D2044C"/>
    <w:rsid w:val="00D307C2"/>
    <w:rsid w:val="00D42B4D"/>
    <w:rsid w:val="00D473C2"/>
    <w:rsid w:val="00D56D50"/>
    <w:rsid w:val="00D57204"/>
    <w:rsid w:val="00D60639"/>
    <w:rsid w:val="00D63335"/>
    <w:rsid w:val="00D6384B"/>
    <w:rsid w:val="00D65A0D"/>
    <w:rsid w:val="00D675F6"/>
    <w:rsid w:val="00D70013"/>
    <w:rsid w:val="00D73F3A"/>
    <w:rsid w:val="00D7528C"/>
    <w:rsid w:val="00D757DD"/>
    <w:rsid w:val="00D823C8"/>
    <w:rsid w:val="00D83789"/>
    <w:rsid w:val="00D850C5"/>
    <w:rsid w:val="00D86CC2"/>
    <w:rsid w:val="00DA1F01"/>
    <w:rsid w:val="00DA1F77"/>
    <w:rsid w:val="00DB0075"/>
    <w:rsid w:val="00DB4583"/>
    <w:rsid w:val="00DB6118"/>
    <w:rsid w:val="00DB6306"/>
    <w:rsid w:val="00DC0314"/>
    <w:rsid w:val="00DC1C11"/>
    <w:rsid w:val="00DD08E2"/>
    <w:rsid w:val="00DD16DA"/>
    <w:rsid w:val="00DD46B6"/>
    <w:rsid w:val="00DD4B10"/>
    <w:rsid w:val="00DD5A25"/>
    <w:rsid w:val="00DE0B48"/>
    <w:rsid w:val="00DE17F3"/>
    <w:rsid w:val="00DE32E1"/>
    <w:rsid w:val="00DE5489"/>
    <w:rsid w:val="00DF07CC"/>
    <w:rsid w:val="00DF2273"/>
    <w:rsid w:val="00DF24BD"/>
    <w:rsid w:val="00DF4B5E"/>
    <w:rsid w:val="00DF4F72"/>
    <w:rsid w:val="00DF7474"/>
    <w:rsid w:val="00E0395C"/>
    <w:rsid w:val="00E05662"/>
    <w:rsid w:val="00E1237C"/>
    <w:rsid w:val="00E1285C"/>
    <w:rsid w:val="00E1341D"/>
    <w:rsid w:val="00E14650"/>
    <w:rsid w:val="00E15BEE"/>
    <w:rsid w:val="00E16922"/>
    <w:rsid w:val="00E20FDC"/>
    <w:rsid w:val="00E21800"/>
    <w:rsid w:val="00E21AB8"/>
    <w:rsid w:val="00E254D5"/>
    <w:rsid w:val="00E318B8"/>
    <w:rsid w:val="00E3583E"/>
    <w:rsid w:val="00E407E7"/>
    <w:rsid w:val="00E426C0"/>
    <w:rsid w:val="00E473C5"/>
    <w:rsid w:val="00E5330D"/>
    <w:rsid w:val="00E5448E"/>
    <w:rsid w:val="00E54998"/>
    <w:rsid w:val="00E61001"/>
    <w:rsid w:val="00E62224"/>
    <w:rsid w:val="00E625A3"/>
    <w:rsid w:val="00E63203"/>
    <w:rsid w:val="00E642A8"/>
    <w:rsid w:val="00E70AD3"/>
    <w:rsid w:val="00E7131C"/>
    <w:rsid w:val="00E73CCD"/>
    <w:rsid w:val="00E7733B"/>
    <w:rsid w:val="00E80C84"/>
    <w:rsid w:val="00E86BFA"/>
    <w:rsid w:val="00E87EE7"/>
    <w:rsid w:val="00E90985"/>
    <w:rsid w:val="00E92A2B"/>
    <w:rsid w:val="00E97F86"/>
    <w:rsid w:val="00EA47A2"/>
    <w:rsid w:val="00EA6FEB"/>
    <w:rsid w:val="00EA7377"/>
    <w:rsid w:val="00EA7AF0"/>
    <w:rsid w:val="00EA7B82"/>
    <w:rsid w:val="00EB0E6E"/>
    <w:rsid w:val="00EB5428"/>
    <w:rsid w:val="00EC1B75"/>
    <w:rsid w:val="00EC241E"/>
    <w:rsid w:val="00EC566B"/>
    <w:rsid w:val="00EC6839"/>
    <w:rsid w:val="00ED331F"/>
    <w:rsid w:val="00ED40FE"/>
    <w:rsid w:val="00ED5D3E"/>
    <w:rsid w:val="00ED6BE1"/>
    <w:rsid w:val="00EE07E2"/>
    <w:rsid w:val="00EE14A7"/>
    <w:rsid w:val="00EE2C42"/>
    <w:rsid w:val="00EE3256"/>
    <w:rsid w:val="00EE581D"/>
    <w:rsid w:val="00EE5E42"/>
    <w:rsid w:val="00EF2CEC"/>
    <w:rsid w:val="00EF2F27"/>
    <w:rsid w:val="00EF5037"/>
    <w:rsid w:val="00EF6B5B"/>
    <w:rsid w:val="00F03BCA"/>
    <w:rsid w:val="00F05EB1"/>
    <w:rsid w:val="00F06C4A"/>
    <w:rsid w:val="00F07D12"/>
    <w:rsid w:val="00F108D6"/>
    <w:rsid w:val="00F11EF0"/>
    <w:rsid w:val="00F15497"/>
    <w:rsid w:val="00F20DCA"/>
    <w:rsid w:val="00F24830"/>
    <w:rsid w:val="00F278E4"/>
    <w:rsid w:val="00F27AFD"/>
    <w:rsid w:val="00F311E4"/>
    <w:rsid w:val="00F32595"/>
    <w:rsid w:val="00F33666"/>
    <w:rsid w:val="00F33DA9"/>
    <w:rsid w:val="00F360E8"/>
    <w:rsid w:val="00F4385E"/>
    <w:rsid w:val="00F43CE3"/>
    <w:rsid w:val="00F52DD3"/>
    <w:rsid w:val="00F53EFC"/>
    <w:rsid w:val="00F57A5F"/>
    <w:rsid w:val="00F60AAE"/>
    <w:rsid w:val="00F62820"/>
    <w:rsid w:val="00F657CC"/>
    <w:rsid w:val="00F67E95"/>
    <w:rsid w:val="00F736A2"/>
    <w:rsid w:val="00F765D4"/>
    <w:rsid w:val="00F77744"/>
    <w:rsid w:val="00F876B0"/>
    <w:rsid w:val="00F90404"/>
    <w:rsid w:val="00F9487D"/>
    <w:rsid w:val="00F95973"/>
    <w:rsid w:val="00FA0F2A"/>
    <w:rsid w:val="00FA5C95"/>
    <w:rsid w:val="00FA6F1F"/>
    <w:rsid w:val="00FA74BD"/>
    <w:rsid w:val="00FA7F86"/>
    <w:rsid w:val="00FB1CB2"/>
    <w:rsid w:val="00FB4EF1"/>
    <w:rsid w:val="00FC3887"/>
    <w:rsid w:val="00FC48FD"/>
    <w:rsid w:val="00FC4EF9"/>
    <w:rsid w:val="00FD2CB2"/>
    <w:rsid w:val="00FD38EE"/>
    <w:rsid w:val="00FD5125"/>
    <w:rsid w:val="00FE00DE"/>
    <w:rsid w:val="00FE0ED7"/>
    <w:rsid w:val="00FE3247"/>
    <w:rsid w:val="00FE3D1F"/>
    <w:rsid w:val="00FF141F"/>
    <w:rsid w:val="00FF3ABE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020F6C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9D"/>
    <w:pPr>
      <w:spacing w:before="120"/>
      <w:ind w:left="567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8" w:space="1" w:color="000080"/>
      </w:pBdr>
      <w:spacing w:before="480" w:after="240"/>
      <w:jc w:val="right"/>
      <w:outlineLvl w:val="0"/>
    </w:pPr>
    <w:rPr>
      <w:b/>
      <w:color w:val="000080"/>
      <w:kern w:val="28"/>
      <w:sz w:val="36"/>
    </w:rPr>
  </w:style>
  <w:style w:type="paragraph" w:styleId="Ttulo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Normal"/>
    <w:next w:val="Normal"/>
    <w:autoRedefine/>
    <w:qFormat/>
    <w:rsid w:val="000657A0"/>
    <w:pPr>
      <w:keepNext/>
      <w:pageBreakBefore/>
      <w:numPr>
        <w:ilvl w:val="1"/>
        <w:numId w:val="1"/>
      </w:numPr>
      <w:pBdr>
        <w:top w:val="single" w:sz="12" w:space="1" w:color="000080"/>
      </w:pBdr>
      <w:shd w:val="pct25" w:color="auto" w:fill="auto"/>
      <w:spacing w:before="480" w:after="120"/>
      <w:ind w:left="578" w:hanging="578"/>
      <w:jc w:val="left"/>
      <w:outlineLvl w:val="1"/>
    </w:pPr>
    <w:rPr>
      <w:b/>
      <w:color w:val="000080"/>
      <w:sz w:val="32"/>
    </w:rPr>
  </w:style>
  <w:style w:type="paragraph" w:styleId="Ttulo3">
    <w:name w:val="heading 3"/>
    <w:aliases w:val="l3,H3,ASAPHeading 3,Level 1 - 1,titulo 3,(Appendix Nbr),Heading 31,TextProp,3,PARA3,Para3,PA Minor Section,H3&lt;------------------,H31,H32,h3,Level 3 Head,Estilo 3,3heading,level3,heading 3,min3,Numbered - 3,Proposa+salto de pagina anterior,Propo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b/>
      <w:color w:val="000080"/>
      <w:sz w:val="28"/>
    </w:rPr>
  </w:style>
  <w:style w:type="paragraph" w:styleId="Ttulo4">
    <w:name w:val="heading 4"/>
    <w:aliases w:val="Level 2 - a,(Small Appendix),h4,4,H4,ASAP Heading,4heading,PA Micro Section,Bullet 1,Propos,PA Micro ...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color w:val="000080"/>
      <w:sz w:val="26"/>
    </w:rPr>
  </w:style>
  <w:style w:type="paragraph" w:styleId="Ttulo5">
    <w:name w:val="heading 5"/>
    <w:aliases w:val="Level 3 - i,Body Text (R)"/>
    <w:basedOn w:val="Normal"/>
    <w:next w:val="Normal"/>
    <w:autoRedefine/>
    <w:qFormat/>
    <w:pPr>
      <w:numPr>
        <w:ilvl w:val="4"/>
        <w:numId w:val="1"/>
      </w:numPr>
      <w:outlineLvl w:val="4"/>
    </w:pPr>
    <w:rPr>
      <w:b/>
      <w:color w:val="000080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1"/>
      </w:numPr>
      <w:outlineLvl w:val="5"/>
    </w:pPr>
    <w:rPr>
      <w:b/>
      <w:color w:val="000080"/>
      <w:sz w:val="22"/>
    </w:rPr>
  </w:style>
  <w:style w:type="paragraph" w:styleId="Ttulo7">
    <w:name w:val="heading 7"/>
    <w:aliases w:val="ASAPHeading 7,Legal Level 1.1.,Level 1.1"/>
    <w:basedOn w:val="Normal"/>
    <w:next w:val="Normal"/>
    <w:autoRedefine/>
    <w:qFormat/>
    <w:pPr>
      <w:numPr>
        <w:ilvl w:val="6"/>
        <w:numId w:val="1"/>
      </w:numPr>
      <w:outlineLvl w:val="6"/>
    </w:pPr>
    <w:rPr>
      <w:b/>
    </w:rPr>
  </w:style>
  <w:style w:type="paragraph" w:styleId="Ttulo8">
    <w:name w:val="heading 8"/>
    <w:aliases w:val="Legal Level 1.1.1.,Level 1.1.1"/>
    <w:basedOn w:val="Normal"/>
    <w:next w:val="Normal"/>
    <w:autoRedefine/>
    <w:qFormat/>
    <w:pPr>
      <w:numPr>
        <w:ilvl w:val="7"/>
        <w:numId w:val="1"/>
      </w:numPr>
      <w:outlineLvl w:val="7"/>
    </w:pPr>
    <w:rPr>
      <w:b/>
    </w:rPr>
  </w:style>
  <w:style w:type="paragraph" w:styleId="Ttulo9">
    <w:name w:val="heading 9"/>
    <w:aliases w:val="Legal Level 1.1.1.1.,Level (a),Titre 10"/>
    <w:basedOn w:val="Normal"/>
    <w:next w:val="Normal"/>
    <w:autoRedefine/>
    <w:qFormat/>
    <w:pPr>
      <w:numPr>
        <w:ilvl w:val="8"/>
        <w:numId w:val="1"/>
      </w:numPr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link w:val="DescripcinCar"/>
    <w:qFormat/>
    <w:pPr>
      <w:spacing w:after="120" w:line="288" w:lineRule="auto"/>
      <w:ind w:left="0"/>
      <w:jc w:val="center"/>
    </w:pPr>
    <w:rPr>
      <w:rFonts w:ascii="Times New Roman" w:hAnsi="Times New Roman"/>
      <w:i/>
      <w:sz w:val="18"/>
    </w:rPr>
  </w:style>
  <w:style w:type="paragraph" w:styleId="Piedepgina">
    <w:name w:val="footer"/>
    <w:basedOn w:val="Normal"/>
    <w:pPr>
      <w:tabs>
        <w:tab w:val="center" w:pos="4252"/>
        <w:tab w:val="right" w:pos="8505"/>
      </w:tabs>
      <w:spacing w:before="0"/>
      <w:ind w:left="0"/>
      <w:jc w:val="center"/>
    </w:pPr>
    <w:rPr>
      <w:color w:val="000080"/>
      <w:sz w:val="16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uiPriority w:val="39"/>
    <w:pPr>
      <w:tabs>
        <w:tab w:val="left" w:pos="993"/>
        <w:tab w:val="right" w:leader="dot" w:pos="8505"/>
      </w:tabs>
    </w:pPr>
    <w:rPr>
      <w:b/>
    </w:rPr>
  </w:style>
  <w:style w:type="paragraph" w:styleId="Firma">
    <w:name w:val="Signature"/>
    <w:basedOn w:val="Normal"/>
    <w:pPr>
      <w:ind w:left="4253"/>
      <w:jc w:val="right"/>
    </w:pPr>
    <w:rPr>
      <w:sz w:val="16"/>
    </w:rPr>
  </w:style>
  <w:style w:type="character" w:customStyle="1" w:styleId="CdigoFuenteenlnea">
    <w:name w:val="Código Fuente en línea"/>
    <w:rPr>
      <w:rFonts w:ascii="Courier New" w:hAnsi="Courier New"/>
      <w:noProof/>
    </w:rPr>
  </w:style>
  <w:style w:type="paragraph" w:styleId="TDC2">
    <w:name w:val="toc 2"/>
    <w:basedOn w:val="Normal"/>
    <w:next w:val="Normal"/>
    <w:uiPriority w:val="39"/>
    <w:pPr>
      <w:tabs>
        <w:tab w:val="left" w:pos="1560"/>
        <w:tab w:val="right" w:leader="dot" w:pos="8505"/>
      </w:tabs>
      <w:spacing w:before="0"/>
      <w:ind w:left="993"/>
    </w:pPr>
    <w:rPr>
      <w:noProof/>
      <w:sz w:val="18"/>
    </w:rPr>
  </w:style>
  <w:style w:type="paragraph" w:customStyle="1" w:styleId="CdigoFuente">
    <w:name w:val="Código Fuente"/>
    <w:basedOn w:val="Normal"/>
    <w:pPr>
      <w:shd w:val="pct10" w:color="auto" w:fill="auto"/>
      <w:spacing w:before="0"/>
    </w:pPr>
    <w:rPr>
      <w:rFonts w:ascii="Courier New" w:hAnsi="Courier New"/>
      <w:noProof/>
      <w:sz w:val="16"/>
    </w:rPr>
  </w:style>
  <w:style w:type="paragraph" w:styleId="TDC3">
    <w:name w:val="toc 3"/>
    <w:basedOn w:val="Normal"/>
    <w:next w:val="Normal"/>
    <w:uiPriority w:val="39"/>
    <w:pPr>
      <w:tabs>
        <w:tab w:val="left" w:pos="1134"/>
        <w:tab w:val="left" w:pos="1843"/>
        <w:tab w:val="right" w:leader="dot" w:pos="8505"/>
      </w:tabs>
      <w:spacing w:before="0"/>
      <w:ind w:left="1134"/>
    </w:pPr>
    <w:rPr>
      <w:noProof/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spacing w:before="0"/>
      <w:ind w:left="1134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left" w:pos="2520"/>
        <w:tab w:val="right" w:leader="dot" w:pos="8505"/>
      </w:tabs>
      <w:spacing w:before="0"/>
      <w:ind w:left="153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left" w:pos="3330"/>
        <w:tab w:val="right" w:leader="dot" w:pos="8505"/>
      </w:tabs>
      <w:spacing w:before="0"/>
      <w:ind w:left="198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spacing w:before="0"/>
      <w:ind w:left="12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spacing w:before="0"/>
      <w:ind w:left="14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spacing w:before="0"/>
      <w:ind w:left="1600"/>
    </w:pPr>
    <w:rPr>
      <w:rFonts w:ascii="Times New Roman" w:hAnsi="Times New Roman"/>
      <w:sz w:val="18"/>
    </w:rPr>
  </w:style>
  <w:style w:type="character" w:styleId="Hipervnculo">
    <w:name w:val="Hyperlink"/>
    <w:uiPriority w:val="99"/>
    <w:rPr>
      <w:bCs/>
      <w:noProof/>
      <w:color w:val="000000"/>
      <w:szCs w:val="32"/>
    </w:rPr>
  </w:style>
  <w:style w:type="paragraph" w:customStyle="1" w:styleId="Ttulondice">
    <w:name w:val="Título Índice"/>
    <w:next w:val="Normal"/>
    <w:autoRedefine/>
    <w:pPr>
      <w:pageBreakBefore/>
      <w:pBdr>
        <w:top w:val="single" w:sz="12" w:space="1" w:color="000080"/>
      </w:pBdr>
      <w:shd w:val="pct25" w:color="auto" w:fill="auto"/>
    </w:pPr>
    <w:rPr>
      <w:rFonts w:ascii="Arial" w:hAnsi="Arial"/>
      <w:b/>
      <w:color w:val="000080"/>
      <w:sz w:val="32"/>
      <w:lang w:val="es-ES"/>
    </w:rPr>
  </w:style>
  <w:style w:type="character" w:styleId="Hipervnculovisitado">
    <w:name w:val="FollowedHyperlink"/>
    <w:rPr>
      <w:color w:val="000000"/>
      <w:u w:val="none"/>
    </w:rPr>
  </w:style>
  <w:style w:type="paragraph" w:customStyle="1" w:styleId="CasodePrueba">
    <w:name w:val="Caso de Prueba"/>
    <w:basedOn w:val="Normal"/>
    <w:next w:val="Normal"/>
    <w:autoRedefine/>
    <w:rsid w:val="00C973F5"/>
    <w:rPr>
      <w:b/>
      <w:sz w:val="20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Sangra2detindependiente">
    <w:name w:val="Body Text Indent 2"/>
    <w:basedOn w:val="Norma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80" w:after="80"/>
      <w:ind w:left="284" w:hanging="284"/>
    </w:pPr>
    <w:rPr>
      <w:rFonts w:ascii="Times New Roman" w:hAnsi="Times New Roman"/>
      <w:sz w:val="18"/>
    </w:rPr>
  </w:style>
  <w:style w:type="character" w:styleId="Refdecomentario">
    <w:name w:val="annotation reference"/>
    <w:semiHidden/>
    <w:rPr>
      <w:sz w:val="16"/>
    </w:rPr>
  </w:style>
  <w:style w:type="paragraph" w:customStyle="1" w:styleId="Comentario">
    <w:name w:val="Comentario"/>
    <w:basedOn w:val="Normal"/>
    <w:next w:val="Normal"/>
    <w:autoRedefine/>
    <w:pPr>
      <w:ind w:left="562"/>
    </w:pPr>
    <w:rPr>
      <w:vanish/>
      <w:color w:val="FF0000"/>
    </w:rPr>
  </w:style>
  <w:style w:type="paragraph" w:styleId="Textocomentario">
    <w:name w:val="annotation text"/>
    <w:basedOn w:val="Normal"/>
    <w:semiHidden/>
  </w:style>
  <w:style w:type="character" w:customStyle="1" w:styleId="Glosario">
    <w:name w:val="Glosario"/>
    <w:rsid w:val="007B79B1"/>
    <w:rPr>
      <w:rFonts w:ascii="Monotype Corsiva" w:hAnsi="Monotype Corsiva"/>
      <w:sz w:val="28"/>
      <w:lang w:val="es-ES"/>
    </w:rPr>
  </w:style>
  <w:style w:type="paragraph" w:styleId="Listaconvietas">
    <w:name w:val="List Bullet"/>
    <w:basedOn w:val="Normal"/>
    <w:rsid w:val="007B79B1"/>
    <w:pPr>
      <w:numPr>
        <w:numId w:val="7"/>
      </w:numPr>
      <w:ind w:left="720"/>
    </w:pPr>
  </w:style>
  <w:style w:type="paragraph" w:styleId="Listaconvietas2">
    <w:name w:val="List Bullet 2"/>
    <w:basedOn w:val="Normal"/>
    <w:rsid w:val="007B79B1"/>
    <w:pPr>
      <w:numPr>
        <w:numId w:val="8"/>
      </w:numPr>
      <w:ind w:left="1003"/>
    </w:pPr>
  </w:style>
  <w:style w:type="paragraph" w:styleId="Listaconvietas3">
    <w:name w:val="List Bullet 3"/>
    <w:basedOn w:val="Normal"/>
    <w:rsid w:val="007B79B1"/>
    <w:pPr>
      <w:numPr>
        <w:numId w:val="9"/>
      </w:numPr>
      <w:ind w:left="1286"/>
    </w:pPr>
  </w:style>
  <w:style w:type="paragraph" w:styleId="Listaconvietas4">
    <w:name w:val="List Bullet 4"/>
    <w:basedOn w:val="Normal"/>
    <w:rsid w:val="007B79B1"/>
    <w:pPr>
      <w:numPr>
        <w:numId w:val="10"/>
      </w:numPr>
      <w:ind w:left="1569"/>
    </w:pPr>
  </w:style>
  <w:style w:type="paragraph" w:styleId="Listaconvietas5">
    <w:name w:val="List Bullet 5"/>
    <w:basedOn w:val="Normal"/>
    <w:rsid w:val="007B79B1"/>
    <w:pPr>
      <w:numPr>
        <w:numId w:val="11"/>
      </w:numPr>
      <w:ind w:left="1852"/>
    </w:pPr>
  </w:style>
  <w:style w:type="paragraph" w:styleId="Listaconnmeros">
    <w:name w:val="List Number"/>
    <w:basedOn w:val="Normal"/>
    <w:rsid w:val="007B79B1"/>
    <w:pPr>
      <w:numPr>
        <w:numId w:val="2"/>
      </w:numPr>
      <w:ind w:left="720"/>
    </w:pPr>
  </w:style>
  <w:style w:type="paragraph" w:styleId="Listaconnmeros2">
    <w:name w:val="List Number 2"/>
    <w:basedOn w:val="Normal"/>
    <w:rsid w:val="007B79B1"/>
    <w:pPr>
      <w:numPr>
        <w:numId w:val="3"/>
      </w:numPr>
      <w:ind w:left="1003"/>
    </w:pPr>
  </w:style>
  <w:style w:type="paragraph" w:styleId="Listaconnmeros3">
    <w:name w:val="List Number 3"/>
    <w:basedOn w:val="Normal"/>
    <w:rsid w:val="007B79B1"/>
    <w:pPr>
      <w:numPr>
        <w:numId w:val="4"/>
      </w:numPr>
      <w:ind w:left="1286"/>
    </w:pPr>
  </w:style>
  <w:style w:type="paragraph" w:styleId="Listaconnmeros4">
    <w:name w:val="List Number 4"/>
    <w:basedOn w:val="Normal"/>
    <w:rsid w:val="007B79B1"/>
    <w:pPr>
      <w:numPr>
        <w:numId w:val="5"/>
      </w:numPr>
      <w:ind w:left="1569"/>
    </w:pPr>
  </w:style>
  <w:style w:type="paragraph" w:styleId="Listaconnmeros5">
    <w:name w:val="List Number 5"/>
    <w:basedOn w:val="Normal"/>
    <w:rsid w:val="007B79B1"/>
    <w:pPr>
      <w:numPr>
        <w:numId w:val="6"/>
      </w:numPr>
      <w:ind w:left="1852"/>
    </w:pPr>
  </w:style>
  <w:style w:type="paragraph" w:styleId="Lista">
    <w:name w:val="List"/>
    <w:basedOn w:val="Normal"/>
    <w:rsid w:val="007B79B1"/>
    <w:pPr>
      <w:ind w:left="991" w:hanging="283"/>
    </w:pPr>
  </w:style>
  <w:style w:type="paragraph" w:styleId="Lista2">
    <w:name w:val="List 2"/>
    <w:basedOn w:val="Normal"/>
    <w:rsid w:val="007B79B1"/>
    <w:pPr>
      <w:ind w:left="991" w:hanging="283"/>
    </w:pPr>
  </w:style>
  <w:style w:type="paragraph" w:styleId="Lista3">
    <w:name w:val="List 3"/>
    <w:basedOn w:val="Normal"/>
    <w:rsid w:val="007B79B1"/>
    <w:pPr>
      <w:ind w:left="991" w:hanging="283"/>
    </w:pPr>
  </w:style>
  <w:style w:type="paragraph" w:styleId="Lista4">
    <w:name w:val="List 4"/>
    <w:basedOn w:val="Normal"/>
    <w:rsid w:val="007B79B1"/>
    <w:pPr>
      <w:ind w:left="2407" w:hanging="283"/>
    </w:pPr>
  </w:style>
  <w:style w:type="paragraph" w:styleId="Lista5">
    <w:name w:val="List 5"/>
    <w:basedOn w:val="Normal"/>
    <w:rsid w:val="007B79B1"/>
    <w:pPr>
      <w:ind w:left="1415" w:hanging="283"/>
    </w:pPr>
  </w:style>
  <w:style w:type="paragraph" w:styleId="ndice1">
    <w:name w:val="index 1"/>
    <w:basedOn w:val="Normal"/>
    <w:next w:val="Normal"/>
    <w:autoRedefine/>
    <w:semiHidden/>
    <w:rsid w:val="009C33EE"/>
    <w:pPr>
      <w:ind w:left="200" w:hanging="200"/>
    </w:pPr>
  </w:style>
  <w:style w:type="table" w:styleId="Tablamoderna">
    <w:name w:val="Table Contemporary"/>
    <w:basedOn w:val="Tablanormal"/>
    <w:rsid w:val="00CD1237"/>
    <w:pPr>
      <w:spacing w:before="120"/>
      <w:ind w:left="567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-CasodePrueba-Punto">
    <w:name w:val="Normal - Caso de Prueba - Punto"/>
    <w:basedOn w:val="Normal"/>
    <w:rsid w:val="00C973F5"/>
    <w:pPr>
      <w:ind w:left="1134"/>
    </w:pPr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33290"/>
    <w:rPr>
      <w:b/>
      <w:bCs/>
      <w:sz w:val="20"/>
    </w:rPr>
  </w:style>
  <w:style w:type="paragraph" w:styleId="Textodeglobo">
    <w:name w:val="Balloon Text"/>
    <w:basedOn w:val="Normal"/>
    <w:semiHidden/>
    <w:rsid w:val="00733290"/>
    <w:rPr>
      <w:rFonts w:ascii="Tahoma" w:hAnsi="Tahoma" w:cs="Tahoma"/>
      <w:sz w:val="16"/>
      <w:szCs w:val="16"/>
    </w:rPr>
  </w:style>
  <w:style w:type="table" w:styleId="Tablaweb1">
    <w:name w:val="Table Web 1"/>
    <w:aliases w:val="Tabla Web 1"/>
    <w:basedOn w:val="Tablanormal"/>
    <w:rsid w:val="005F5943"/>
    <w:pPr>
      <w:spacing w:before="120"/>
      <w:ind w:left="567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5F5943"/>
    <w:pPr>
      <w:spacing w:before="120"/>
      <w:ind w:left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APFRE">
    <w:name w:val="Tabla MAPFRE"/>
    <w:basedOn w:val="Tablanormal"/>
    <w:rsid w:val="0007752E"/>
    <w:rPr>
      <w:rFonts w:ascii="Arial" w:hAnsi="Arial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ymbol" w:hAnsi="Symbol"/>
        <w:b/>
        <w:color w:val="000080"/>
        <w:sz w:val="22"/>
      </w:rPr>
      <w:tblPr/>
      <w:tcPr>
        <w:shd w:val="clear" w:color="auto" w:fill="999999"/>
      </w:tcPr>
    </w:tblStylePr>
  </w:style>
  <w:style w:type="paragraph" w:styleId="Sangradetextonormal">
    <w:name w:val="Body Text Indent"/>
    <w:basedOn w:val="Normal"/>
    <w:link w:val="SangradetextonormalCar"/>
    <w:semiHidden/>
    <w:rsid w:val="004C20FB"/>
    <w:pPr>
      <w:spacing w:before="0"/>
    </w:pPr>
    <w:rPr>
      <w:sz w:val="20"/>
      <w:lang w:val="x-none" w:eastAsia="x-none"/>
    </w:rPr>
  </w:style>
  <w:style w:type="character" w:customStyle="1" w:styleId="DescripcinCar">
    <w:name w:val="Descripción Car"/>
    <w:link w:val="Descripcin"/>
    <w:rsid w:val="004C20FB"/>
    <w:rPr>
      <w:i/>
      <w:sz w:val="18"/>
      <w:lang w:val="es-ES" w:eastAsia="en-US" w:bidi="ar-SA"/>
    </w:rPr>
  </w:style>
  <w:style w:type="paragraph" w:customStyle="1" w:styleId="InfoBlue">
    <w:name w:val="InfoBlue"/>
    <w:basedOn w:val="Normal"/>
    <w:next w:val="Textoindependiente"/>
    <w:autoRedefine/>
    <w:rsid w:val="003A6432"/>
    <w:pPr>
      <w:widowControl w:val="0"/>
      <w:spacing w:before="0" w:after="120" w:line="240" w:lineRule="atLeast"/>
      <w:ind w:left="0"/>
    </w:pPr>
    <w:rPr>
      <w:rFonts w:cs="Arial"/>
      <w:color w:val="0000FF"/>
      <w:sz w:val="20"/>
      <w:lang w:val="es-PE"/>
    </w:rPr>
  </w:style>
  <w:style w:type="paragraph" w:styleId="Textoindependiente">
    <w:name w:val="Body Text"/>
    <w:basedOn w:val="Normal"/>
    <w:rsid w:val="00CF1649"/>
    <w:pPr>
      <w:spacing w:after="120"/>
    </w:pPr>
  </w:style>
  <w:style w:type="paragraph" w:styleId="Mapadeldocumento">
    <w:name w:val="Document Map"/>
    <w:basedOn w:val="Normal"/>
    <w:link w:val="MapadeldocumentoCar"/>
    <w:rsid w:val="00915244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rsid w:val="0091524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1524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rsid w:val="00093BB8"/>
    <w:pPr>
      <w:spacing w:before="100" w:beforeAutospacing="1" w:after="100" w:afterAutospacing="1"/>
      <w:ind w:left="0"/>
      <w:jc w:val="left"/>
    </w:pPr>
    <w:rPr>
      <w:rFonts w:cs="Arial"/>
      <w:sz w:val="20"/>
      <w:lang w:eastAsia="es-ES"/>
    </w:rPr>
  </w:style>
  <w:style w:type="character" w:styleId="Textoennegrita">
    <w:name w:val="Strong"/>
    <w:qFormat/>
    <w:rsid w:val="00093BB8"/>
    <w:rPr>
      <w:b/>
      <w:bCs/>
    </w:rPr>
  </w:style>
  <w:style w:type="character" w:customStyle="1" w:styleId="SangradetextonormalCar">
    <w:name w:val="Sangría de texto normal Car"/>
    <w:link w:val="Sangradetextonormal"/>
    <w:semiHidden/>
    <w:rsid w:val="00D473C2"/>
    <w:rPr>
      <w:rFonts w:ascii="Arial" w:hAnsi="Arial" w:cs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75"/>
    <w:pPr>
      <w:keepLines/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9.png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yperlink" Target="http://www.mapfre.com/" TargetMode="External"/><Relationship Id="rId12" Type="http://schemas.openxmlformats.org/officeDocument/2006/relationships/header" Target="head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pfre\Simplificacion%20MpM\Simplificacion%20DF\Simplificaci&#243;n%20dise&#241;o%20funcional%20v13_JC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2B2FFDC12EF94DA0A18B96B2884BD5" ma:contentTypeVersion="0" ma:contentTypeDescription="Crear nuevo documento." ma:contentTypeScope="" ma:versionID="08b5d533907425cd9d32353d7bc066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8226-2202-4115-91C1-13D333A38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BEAF3-1280-4C2D-9BBA-68C988A7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359A59-AB73-424A-BD9C-11548F8F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D:\Mapfre\Simplificacion MpM\Simplificacion DF\Simplificación diseño funcional v13_JCR.dot</Template>
  <TotalTime>44</TotalTime>
  <Pages>16</Pages>
  <Words>1098</Words>
  <Characters>6041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Técnico &lt;Aplicación de Desarrollo&gt;</vt:lpstr>
    </vt:vector>
  </TitlesOfParts>
  <Company>MAPFRE</Company>
  <LinksUpToDate>false</LinksUpToDate>
  <CharactersWithSpaces>7125</CharactersWithSpaces>
  <SharedDoc>false</SharedDoc>
  <HLinks>
    <vt:vector size="126" baseType="variant">
      <vt:variant>
        <vt:i4>2752572</vt:i4>
      </vt:variant>
      <vt:variant>
        <vt:i4>90</vt:i4>
      </vt:variant>
      <vt:variant>
        <vt:i4>0</vt:i4>
      </vt:variant>
      <vt:variant>
        <vt:i4>5</vt:i4>
      </vt:variant>
      <vt:variant>
        <vt:lpwstr>http://www.mapfre.com/</vt:lpwstr>
      </vt:variant>
      <vt:variant>
        <vt:lpwstr/>
      </vt:variant>
      <vt:variant>
        <vt:i4>1310723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_Toc425506624</vt:lpwstr>
      </vt:variant>
      <vt:variant>
        <vt:i4>1310724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_Toc425506623</vt:lpwstr>
      </vt:variant>
      <vt:variant>
        <vt:i4>1310725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_Toc425506622</vt:lpwstr>
      </vt:variant>
      <vt:variant>
        <vt:i4>1310726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_Toc425506621</vt:lpwstr>
      </vt:variant>
      <vt:variant>
        <vt:i4>1310727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_Toc425506620</vt:lpwstr>
      </vt:variant>
      <vt:variant>
        <vt:i4>1507342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_Toc425506619</vt:lpwstr>
      </vt:variant>
      <vt:variant>
        <vt:i4>1507343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_Toc425506618</vt:lpwstr>
      </vt:variant>
      <vt:variant>
        <vt:i4>1507328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_Toc425506617</vt:lpwstr>
      </vt:variant>
      <vt:variant>
        <vt:i4>1507329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_Toc425506616</vt:lpwstr>
      </vt:variant>
      <vt:variant>
        <vt:i4>1507330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_Toc425506615</vt:lpwstr>
      </vt:variant>
      <vt:variant>
        <vt:i4>1507331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_Toc425506614</vt:lpwstr>
      </vt:variant>
      <vt:variant>
        <vt:i4>1507332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_Toc425506613</vt:lpwstr>
      </vt:variant>
      <vt:variant>
        <vt:i4>1507333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_Toc425506612</vt:lpwstr>
      </vt:variant>
      <vt:variant>
        <vt:i4>7471104</vt:i4>
      </vt:variant>
      <vt:variant>
        <vt:i4>4844</vt:i4>
      </vt:variant>
      <vt:variant>
        <vt:i4>1025</vt:i4>
      </vt:variant>
      <vt:variant>
        <vt:i4>1</vt:i4>
      </vt:variant>
      <vt:variant>
        <vt:lpwstr>Captura%20de%20pantalla%202015-07-24%20a%20las%2011</vt:lpwstr>
      </vt:variant>
      <vt:variant>
        <vt:lpwstr/>
      </vt:variant>
      <vt:variant>
        <vt:i4>7471107</vt:i4>
      </vt:variant>
      <vt:variant>
        <vt:i4>6830</vt:i4>
      </vt:variant>
      <vt:variant>
        <vt:i4>1029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6833</vt:i4>
      </vt:variant>
      <vt:variant>
        <vt:i4>1030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8137</vt:i4>
      </vt:variant>
      <vt:variant>
        <vt:i4>1027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8140</vt:i4>
      </vt:variant>
      <vt:variant>
        <vt:i4>1028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7471106</vt:i4>
      </vt:variant>
      <vt:variant>
        <vt:i4>9195</vt:i4>
      </vt:variant>
      <vt:variant>
        <vt:i4>1031</vt:i4>
      </vt:variant>
      <vt:variant>
        <vt:i4>1</vt:i4>
      </vt:variant>
      <vt:variant>
        <vt:lpwstr>Captura%20de%20pantalla%202015-07-24%20a%20las%2013</vt:lpwstr>
      </vt:variant>
      <vt:variant>
        <vt:lpwstr/>
      </vt:variant>
      <vt:variant>
        <vt:i4>7471106</vt:i4>
      </vt:variant>
      <vt:variant>
        <vt:i4>9198</vt:i4>
      </vt:variant>
      <vt:variant>
        <vt:i4>1032</vt:i4>
      </vt:variant>
      <vt:variant>
        <vt:i4>1</vt:i4>
      </vt:variant>
      <vt:variant>
        <vt:lpwstr>Captura%20de%20pantalla%202015-07-24%20a%20las%2013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Técnico &lt;Aplicación de Desarrollo&gt;</dc:title>
  <dc:subject>Revisable</dc:subject>
  <dc:creator>Administrador</dc:creator>
  <cp:keywords/>
  <dc:description>Consultoría y Control de Calidad</dc:description>
  <cp:lastModifiedBy>Javier Augusto Raffo Huamán</cp:lastModifiedBy>
  <cp:revision>5</cp:revision>
  <cp:lastPrinted>2015-07-06T18:22:00Z</cp:lastPrinted>
  <dcterms:created xsi:type="dcterms:W3CDTF">2015-07-24T19:54:00Z</dcterms:created>
  <dcterms:modified xsi:type="dcterms:W3CDTF">2015-08-03T01:45:00Z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">
    <vt:filetime>2014-06-19T22:00:00Z</vt:filetime>
  </property>
  <property fmtid="{D5CDD505-2E9C-101B-9397-08002B2CF9AE}" pid="3" name="Entidad">
    <vt:lpwstr>MAPFRE</vt:lpwstr>
  </property>
  <property fmtid="{D5CDD505-2E9C-101B-9397-08002B2CF9AE}" pid="4" name="Asunto">
    <vt:lpwstr>Análisis Funcional</vt:lpwstr>
  </property>
  <property fmtid="{D5CDD505-2E9C-101B-9397-08002B2CF9AE}" pid="5" name="Versión">
    <vt:lpwstr>v 3.0</vt:lpwstr>
  </property>
</Properties>
</file>